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DB5" w:rsidRPr="002F64D4" w:rsidRDefault="00B24DB5" w:rsidP="00485774">
      <w:pPr>
        <w:spacing w:line="360" w:lineRule="auto"/>
        <w:jc w:val="both"/>
        <w:rPr>
          <w:rFonts w:ascii="Times New Roman" w:hAnsi="Times New Roman"/>
          <w:lang w:val="en-GB"/>
        </w:rPr>
      </w:pPr>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r w:rsidRPr="002F64D4">
        <w:rPr>
          <w:rFonts w:ascii="Times New Roman" w:hAnsi="Times New Roman"/>
          <w:lang w:val="en-GB"/>
        </w:rPr>
        <w:t>: A user-friendly, integrated software solution for RNA-Seq based transcriptomics</w:t>
      </w:r>
    </w:p>
    <w:p w:rsidR="00B24DB5" w:rsidRPr="002F64D4" w:rsidRDefault="00B24DB5" w:rsidP="00485774">
      <w:pPr>
        <w:spacing w:line="360" w:lineRule="auto"/>
        <w:jc w:val="both"/>
        <w:rPr>
          <w:rFonts w:ascii="Times New Roman" w:hAnsi="Times New Roman"/>
          <w:lang w:val="en-GB"/>
        </w:rPr>
      </w:pPr>
    </w:p>
    <w:p w:rsidR="00B24DB5" w:rsidRPr="00B24DB5" w:rsidRDefault="00B24DB5" w:rsidP="00485774">
      <w:pPr>
        <w:spacing w:line="360" w:lineRule="auto"/>
        <w:jc w:val="both"/>
        <w:rPr>
          <w:rFonts w:ascii="Times New Roman" w:hAnsi="Times New Roman"/>
          <w:vertAlign w:val="superscript"/>
          <w:rPrChange w:id="0" w:author="Unknown">
            <w:rPr>
              <w:rFonts w:ascii="Times New Roman" w:hAnsi="Times New Roman"/>
              <w:vertAlign w:val="superscript"/>
              <w:lang w:val="en-GB"/>
            </w:rPr>
          </w:rPrChange>
        </w:rPr>
      </w:pPr>
      <w:r w:rsidRPr="00B24DB5">
        <w:rPr>
          <w:rFonts w:ascii="Times New Roman" w:hAnsi="Times New Roman"/>
          <w:rPrChange w:id="1" w:author="Mark Stitt" w:date="2012-03-02T17:46:00Z">
            <w:rPr>
              <w:rFonts w:ascii="Times New Roman" w:hAnsi="Times New Roman"/>
              <w:lang w:val="en-GB"/>
            </w:rPr>
          </w:rPrChange>
        </w:rPr>
        <w:t>Marc Lohse</w:t>
      </w:r>
      <w:r w:rsidRPr="00B24DB5">
        <w:rPr>
          <w:rFonts w:ascii="Times New Roman" w:hAnsi="Times New Roman"/>
          <w:vertAlign w:val="superscript"/>
          <w:rPrChange w:id="2" w:author="Mark Stitt" w:date="2012-03-02T17:46:00Z">
            <w:rPr>
              <w:rFonts w:ascii="Times New Roman" w:hAnsi="Times New Roman"/>
              <w:vertAlign w:val="superscript"/>
              <w:lang w:val="en-GB"/>
            </w:rPr>
          </w:rPrChange>
        </w:rPr>
        <w:t>1</w:t>
      </w:r>
      <w:r w:rsidRPr="00B24DB5">
        <w:rPr>
          <w:rFonts w:ascii="Times New Roman" w:hAnsi="Times New Roman"/>
          <w:rPrChange w:id="3" w:author="Mark Stitt" w:date="2012-03-02T17:46:00Z">
            <w:rPr>
              <w:rFonts w:ascii="Times New Roman" w:hAnsi="Times New Roman"/>
              <w:lang w:val="en-GB"/>
            </w:rPr>
          </w:rPrChange>
        </w:rPr>
        <w:t>, Anthony Bolger</w:t>
      </w:r>
      <w:r w:rsidRPr="00B24DB5">
        <w:rPr>
          <w:rFonts w:ascii="Times New Roman" w:hAnsi="Times New Roman"/>
          <w:vertAlign w:val="superscript"/>
          <w:rPrChange w:id="4" w:author="Mark Stitt" w:date="2012-03-02T17:46:00Z">
            <w:rPr>
              <w:rFonts w:ascii="Times New Roman" w:hAnsi="Times New Roman"/>
              <w:vertAlign w:val="superscript"/>
              <w:lang w:val="en-GB"/>
            </w:rPr>
          </w:rPrChange>
        </w:rPr>
        <w:t>1</w:t>
      </w:r>
      <w:r w:rsidRPr="00B24DB5">
        <w:rPr>
          <w:rFonts w:ascii="Times New Roman" w:hAnsi="Times New Roman"/>
          <w:rPrChange w:id="5" w:author="Mark Stitt" w:date="2012-03-02T17:46:00Z">
            <w:rPr>
              <w:rFonts w:ascii="Times New Roman" w:hAnsi="Times New Roman"/>
              <w:lang w:val="en-GB"/>
            </w:rPr>
          </w:rPrChange>
        </w:rPr>
        <w:t>, Axel Nagel</w:t>
      </w:r>
      <w:r w:rsidRPr="00B24DB5">
        <w:rPr>
          <w:rFonts w:ascii="Times New Roman" w:hAnsi="Times New Roman"/>
          <w:vertAlign w:val="superscript"/>
          <w:rPrChange w:id="6" w:author="Mark Stitt" w:date="2012-03-02T17:46:00Z">
            <w:rPr>
              <w:rFonts w:ascii="Times New Roman" w:hAnsi="Times New Roman"/>
              <w:vertAlign w:val="superscript"/>
              <w:lang w:val="en-GB"/>
            </w:rPr>
          </w:rPrChange>
        </w:rPr>
        <w:t>1</w:t>
      </w:r>
      <w:r w:rsidRPr="00B24DB5">
        <w:rPr>
          <w:rFonts w:ascii="Times New Roman" w:hAnsi="Times New Roman"/>
          <w:rPrChange w:id="7" w:author="Mark Stitt" w:date="2012-03-02T17:46:00Z">
            <w:rPr>
              <w:rFonts w:ascii="Times New Roman" w:hAnsi="Times New Roman"/>
              <w:lang w:val="en-GB"/>
            </w:rPr>
          </w:rPrChange>
        </w:rPr>
        <w:t>, Alisdair R. Fernie</w:t>
      </w:r>
      <w:r w:rsidRPr="00B24DB5">
        <w:rPr>
          <w:rFonts w:ascii="Times New Roman" w:hAnsi="Times New Roman"/>
          <w:vertAlign w:val="superscript"/>
          <w:rPrChange w:id="8" w:author="Mark Stitt" w:date="2012-03-02T17:46:00Z">
            <w:rPr>
              <w:rFonts w:ascii="Times New Roman" w:hAnsi="Times New Roman"/>
              <w:vertAlign w:val="superscript"/>
              <w:lang w:val="en-GB"/>
            </w:rPr>
          </w:rPrChange>
        </w:rPr>
        <w:t>1</w:t>
      </w:r>
      <w:r w:rsidRPr="00B24DB5">
        <w:rPr>
          <w:rFonts w:ascii="Times New Roman" w:hAnsi="Times New Roman"/>
          <w:rPrChange w:id="9" w:author="Mark Stitt" w:date="2012-03-02T17:46:00Z">
            <w:rPr>
              <w:rFonts w:ascii="Times New Roman" w:hAnsi="Times New Roman"/>
              <w:lang w:val="en-GB"/>
            </w:rPr>
          </w:rPrChange>
        </w:rPr>
        <w:t xml:space="preserve">, John </w:t>
      </w:r>
      <w:ins w:id="10" w:author="usadel" w:date="2012-03-02T21:05:00Z">
        <w:r>
          <w:rPr>
            <w:rFonts w:ascii="Times New Roman" w:hAnsi="Times New Roman"/>
          </w:rPr>
          <w:t xml:space="preserve">E. </w:t>
        </w:r>
      </w:ins>
      <w:r w:rsidRPr="00B24DB5">
        <w:rPr>
          <w:rFonts w:ascii="Times New Roman" w:hAnsi="Times New Roman"/>
          <w:rPrChange w:id="11" w:author="Mark Stitt" w:date="2012-03-02T17:46:00Z">
            <w:rPr>
              <w:rFonts w:ascii="Times New Roman" w:hAnsi="Times New Roman"/>
              <w:lang w:val="en-GB"/>
            </w:rPr>
          </w:rPrChange>
        </w:rPr>
        <w:t>Lunn</w:t>
      </w:r>
      <w:r w:rsidRPr="00B24DB5">
        <w:rPr>
          <w:rFonts w:ascii="Times New Roman" w:hAnsi="Times New Roman"/>
          <w:vertAlign w:val="superscript"/>
          <w:rPrChange w:id="12" w:author="Mark Stitt" w:date="2012-03-02T17:46:00Z">
            <w:rPr>
              <w:rFonts w:ascii="Times New Roman" w:hAnsi="Times New Roman"/>
              <w:vertAlign w:val="superscript"/>
              <w:lang w:val="en-GB"/>
            </w:rPr>
          </w:rPrChange>
        </w:rPr>
        <w:t>1</w:t>
      </w:r>
      <w:r w:rsidRPr="00B24DB5">
        <w:rPr>
          <w:rFonts w:ascii="Times New Roman" w:hAnsi="Times New Roman"/>
          <w:rPrChange w:id="13" w:author="Mark Stitt" w:date="2012-03-02T17:46:00Z">
            <w:rPr>
              <w:rFonts w:ascii="Times New Roman" w:hAnsi="Times New Roman"/>
              <w:lang w:val="en-GB"/>
            </w:rPr>
          </w:rPrChange>
        </w:rPr>
        <w:t>, Mark Stitt</w:t>
      </w:r>
      <w:r w:rsidRPr="00B24DB5">
        <w:rPr>
          <w:rFonts w:ascii="Times New Roman" w:hAnsi="Times New Roman"/>
          <w:vertAlign w:val="superscript"/>
          <w:rPrChange w:id="14" w:author="Mark Stitt" w:date="2012-03-02T17:46:00Z">
            <w:rPr>
              <w:rFonts w:ascii="Times New Roman" w:hAnsi="Times New Roman"/>
              <w:vertAlign w:val="superscript"/>
              <w:lang w:val="en-GB"/>
            </w:rPr>
          </w:rPrChange>
        </w:rPr>
        <w:t>1</w:t>
      </w:r>
      <w:r w:rsidRPr="00B24DB5">
        <w:rPr>
          <w:rFonts w:ascii="Times New Roman" w:hAnsi="Times New Roman"/>
          <w:rPrChange w:id="15" w:author="Mark Stitt" w:date="2012-03-02T17:46:00Z">
            <w:rPr>
              <w:rFonts w:ascii="Times New Roman" w:hAnsi="Times New Roman"/>
              <w:lang w:val="en-GB"/>
            </w:rPr>
          </w:rPrChange>
        </w:rPr>
        <w:t xml:space="preserve">, Björn </w:t>
      </w:r>
      <w:del w:id="16" w:author="usadel" w:date="2012-03-02T17:52:00Z">
        <w:r w:rsidRPr="00B24DB5">
          <w:rPr>
            <w:rFonts w:ascii="Times New Roman" w:hAnsi="Times New Roman"/>
            <w:rPrChange w:id="17" w:author="Mark Stitt" w:date="2012-03-02T10:37:00Z">
              <w:rPr>
                <w:rFonts w:ascii="Times New Roman" w:hAnsi="Times New Roman"/>
                <w:lang w:val="en-GB"/>
              </w:rPr>
            </w:rPrChange>
          </w:rPr>
          <w:delText>Usadel</w:delText>
        </w:r>
        <w:r w:rsidRPr="00B24DB5">
          <w:rPr>
            <w:rFonts w:ascii="Times New Roman" w:hAnsi="Times New Roman"/>
            <w:vertAlign w:val="superscript"/>
            <w:rPrChange w:id="18" w:author="Mark Stitt" w:date="2012-03-02T10:37:00Z">
              <w:rPr>
                <w:rFonts w:ascii="Times New Roman" w:hAnsi="Times New Roman"/>
                <w:vertAlign w:val="superscript"/>
                <w:lang w:val="en-GB"/>
              </w:rPr>
            </w:rPrChange>
          </w:rPr>
          <w:delText>2</w:delText>
        </w:r>
      </w:del>
      <w:ins w:id="19" w:author="Mark Stitt" w:date="2012-03-02T17:52:00Z">
        <w:r w:rsidRPr="00B24DB5">
          <w:rPr>
            <w:rFonts w:ascii="Times New Roman" w:hAnsi="Times New Roman"/>
            <w:rPrChange w:id="20" w:author="Mark Stitt" w:date="2012-03-02T17:46:00Z">
              <w:rPr>
                <w:rFonts w:ascii="Times New Roman" w:hAnsi="Times New Roman"/>
                <w:lang w:val="en-GB"/>
              </w:rPr>
            </w:rPrChange>
          </w:rPr>
          <w:t>Usadel</w:t>
        </w:r>
      </w:ins>
      <w:del w:id="21" w:author="usadel" w:date="2012-03-02T09:52:00Z">
        <w:r w:rsidRPr="00B24DB5">
          <w:rPr>
            <w:rFonts w:ascii="Times New Roman" w:hAnsi="Times New Roman"/>
            <w:vertAlign w:val="superscript"/>
            <w:rPrChange w:id="22" w:author="Mark Stitt" w:date="2012-03-02T17:46:00Z">
              <w:rPr>
                <w:rFonts w:ascii="Times New Roman" w:hAnsi="Times New Roman"/>
                <w:vertAlign w:val="superscript"/>
                <w:lang w:val="en-GB"/>
              </w:rPr>
            </w:rPrChange>
          </w:rPr>
          <w:delText>2</w:delText>
        </w:r>
      </w:del>
      <w:ins w:id="23" w:author="usadel" w:date="2012-03-02T09:52:00Z">
        <w:r w:rsidRPr="00B24DB5">
          <w:rPr>
            <w:rFonts w:ascii="Times New Roman" w:hAnsi="Times New Roman"/>
            <w:vertAlign w:val="superscript"/>
            <w:rPrChange w:id="24" w:author="Mark Stitt" w:date="2012-03-02T17:46:00Z">
              <w:rPr>
                <w:rFonts w:ascii="Times New Roman" w:hAnsi="Times New Roman"/>
                <w:vertAlign w:val="superscript"/>
                <w:lang w:val="en-GB"/>
              </w:rPr>
            </w:rPrChange>
          </w:rPr>
          <w:t>1,2,3</w:t>
        </w:r>
      </w:ins>
    </w:p>
    <w:p w:rsidR="00B24DB5" w:rsidRPr="00B24DB5" w:rsidRDefault="00B24DB5" w:rsidP="00485774">
      <w:pPr>
        <w:spacing w:line="360" w:lineRule="auto"/>
        <w:jc w:val="both"/>
        <w:rPr>
          <w:rFonts w:ascii="Times New Roman" w:hAnsi="Times New Roman"/>
          <w:vertAlign w:val="superscript"/>
          <w:rPrChange w:id="25" w:author="Unknown">
            <w:rPr>
              <w:rFonts w:ascii="Times New Roman" w:hAnsi="Times New Roman"/>
              <w:vertAlign w:val="superscript"/>
              <w:lang w:val="en-GB"/>
            </w:rPr>
          </w:rPrChange>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Marc Lohse</w:t>
      </w: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B24DB5" w:rsidRPr="00B24DB5" w:rsidRDefault="00B24DB5" w:rsidP="00485774">
      <w:pPr>
        <w:suppressLineNumbers/>
        <w:spacing w:line="360" w:lineRule="auto"/>
        <w:jc w:val="both"/>
        <w:rPr>
          <w:rFonts w:ascii="Times New Roman" w:hAnsi="Times New Roman"/>
          <w:rPrChange w:id="26" w:author="Unknown">
            <w:rPr>
              <w:rFonts w:ascii="Times New Roman" w:hAnsi="Times New Roman"/>
              <w:lang w:val="en-GB"/>
            </w:rPr>
          </w:rPrChange>
        </w:rPr>
      </w:pPr>
      <w:r w:rsidRPr="00B24DB5">
        <w:rPr>
          <w:rFonts w:ascii="Times New Roman" w:hAnsi="Times New Roman"/>
          <w:rPrChange w:id="27" w:author="Mark Stitt" w:date="2012-03-02T17:52:00Z">
            <w:rPr>
              <w:rFonts w:ascii="Times New Roman" w:hAnsi="Times New Roman"/>
              <w:lang w:val="en-GB"/>
            </w:rPr>
          </w:rPrChange>
        </w:rPr>
        <w:t>Am Mühlenberg 1</w:t>
      </w:r>
    </w:p>
    <w:p w:rsidR="00B24DB5" w:rsidRPr="00B24DB5" w:rsidRDefault="00B24DB5" w:rsidP="00485774">
      <w:pPr>
        <w:suppressLineNumbers/>
        <w:spacing w:line="360" w:lineRule="auto"/>
        <w:jc w:val="both"/>
        <w:rPr>
          <w:rFonts w:ascii="Times New Roman" w:hAnsi="Times New Roman"/>
          <w:rPrChange w:id="28" w:author="Unknown">
            <w:rPr>
              <w:rFonts w:ascii="Times New Roman" w:hAnsi="Times New Roman"/>
              <w:lang w:val="en-GB"/>
            </w:rPr>
          </w:rPrChange>
        </w:rPr>
      </w:pPr>
      <w:r w:rsidRPr="00B24DB5">
        <w:rPr>
          <w:rFonts w:ascii="Times New Roman" w:hAnsi="Times New Roman"/>
          <w:rPrChange w:id="29" w:author="Mark Stitt" w:date="2012-03-02T17:52:00Z">
            <w:rPr>
              <w:rFonts w:ascii="Times New Roman" w:hAnsi="Times New Roman"/>
              <w:lang w:val="en-GB"/>
            </w:rPr>
          </w:rPrChange>
        </w:rPr>
        <w:t>14476 Potsdam-Golm</w:t>
      </w:r>
    </w:p>
    <w:p w:rsidR="00B24DB5" w:rsidRPr="00B24DB5" w:rsidRDefault="00B24DB5" w:rsidP="00485774">
      <w:pPr>
        <w:spacing w:line="360" w:lineRule="auto"/>
        <w:jc w:val="both"/>
        <w:rPr>
          <w:rFonts w:ascii="Times New Roman" w:hAnsi="Times New Roman"/>
          <w:rPrChange w:id="30" w:author="Unknown">
            <w:rPr>
              <w:rFonts w:ascii="Times New Roman" w:hAnsi="Times New Roman"/>
              <w:lang w:val="en-GB"/>
            </w:rPr>
          </w:rPrChange>
        </w:rPr>
      </w:pPr>
      <w:smartTag w:uri="urn:schemas-microsoft-com:office:smarttags" w:element="country-region">
        <w:smartTag w:uri="urn:schemas-microsoft-com:office:smarttags" w:element="place">
          <w:r w:rsidRPr="00B24DB5">
            <w:rPr>
              <w:rFonts w:ascii="Times New Roman" w:hAnsi="Times New Roman"/>
              <w:rPrChange w:id="31" w:author="Mark Stitt" w:date="2012-03-02T17:52:00Z">
                <w:rPr>
                  <w:rFonts w:ascii="Times New Roman" w:hAnsi="Times New Roman"/>
                  <w:lang w:val="en-GB"/>
                </w:rPr>
              </w:rPrChange>
            </w:rPr>
            <w:t>Germany</w:t>
          </w:r>
        </w:smartTag>
      </w:smartTag>
    </w:p>
    <w:p w:rsidR="00B24DB5" w:rsidRPr="00B24DB5" w:rsidRDefault="00B24DB5" w:rsidP="00485774">
      <w:pPr>
        <w:spacing w:line="360" w:lineRule="auto"/>
        <w:jc w:val="both"/>
        <w:rPr>
          <w:rFonts w:ascii="Times New Roman" w:hAnsi="Times New Roman"/>
          <w:rPrChange w:id="32" w:author="Unknown">
            <w:rPr>
              <w:rFonts w:ascii="Times New Roman" w:hAnsi="Times New Roman"/>
              <w:lang w:val="en-GB"/>
            </w:rPr>
          </w:rPrChange>
        </w:rPr>
      </w:pPr>
      <w:r w:rsidRPr="00B24DB5">
        <w:rPr>
          <w:rFonts w:ascii="Times New Roman" w:hAnsi="Times New Roman"/>
          <w:rPrChange w:id="33" w:author="Mark Stitt" w:date="2012-03-02T17:52:00Z">
            <w:rPr>
              <w:rFonts w:ascii="Times New Roman" w:hAnsi="Times New Roman"/>
              <w:lang w:val="en-GB"/>
            </w:rPr>
          </w:rPrChange>
        </w:rPr>
        <w:t>Tel.: (0049) (0)331 5678157</w:t>
      </w:r>
    </w:p>
    <w:p w:rsidR="00B24DB5" w:rsidRPr="00FA6FA2" w:rsidRDefault="00B24DB5" w:rsidP="00485774">
      <w:pPr>
        <w:spacing w:line="360" w:lineRule="auto"/>
        <w:jc w:val="both"/>
        <w:rPr>
          <w:rFonts w:ascii="Times New Roman" w:hAnsi="Times New Roman"/>
          <w:lang w:val="en-GB"/>
        </w:rPr>
      </w:pPr>
      <w:r w:rsidRPr="00FA6FA2">
        <w:rPr>
          <w:rFonts w:ascii="Times New Roman" w:hAnsi="Times New Roman"/>
          <w:lang w:val="en-GB"/>
        </w:rPr>
        <w:t>Email: lohse@mpimp-golm.mpg.de</w:t>
      </w:r>
    </w:p>
    <w:p w:rsidR="00B24DB5" w:rsidRPr="00FA6FA2" w:rsidRDefault="00B24DB5" w:rsidP="00485774">
      <w:pPr>
        <w:spacing w:line="360" w:lineRule="auto"/>
        <w:jc w:val="both"/>
        <w:rPr>
          <w:rFonts w:ascii="Times New Roman" w:hAnsi="Times New Roman"/>
          <w:b/>
          <w:lang w:val="en-GB"/>
        </w:rPr>
      </w:pPr>
    </w:p>
    <w:p w:rsidR="00B24DB5" w:rsidRPr="00FA6FA2" w:rsidRDefault="00B24DB5" w:rsidP="00485774">
      <w:pPr>
        <w:spacing w:line="360" w:lineRule="auto"/>
        <w:jc w:val="both"/>
        <w:rPr>
          <w:rFonts w:ascii="Times New Roman" w:hAnsi="Times New Roman"/>
          <w:lang w:val="en-GB"/>
        </w:rPr>
      </w:pPr>
    </w:p>
    <w:p w:rsidR="00B24DB5" w:rsidRPr="00FA6FA2" w:rsidRDefault="00B24DB5" w:rsidP="00485774">
      <w:pPr>
        <w:suppressLineNumbers/>
        <w:spacing w:line="360" w:lineRule="auto"/>
        <w:jc w:val="both"/>
        <w:outlineLvl w:val="0"/>
        <w:rPr>
          <w:rFonts w:ascii="Times New Roman" w:hAnsi="Times New Roman"/>
          <w:vertAlign w:val="superscript"/>
          <w:lang w:val="en-GB"/>
        </w:rPr>
      </w:pPr>
    </w:p>
    <w:p w:rsidR="00B24DB5" w:rsidRPr="002F64D4" w:rsidRDefault="00B24DB5"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B24DB5" w:rsidRPr="00B24DB5" w:rsidRDefault="00B24DB5" w:rsidP="00485774">
      <w:pPr>
        <w:suppressLineNumbers/>
        <w:spacing w:line="360" w:lineRule="auto"/>
        <w:jc w:val="both"/>
        <w:rPr>
          <w:rFonts w:ascii="Times New Roman" w:hAnsi="Times New Roman"/>
          <w:rPrChange w:id="34" w:author="Unknown">
            <w:rPr>
              <w:rFonts w:ascii="Times New Roman" w:hAnsi="Times New Roman"/>
              <w:lang w:val="en-GB"/>
            </w:rPr>
          </w:rPrChange>
        </w:rPr>
      </w:pPr>
      <w:r w:rsidRPr="00B24DB5">
        <w:rPr>
          <w:rFonts w:ascii="Times New Roman" w:hAnsi="Times New Roman"/>
          <w:rPrChange w:id="35" w:author="Mark Stitt" w:date="2012-03-02T17:52:00Z">
            <w:rPr>
              <w:rFonts w:ascii="Times New Roman" w:hAnsi="Times New Roman"/>
              <w:lang w:val="en-GB"/>
            </w:rPr>
          </w:rPrChange>
        </w:rPr>
        <w:t>Am Mühlenberg 1</w:t>
      </w:r>
    </w:p>
    <w:p w:rsidR="00B24DB5" w:rsidRPr="00B24DB5" w:rsidRDefault="00B24DB5" w:rsidP="00485774">
      <w:pPr>
        <w:suppressLineNumbers/>
        <w:spacing w:line="360" w:lineRule="auto"/>
        <w:jc w:val="both"/>
        <w:rPr>
          <w:rFonts w:ascii="Times New Roman" w:hAnsi="Times New Roman"/>
          <w:rPrChange w:id="36" w:author="Unknown">
            <w:rPr>
              <w:rFonts w:ascii="Times New Roman" w:hAnsi="Times New Roman"/>
              <w:lang w:val="en-GB"/>
            </w:rPr>
          </w:rPrChange>
        </w:rPr>
      </w:pPr>
      <w:r w:rsidRPr="00B24DB5">
        <w:rPr>
          <w:rFonts w:ascii="Times New Roman" w:hAnsi="Times New Roman"/>
          <w:rPrChange w:id="37" w:author="Mark Stitt" w:date="2012-03-02T17:52:00Z">
            <w:rPr>
              <w:rFonts w:ascii="Times New Roman" w:hAnsi="Times New Roman"/>
              <w:lang w:val="en-GB"/>
            </w:rPr>
          </w:rPrChange>
        </w:rPr>
        <w:t>14476 Potsdam-Golm</w:t>
      </w:r>
    </w:p>
    <w:p w:rsidR="00B24DB5" w:rsidRPr="00B24DB5" w:rsidRDefault="00B24DB5" w:rsidP="00485774">
      <w:pPr>
        <w:suppressLineNumbers/>
        <w:spacing w:line="360" w:lineRule="auto"/>
        <w:jc w:val="both"/>
        <w:rPr>
          <w:rFonts w:ascii="Times New Roman" w:hAnsi="Times New Roman"/>
          <w:rPrChange w:id="38" w:author="Unknown">
            <w:rPr>
              <w:rFonts w:ascii="Times New Roman" w:hAnsi="Times New Roman"/>
              <w:lang w:val="en-GB"/>
            </w:rPr>
          </w:rPrChange>
        </w:rPr>
      </w:pPr>
      <w:smartTag w:uri="urn:schemas-microsoft-com:office:smarttags" w:element="country-region">
        <w:smartTag w:uri="urn:schemas-microsoft-com:office:smarttags" w:element="place">
          <w:r w:rsidRPr="00B24DB5">
            <w:rPr>
              <w:rFonts w:ascii="Times New Roman" w:hAnsi="Times New Roman"/>
              <w:rPrChange w:id="39" w:author="Mark Stitt" w:date="2012-03-02T17:52:00Z">
                <w:rPr>
                  <w:rFonts w:ascii="Times New Roman" w:hAnsi="Times New Roman"/>
                  <w:lang w:val="en-GB"/>
                </w:rPr>
              </w:rPrChange>
            </w:rPr>
            <w:t>Germany</w:t>
          </w:r>
        </w:smartTag>
      </w:smartTag>
    </w:p>
    <w:p w:rsidR="00B24DB5" w:rsidRPr="00B24DB5" w:rsidRDefault="00B24DB5" w:rsidP="00485774">
      <w:pPr>
        <w:spacing w:line="360" w:lineRule="auto"/>
        <w:jc w:val="both"/>
        <w:rPr>
          <w:rFonts w:ascii="Times New Roman" w:hAnsi="Times New Roman"/>
          <w:rPrChange w:id="40" w:author="Unknown">
            <w:rPr>
              <w:rFonts w:ascii="Times New Roman" w:hAnsi="Times New Roman"/>
              <w:lang w:val="en-GB"/>
            </w:rPr>
          </w:rPrChange>
        </w:rPr>
      </w:pPr>
    </w:p>
    <w:p w:rsidR="00B24DB5" w:rsidRPr="00B24DB5" w:rsidRDefault="00B24DB5" w:rsidP="00485774">
      <w:pPr>
        <w:suppressLineNumbers/>
        <w:spacing w:line="360" w:lineRule="auto"/>
        <w:jc w:val="both"/>
        <w:rPr>
          <w:rFonts w:ascii="Times New Roman" w:hAnsi="Times New Roman"/>
          <w:rPrChange w:id="41" w:author="Unknown">
            <w:rPr>
              <w:rFonts w:ascii="Times New Roman" w:hAnsi="Times New Roman"/>
              <w:lang w:val="en-GB"/>
            </w:rPr>
          </w:rPrChange>
        </w:rPr>
      </w:pPr>
      <w:r w:rsidRPr="00B24DB5">
        <w:rPr>
          <w:rFonts w:ascii="Times New Roman" w:hAnsi="Times New Roman"/>
          <w:vertAlign w:val="superscript"/>
          <w:rPrChange w:id="42" w:author="Mark Stitt" w:date="2012-03-02T17:52:00Z">
            <w:rPr>
              <w:rFonts w:ascii="Times New Roman" w:hAnsi="Times New Roman"/>
              <w:vertAlign w:val="superscript"/>
              <w:lang w:val="en-GB"/>
            </w:rPr>
          </w:rPrChange>
        </w:rPr>
        <w:t>2</w:t>
      </w:r>
      <w:r w:rsidRPr="00B24DB5">
        <w:rPr>
          <w:rFonts w:ascii="Times New Roman" w:hAnsi="Times New Roman"/>
          <w:rPrChange w:id="43" w:author="Mark Stitt" w:date="2012-03-02T17:52:00Z">
            <w:rPr>
              <w:rFonts w:ascii="Times New Roman" w:hAnsi="Times New Roman"/>
              <w:lang w:val="en-GB"/>
            </w:rPr>
          </w:rPrChange>
        </w:rPr>
        <w:t xml:space="preserve"> RWTH </w:t>
      </w:r>
      <w:smartTag w:uri="urn:schemas-microsoft-com:office:smarttags" w:element="City">
        <w:smartTag w:uri="urn:schemas-microsoft-com:office:smarttags" w:element="place">
          <w:r w:rsidRPr="00B24DB5">
            <w:rPr>
              <w:rFonts w:ascii="Times New Roman" w:hAnsi="Times New Roman"/>
              <w:rPrChange w:id="44" w:author="Mark Stitt" w:date="2012-03-02T17:52:00Z">
                <w:rPr>
                  <w:rFonts w:ascii="Times New Roman" w:hAnsi="Times New Roman"/>
                  <w:lang w:val="en-GB"/>
                </w:rPr>
              </w:rPrChange>
            </w:rPr>
            <w:t>Aachen</w:t>
          </w:r>
        </w:smartTag>
      </w:smartTag>
      <w:r w:rsidRPr="00B24DB5">
        <w:rPr>
          <w:rFonts w:ascii="Times New Roman" w:hAnsi="Times New Roman"/>
          <w:rPrChange w:id="45" w:author="Mark Stitt" w:date="2012-03-02T17:52:00Z">
            <w:rPr>
              <w:rFonts w:ascii="Times New Roman" w:hAnsi="Times New Roman"/>
              <w:lang w:val="en-GB"/>
            </w:rPr>
          </w:rPrChange>
        </w:rPr>
        <w:t xml:space="preserve"> University</w:t>
      </w:r>
    </w:p>
    <w:p w:rsidR="00B24DB5" w:rsidRPr="00B24DB5" w:rsidRDefault="00B24DB5" w:rsidP="00485774">
      <w:pPr>
        <w:suppressLineNumbers/>
        <w:spacing w:line="360" w:lineRule="auto"/>
        <w:jc w:val="both"/>
        <w:rPr>
          <w:rFonts w:ascii="Times New Roman" w:hAnsi="Times New Roman"/>
          <w:rPrChange w:id="46" w:author="Unknown">
            <w:rPr>
              <w:rFonts w:ascii="Times New Roman" w:hAnsi="Times New Roman"/>
              <w:lang w:val="en-GB"/>
            </w:rPr>
          </w:rPrChange>
        </w:rPr>
      </w:pPr>
      <w:r w:rsidRPr="00B24DB5">
        <w:rPr>
          <w:rFonts w:ascii="Times New Roman" w:hAnsi="Times New Roman"/>
          <w:rPrChange w:id="47" w:author="Mark Stitt" w:date="2012-03-02T17:52:00Z">
            <w:rPr>
              <w:rFonts w:ascii="Times New Roman" w:hAnsi="Times New Roman"/>
              <w:lang w:val="en-GB"/>
            </w:rPr>
          </w:rPrChange>
        </w:rPr>
        <w:t>Worring Weg 1</w:t>
      </w:r>
    </w:p>
    <w:p w:rsidR="00B24DB5" w:rsidRPr="002F64D4" w:rsidRDefault="00B24DB5"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w:t>
      </w:r>
      <w:smartTag w:uri="urn:schemas-microsoft-com:office:smarttags" w:element="City">
        <w:smartTag w:uri="urn:schemas-microsoft-com:office:smarttags" w:element="place">
          <w:r w:rsidRPr="002F64D4">
            <w:rPr>
              <w:rFonts w:ascii="Times New Roman" w:hAnsi="Times New Roman"/>
              <w:lang w:val="en-GB"/>
            </w:rPr>
            <w:t>Aachen</w:t>
          </w:r>
        </w:smartTag>
      </w:smartTag>
      <w:r w:rsidRPr="002F64D4">
        <w:rPr>
          <w:rFonts w:ascii="Times New Roman" w:hAnsi="Times New Roman"/>
          <w:lang w:val="en-GB"/>
        </w:rPr>
        <w:t xml:space="preserve"> </w:t>
      </w:r>
    </w:p>
    <w:p w:rsidR="00B24DB5" w:rsidRDefault="00B24DB5" w:rsidP="00485774">
      <w:pPr>
        <w:suppressLineNumbers/>
        <w:spacing w:line="360" w:lineRule="auto"/>
        <w:jc w:val="both"/>
        <w:rPr>
          <w:ins w:id="48" w:author="usadel" w:date="2012-03-02T09:52:00Z"/>
          <w:rFonts w:ascii="Times New Roman" w:hAnsi="Times New Roman"/>
          <w:lang w:val="en-GB"/>
        </w:rPr>
      </w:pPr>
      <w:smartTag w:uri="urn:schemas-microsoft-com:office:smarttags" w:element="country-region">
        <w:smartTag w:uri="urn:schemas-microsoft-com:office:smarttags" w:element="place">
          <w:r w:rsidRPr="002F64D4">
            <w:rPr>
              <w:rFonts w:ascii="Times New Roman" w:hAnsi="Times New Roman"/>
              <w:lang w:val="en-GB"/>
            </w:rPr>
            <w:t>Germany</w:t>
          </w:r>
        </w:smartTag>
      </w:smartTag>
    </w:p>
    <w:p w:rsidR="00B24DB5" w:rsidRDefault="00B24DB5">
      <w:pPr>
        <w:suppressLineNumbers/>
        <w:spacing w:line="360" w:lineRule="auto"/>
        <w:jc w:val="both"/>
        <w:rPr>
          <w:ins w:id="49" w:author="usadel" w:date="2012-03-02T09:52:00Z"/>
          <w:rFonts w:ascii="Times New Roman" w:hAnsi="Times New Roman"/>
          <w:lang w:val="en-GB"/>
        </w:rPr>
      </w:pPr>
    </w:p>
    <w:p w:rsidR="00B24DB5" w:rsidRPr="00FE25B8" w:rsidRDefault="00B24DB5" w:rsidP="00485774">
      <w:pPr>
        <w:suppressLineNumbers/>
        <w:spacing w:line="360" w:lineRule="auto"/>
        <w:jc w:val="both"/>
        <w:rPr>
          <w:ins w:id="50" w:author="usadel" w:date="2012-03-02T17:52:00Z"/>
          <w:rFonts w:ascii="Times New Roman" w:hAnsi="Times New Roman"/>
          <w:lang w:val="en-GB"/>
        </w:rPr>
      </w:pPr>
      <w:ins w:id="51" w:author="usadel" w:date="2012-03-02T09:52:00Z">
        <w:r w:rsidRPr="00FE25B8">
          <w:rPr>
            <w:rFonts w:ascii="Times New Roman" w:hAnsi="Times New Roman"/>
            <w:vertAlign w:val="superscript"/>
            <w:lang w:val="en-GB"/>
          </w:rPr>
          <w:t>3</w:t>
        </w:r>
      </w:ins>
      <w:ins w:id="52" w:author="usadel" w:date="2012-03-02T09:53:00Z">
        <w:r w:rsidRPr="00FE25B8">
          <w:rPr>
            <w:rFonts w:ascii="Times New Roman" w:hAnsi="Times New Roman"/>
            <w:lang w:val="en-GB"/>
          </w:rPr>
          <w:t xml:space="preserve">Institute of Bio- and Geosciences, IBG-2: Plant Sciences, Forschungszentrum Jülich, Leo-Brandt-Straße, 52425 </w:t>
        </w:r>
        <w:smartTag w:uri="urn:schemas-microsoft-com:office:smarttags" w:element="City">
          <w:smartTag w:uri="urn:schemas-microsoft-com:office:smarttags" w:element="place">
            <w:r w:rsidRPr="00FE25B8">
              <w:rPr>
                <w:rFonts w:ascii="Times New Roman" w:hAnsi="Times New Roman"/>
                <w:lang w:val="en-GB"/>
              </w:rPr>
              <w:t>Jülich</w:t>
            </w:r>
          </w:smartTag>
          <w:r w:rsidRPr="00FE25B8">
            <w:rPr>
              <w:rFonts w:ascii="Times New Roman" w:hAnsi="Times New Roman"/>
              <w:lang w:val="en-GB"/>
            </w:rPr>
            <w:t xml:space="preserve">, </w:t>
          </w:r>
          <w:smartTag w:uri="urn:schemas-microsoft-com:office:smarttags" w:element="country-region">
            <w:r w:rsidRPr="00FE25B8">
              <w:rPr>
                <w:rFonts w:ascii="Times New Roman" w:hAnsi="Times New Roman"/>
                <w:lang w:val="en-GB"/>
              </w:rPr>
              <w:t>Germany</w:t>
            </w:r>
          </w:smartTag>
        </w:smartTag>
      </w:ins>
    </w:p>
    <w:p w:rsidR="00B24DB5" w:rsidRPr="002F64D4" w:rsidRDefault="00B24DB5" w:rsidP="00485774">
      <w:pPr>
        <w:spacing w:line="360" w:lineRule="auto"/>
        <w:jc w:val="both"/>
        <w:rPr>
          <w:ins w:id="53" w:author="usadel" w:date="2012-03-02T17:52:00Z"/>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Abstract</w:t>
      </w:r>
    </w:p>
    <w:p w:rsidR="00B24DB5" w:rsidRPr="002F64D4" w:rsidRDefault="00B24DB5" w:rsidP="00886E31">
      <w:pPr>
        <w:spacing w:line="360" w:lineRule="auto"/>
        <w:jc w:val="both"/>
        <w:rPr>
          <w:rFonts w:ascii="Times New Roman" w:hAnsi="Times New Roman"/>
          <w:lang w:val="en-GB"/>
        </w:rPr>
      </w:pPr>
      <w:ins w:id="54" w:author="Mark Stitt" w:date="2012-03-02T18:21:00Z">
        <w:r>
          <w:rPr>
            <w:rFonts w:ascii="Times New Roman" w:hAnsi="Times New Roman"/>
            <w:lang w:val="en-GB"/>
          </w:rPr>
          <w:t>R</w:t>
        </w:r>
      </w:ins>
      <w:ins w:id="55" w:author="usadel" w:date="2012-03-02T21:05:00Z">
        <w:r>
          <w:rPr>
            <w:rFonts w:ascii="Times New Roman" w:hAnsi="Times New Roman"/>
            <w:lang w:val="en-GB"/>
          </w:rPr>
          <w:t>e</w:t>
        </w:r>
      </w:ins>
      <w:del w:id="56" w:author="Mark Stitt" w:date="2012-03-02T18:21:00Z">
        <w:r w:rsidRPr="002F64D4" w:rsidDel="00F05778">
          <w:rPr>
            <w:rFonts w:ascii="Times New Roman" w:hAnsi="Times New Roman"/>
            <w:lang w:val="en-GB"/>
          </w:rPr>
          <w:delText>The re</w:delText>
        </w:r>
      </w:del>
      <w:r w:rsidRPr="002F64D4">
        <w:rPr>
          <w:rFonts w:ascii="Times New Roman" w:hAnsi="Times New Roman"/>
          <w:lang w:val="en-GB"/>
        </w:rPr>
        <w:t>cent rapid advance</w:t>
      </w:r>
      <w:del w:id="57" w:author="Mark Stitt" w:date="2012-03-02T18:21:00Z">
        <w:r w:rsidRPr="002F64D4" w:rsidDel="00F05778">
          <w:rPr>
            <w:rFonts w:ascii="Times New Roman" w:hAnsi="Times New Roman"/>
            <w:lang w:val="en-GB"/>
          </w:rPr>
          <w:delText>ment</w:delText>
        </w:r>
      </w:del>
      <w:r w:rsidRPr="002F64D4">
        <w:rPr>
          <w:rFonts w:ascii="Times New Roman" w:hAnsi="Times New Roman"/>
          <w:lang w:val="en-GB"/>
        </w:rPr>
        <w:t xml:space="preserve">s in next generation RNA sequencing-based </w:t>
      </w:r>
      <w:del w:id="58" w:author="Mark Stitt" w:date="2012-03-02T18:21:00Z">
        <w:r w:rsidRPr="002F64D4" w:rsidDel="00F05778">
          <w:rPr>
            <w:rFonts w:ascii="Times New Roman" w:hAnsi="Times New Roman"/>
            <w:lang w:val="en-GB"/>
          </w:rPr>
          <w:delText xml:space="preserve">transcriptomics </w:delText>
        </w:r>
      </w:del>
      <w:r w:rsidRPr="002F64D4">
        <w:rPr>
          <w:rFonts w:ascii="Times New Roman" w:hAnsi="Times New Roman"/>
          <w:lang w:val="en-GB"/>
        </w:rPr>
        <w:t xml:space="preserve">provides researchers with unprecedentedly large data sets that </w:t>
      </w:r>
      <w:ins w:id="59" w:author="Mark Stitt" w:date="2012-03-02T18:22:00Z">
        <w:r>
          <w:rPr>
            <w:rFonts w:ascii="Times New Roman" w:hAnsi="Times New Roman"/>
            <w:lang w:val="en-GB"/>
          </w:rPr>
          <w:t xml:space="preserve">open new perspectives in </w:t>
        </w:r>
      </w:ins>
      <w:del w:id="60" w:author="Mark Stitt" w:date="2012-03-02T18:22:00Z">
        <w:r w:rsidRPr="002F64D4" w:rsidDel="00F05778">
          <w:rPr>
            <w:rFonts w:ascii="Times New Roman" w:hAnsi="Times New Roman"/>
            <w:lang w:val="en-GB"/>
          </w:rPr>
          <w:delText xml:space="preserve">offer the potential to investigate the </w:delText>
        </w:r>
      </w:del>
      <w:r w:rsidRPr="002F64D4">
        <w:rPr>
          <w:rFonts w:ascii="Times New Roman" w:hAnsi="Times New Roman"/>
          <w:lang w:val="en-GB"/>
        </w:rPr>
        <w:t>transcriptom</w:t>
      </w:r>
      <w:ins w:id="61" w:author="Mark Stitt" w:date="2012-03-02T18:22:00Z">
        <w:r>
          <w:rPr>
            <w:rFonts w:ascii="Times New Roman" w:hAnsi="Times New Roman"/>
            <w:lang w:val="en-GB"/>
          </w:rPr>
          <w:t>ics</w:t>
        </w:r>
      </w:ins>
      <w:del w:id="62" w:author="Mark Stitt" w:date="2012-03-02T18:22:00Z">
        <w:r w:rsidRPr="002F64D4" w:rsidDel="00F05778">
          <w:rPr>
            <w:rFonts w:ascii="Times New Roman" w:hAnsi="Times New Roman"/>
            <w:lang w:val="en-GB"/>
          </w:rPr>
          <w:delText>e in greater detail than before</w:delText>
        </w:r>
      </w:del>
      <w:r w:rsidRPr="002F64D4">
        <w:rPr>
          <w:rFonts w:ascii="Times New Roman" w:hAnsi="Times New Roman"/>
          <w:lang w:val="en-GB"/>
        </w:rPr>
        <w:t xml:space="preserve">. </w:t>
      </w:r>
      <w:ins w:id="63" w:author="Mark Stitt" w:date="2012-03-02T18:22:00Z">
        <w:r>
          <w:rPr>
            <w:rFonts w:ascii="Times New Roman" w:hAnsi="Times New Roman"/>
            <w:lang w:val="en-GB"/>
          </w:rPr>
          <w:t xml:space="preserve">Further, </w:t>
        </w:r>
      </w:ins>
      <w:del w:id="64" w:author="Mark Stitt" w:date="2012-03-02T18:23:00Z">
        <w:r w:rsidRPr="002F64D4" w:rsidDel="00F05778">
          <w:rPr>
            <w:rFonts w:ascii="Times New Roman" w:hAnsi="Times New Roman"/>
            <w:lang w:val="en-GB"/>
          </w:rPr>
          <w:delText xml:space="preserve">Additionally, </w:delText>
        </w:r>
      </w:del>
      <w:r w:rsidRPr="002F64D4">
        <w:rPr>
          <w:rFonts w:ascii="Times New Roman" w:hAnsi="Times New Roman"/>
          <w:lang w:val="en-GB"/>
        </w:rPr>
        <w:t xml:space="preserve">RNA-Seq-based transcript profiling </w:t>
      </w:r>
      <w:ins w:id="65" w:author="Mark Stitt" w:date="2012-03-02T18:23:00Z">
        <w:r w:rsidRPr="002F64D4">
          <w:rPr>
            <w:rFonts w:ascii="Times New Roman" w:hAnsi="Times New Roman"/>
            <w:lang w:val="en-GB"/>
          </w:rPr>
          <w:t>can be applied to non-model and newly discovered organisms</w:t>
        </w:r>
        <w:r>
          <w:rPr>
            <w:rFonts w:ascii="Times New Roman" w:hAnsi="Times New Roman"/>
            <w:lang w:val="en-GB"/>
          </w:rPr>
          <w:t xml:space="preserve"> because it</w:t>
        </w:r>
      </w:ins>
      <w:del w:id="66" w:author="Mark Stitt" w:date="2012-03-02T18:23:00Z">
        <w:r w:rsidRPr="002F64D4" w:rsidDel="00F05778">
          <w:rPr>
            <w:rFonts w:ascii="Times New Roman" w:hAnsi="Times New Roman"/>
            <w:lang w:val="en-GB"/>
          </w:rPr>
          <w:delText>do</w:delText>
        </w:r>
      </w:del>
      <w:ins w:id="67" w:author="Mark Stitt" w:date="2012-03-02T18:23:00Z">
        <w:r>
          <w:rPr>
            <w:rFonts w:ascii="Times New Roman" w:hAnsi="Times New Roman"/>
            <w:lang w:val="en-GB"/>
          </w:rPr>
          <w:t xml:space="preserve"> do</w:t>
        </w:r>
      </w:ins>
      <w:r w:rsidRPr="002F64D4">
        <w:rPr>
          <w:rFonts w:ascii="Times New Roman" w:hAnsi="Times New Roman"/>
          <w:lang w:val="en-GB"/>
        </w:rPr>
        <w:t>es not require a</w:t>
      </w:r>
      <w:del w:id="68" w:author="usadel" w:date="2012-03-02T21:06:00Z">
        <w:r w:rsidRPr="002F64D4" w:rsidDel="00886E31">
          <w:rPr>
            <w:rFonts w:ascii="Times New Roman" w:hAnsi="Times New Roman"/>
            <w:lang w:val="en-GB"/>
          </w:rPr>
          <w:delText xml:space="preserve"> specialized</w:delText>
        </w:r>
      </w:del>
      <w:r w:rsidRPr="002F64D4">
        <w:rPr>
          <w:rFonts w:ascii="Times New Roman" w:hAnsi="Times New Roman"/>
          <w:lang w:val="en-GB"/>
        </w:rPr>
        <w:t xml:space="preserve"> </w:t>
      </w:r>
      <w:ins w:id="69" w:author="usadel" w:date="2012-03-02T21:04:00Z">
        <w:r>
          <w:rPr>
            <w:rFonts w:ascii="Times New Roman" w:hAnsi="Times New Roman"/>
            <w:lang w:val="en-GB"/>
          </w:rPr>
          <w:t>predefined</w:t>
        </w:r>
      </w:ins>
      <w:r w:rsidRPr="002F64D4">
        <w:rPr>
          <w:rFonts w:ascii="Times New Roman" w:hAnsi="Times New Roman"/>
          <w:lang w:val="en-GB"/>
        </w:rPr>
        <w:t xml:space="preserve"> measuring platform (like e.g. microarrays</w:t>
      </w:r>
      <w:ins w:id="70" w:author="Mark Stitt" w:date="2012-03-02T18:23:00Z">
        <w:r>
          <w:rPr>
            <w:rFonts w:ascii="Times New Roman" w:hAnsi="Times New Roman"/>
            <w:lang w:val="en-GB"/>
          </w:rPr>
          <w:t xml:space="preserve">. </w:t>
        </w:r>
      </w:ins>
      <w:del w:id="71" w:author="Mark Stitt" w:date="2012-03-02T18:23:00Z">
        <w:r w:rsidRPr="002F64D4" w:rsidDel="00F05778">
          <w:rPr>
            <w:rFonts w:ascii="Times New Roman" w:hAnsi="Times New Roman"/>
            <w:lang w:val="en-GB"/>
          </w:rPr>
          <w:delText xml:space="preserve">) </w:delText>
        </w:r>
      </w:del>
      <w:del w:id="72" w:author="Mark Stitt" w:date="2012-03-02T17:55:00Z">
        <w:r w:rsidRPr="002F64D4" w:rsidDel="009D0F13">
          <w:rPr>
            <w:rFonts w:ascii="Times New Roman" w:hAnsi="Times New Roman"/>
            <w:lang w:val="en-GB"/>
          </w:rPr>
          <w:delText>but</w:delText>
        </w:r>
      </w:del>
      <w:r w:rsidRPr="002F64D4">
        <w:rPr>
          <w:rFonts w:ascii="Times New Roman" w:hAnsi="Times New Roman"/>
          <w:lang w:val="en-GB"/>
        </w:rPr>
        <w:t xml:space="preserve"> </w:t>
      </w:r>
      <w:del w:id="73" w:author="Mark Stitt" w:date="2012-03-02T18:22:00Z">
        <w:r w:rsidRPr="002F64D4" w:rsidDel="00F05778">
          <w:rPr>
            <w:rFonts w:ascii="Times New Roman" w:hAnsi="Times New Roman"/>
            <w:lang w:val="en-GB"/>
          </w:rPr>
          <w:delText>can be applied to non-model and newly discovered organisms</w:delText>
        </w:r>
      </w:del>
      <w:del w:id="74" w:author="Mark Stitt" w:date="2012-03-02T17:55:00Z">
        <w:r w:rsidRPr="002F64D4" w:rsidDel="009D0F13">
          <w:rPr>
            <w:rFonts w:ascii="Times New Roman" w:hAnsi="Times New Roman"/>
            <w:lang w:val="en-GB"/>
          </w:rPr>
          <w:delText xml:space="preserve"> thereby greatly extending the </w:delText>
        </w:r>
        <w:commentRangeStart w:id="75"/>
        <w:r w:rsidRPr="002F64D4" w:rsidDel="009D0F13">
          <w:rPr>
            <w:rFonts w:ascii="Times New Roman" w:hAnsi="Times New Roman"/>
            <w:lang w:val="en-GB"/>
          </w:rPr>
          <w:delText xml:space="preserve">latitude / scope </w:delText>
        </w:r>
      </w:del>
      <w:del w:id="76" w:author="Mark Stitt" w:date="2012-03-02T17:54:00Z">
        <w:r w:rsidRPr="002F64D4" w:rsidDel="009D0F13">
          <w:rPr>
            <w:rFonts w:ascii="Times New Roman" w:hAnsi="Times New Roman"/>
            <w:lang w:val="en-GB"/>
          </w:rPr>
          <w:delText xml:space="preserve">of action </w:delText>
        </w:r>
        <w:commentRangeEnd w:id="75"/>
        <w:r w:rsidDel="009D0F13">
          <w:rPr>
            <w:rStyle w:val="CommentReference"/>
          </w:rPr>
          <w:commentReference w:id="75"/>
        </w:r>
      </w:del>
      <w:del w:id="77" w:author="Mark Stitt" w:date="2012-03-02T17:55:00Z">
        <w:r w:rsidRPr="002F64D4" w:rsidDel="009D0F13">
          <w:rPr>
            <w:rFonts w:ascii="Times New Roman" w:hAnsi="Times New Roman"/>
            <w:lang w:val="en-GB"/>
          </w:rPr>
          <w:delText>of transcriptomics</w:delText>
        </w:r>
      </w:del>
      <w:del w:id="78" w:author="Mark Stitt" w:date="2012-03-02T18:22:00Z">
        <w:r w:rsidRPr="002F64D4" w:rsidDel="00F05778">
          <w:rPr>
            <w:rFonts w:ascii="Times New Roman" w:hAnsi="Times New Roman"/>
            <w:lang w:val="en-GB"/>
          </w:rPr>
          <w:delText xml:space="preserve">. </w:delText>
        </w:r>
      </w:del>
      <w:r w:rsidRPr="002F64D4">
        <w:rPr>
          <w:rFonts w:ascii="Times New Roman" w:hAnsi="Times New Roman"/>
          <w:lang w:val="en-GB"/>
        </w:rPr>
        <w:t xml:space="preserve">However, </w:t>
      </w:r>
      <w:del w:id="79" w:author="usadel" w:date="2012-03-02T17:52:00Z">
        <w:r w:rsidRPr="002F64D4">
          <w:rPr>
            <w:rFonts w:ascii="Times New Roman" w:hAnsi="Times New Roman"/>
            <w:lang w:val="en-GB"/>
          </w:rPr>
          <w:delText>the</w:delText>
        </w:r>
      </w:del>
      <w:ins w:id="80" w:author="usadel" w:date="2012-03-02T17:52:00Z">
        <w:r w:rsidRPr="002F64D4">
          <w:rPr>
            <w:rFonts w:ascii="Times New Roman" w:hAnsi="Times New Roman"/>
            <w:lang w:val="en-GB"/>
          </w:rPr>
          <w:t>the</w:t>
        </w:r>
      </w:ins>
      <w:ins w:id="81" w:author="usadel" w:date="2012-03-02T17:24:00Z">
        <w:r>
          <w:rPr>
            <w:rFonts w:ascii="Times New Roman" w:hAnsi="Times New Roman"/>
            <w:lang w:val="en-GB"/>
          </w:rPr>
          <w:t>se</w:t>
        </w:r>
      </w:ins>
      <w:r w:rsidRPr="002F64D4">
        <w:rPr>
          <w:rFonts w:ascii="Times New Roman" w:hAnsi="Times New Roman"/>
          <w:lang w:val="en-GB"/>
        </w:rPr>
        <w:t xml:space="preserve"> n</w:t>
      </w:r>
      <w:ins w:id="82" w:author="usadel" w:date="2012-03-02T21:07:00Z">
        <w:r>
          <w:rPr>
            <w:rFonts w:ascii="Times New Roman" w:hAnsi="Times New Roman"/>
            <w:lang w:val="en-GB"/>
          </w:rPr>
          <w:t>ovel</w:t>
        </w:r>
      </w:ins>
      <w:del w:id="83" w:author="usadel" w:date="2012-03-02T21:07:00Z">
        <w:r w:rsidRPr="002F64D4" w:rsidDel="00886E31">
          <w:rPr>
            <w:rFonts w:ascii="Times New Roman" w:hAnsi="Times New Roman"/>
            <w:lang w:val="en-GB"/>
          </w:rPr>
          <w:delText>ew</w:delText>
        </w:r>
      </w:del>
      <w:r w:rsidRPr="002F64D4">
        <w:rPr>
          <w:rFonts w:ascii="Times New Roman" w:hAnsi="Times New Roman"/>
          <w:lang w:val="en-GB"/>
        </w:rPr>
        <w:t xml:space="preserve"> technologies </w:t>
      </w:r>
      <w:del w:id="84" w:author="Mark Stitt" w:date="2012-03-02T10:38:00Z">
        <w:r w:rsidRPr="002F64D4">
          <w:rPr>
            <w:rFonts w:ascii="Times New Roman" w:hAnsi="Times New Roman"/>
            <w:lang w:val="en-GB"/>
          </w:rPr>
          <w:delText xml:space="preserve">also </w:delText>
        </w:r>
      </w:del>
      <w:r w:rsidRPr="002F64D4">
        <w:rPr>
          <w:rFonts w:ascii="Times New Roman" w:hAnsi="Times New Roman"/>
          <w:lang w:val="en-GB"/>
        </w:rPr>
        <w:t>pose new challenges: The raw data need</w:t>
      </w:r>
      <w:del w:id="85" w:author="usadel" w:date="2012-03-02T21:07:00Z">
        <w:r w:rsidRPr="002F64D4" w:rsidDel="00886E31">
          <w:rPr>
            <w:rFonts w:ascii="Times New Roman" w:hAnsi="Times New Roman"/>
            <w:lang w:val="en-GB"/>
          </w:rPr>
          <w:delText>s</w:delText>
        </w:r>
      </w:del>
      <w:r w:rsidRPr="002F64D4">
        <w:rPr>
          <w:rFonts w:ascii="Times New Roman" w:hAnsi="Times New Roman"/>
          <w:lang w:val="en-GB"/>
        </w:rPr>
        <w:t xml:space="preserve"> to be rigorously quality checked and filtered prior to analysis</w:t>
      </w:r>
      <w:ins w:id="86" w:author="usadel" w:date="2012-03-02T21:07:00Z">
        <w:r>
          <w:rPr>
            <w:rFonts w:ascii="Times New Roman" w:hAnsi="Times New Roman"/>
            <w:lang w:val="en-GB"/>
          </w:rPr>
          <w:t>,</w:t>
        </w:r>
      </w:ins>
      <w:r w:rsidRPr="002F64D4">
        <w:rPr>
          <w:rFonts w:ascii="Times New Roman" w:hAnsi="Times New Roman"/>
          <w:lang w:val="en-GB"/>
        </w:rPr>
        <w:t xml:space="preserve"> and proper statistical methods have to be applied to extract the biologically relevant information. Given the sheer volume of </w:t>
      </w:r>
      <w:del w:id="87" w:author="Mark Stitt" w:date="2012-03-02T17:55:00Z">
        <w:r w:rsidRPr="002F64D4" w:rsidDel="009D0F13">
          <w:rPr>
            <w:rFonts w:ascii="Times New Roman" w:hAnsi="Times New Roman"/>
            <w:lang w:val="en-GB"/>
          </w:rPr>
          <w:delText xml:space="preserve">the </w:delText>
        </w:r>
      </w:del>
      <w:r w:rsidRPr="002F64D4">
        <w:rPr>
          <w:rFonts w:ascii="Times New Roman" w:hAnsi="Times New Roman"/>
          <w:lang w:val="en-GB"/>
        </w:rPr>
        <w:t xml:space="preserve">data, this is </w:t>
      </w:r>
      <w:ins w:id="88" w:author="usadel" w:date="2012-03-02T21:07:00Z">
        <w:r>
          <w:rPr>
            <w:rFonts w:ascii="Times New Roman" w:hAnsi="Times New Roman"/>
            <w:lang w:val="en-GB"/>
          </w:rPr>
          <w:t>no</w:t>
        </w:r>
      </w:ins>
      <w:ins w:id="89" w:author="usadel" w:date="2012-03-02T21:08:00Z">
        <w:r>
          <w:rPr>
            <w:rFonts w:ascii="Times New Roman" w:hAnsi="Times New Roman"/>
            <w:lang w:val="en-GB"/>
          </w:rPr>
          <w:t xml:space="preserve"> </w:t>
        </w:r>
      </w:ins>
      <w:del w:id="90" w:author="usadel" w:date="2012-03-02T21:08:00Z">
        <w:r w:rsidRPr="002F64D4" w:rsidDel="00886E31">
          <w:rPr>
            <w:rFonts w:ascii="Times New Roman" w:hAnsi="Times New Roman"/>
            <w:lang w:val="en-GB"/>
          </w:rPr>
          <w:delText>a non</w:delText>
        </w:r>
      </w:del>
      <w:del w:id="91" w:author="usadel" w:date="2012-03-02T21:07:00Z">
        <w:r w:rsidRPr="002F64D4" w:rsidDel="00886E31">
          <w:rPr>
            <w:rFonts w:ascii="Times New Roman" w:hAnsi="Times New Roman"/>
            <w:lang w:val="en-GB"/>
          </w:rPr>
          <w:delText>-</w:delText>
        </w:r>
      </w:del>
      <w:r w:rsidRPr="002F64D4">
        <w:rPr>
          <w:rFonts w:ascii="Times New Roman" w:hAnsi="Times New Roman"/>
          <w:lang w:val="en-GB"/>
        </w:rPr>
        <w:t>trivial task</w:t>
      </w:r>
      <w:ins w:id="92" w:author="usadel" w:date="2012-03-02T21:08:00Z">
        <w:r>
          <w:rPr>
            <w:rFonts w:ascii="Times New Roman" w:hAnsi="Times New Roman"/>
            <w:lang w:val="en-GB"/>
          </w:rPr>
          <w:t>, and</w:t>
        </w:r>
      </w:ins>
      <w:del w:id="93" w:author="usadel" w:date="2012-03-02T21:08:00Z">
        <w:r w:rsidRPr="002F64D4" w:rsidDel="00886E31">
          <w:rPr>
            <w:rFonts w:ascii="Times New Roman" w:hAnsi="Times New Roman"/>
            <w:lang w:val="en-GB"/>
          </w:rPr>
          <w:delText xml:space="preserve"> that</w:delText>
        </w:r>
      </w:del>
      <w:r w:rsidRPr="002F64D4">
        <w:rPr>
          <w:rFonts w:ascii="Times New Roman" w:hAnsi="Times New Roman"/>
          <w:lang w:val="en-GB"/>
        </w:rPr>
        <w:t xml:space="preserve"> requires a combination of considerable technical resources </w:t>
      </w:r>
      <w:commentRangeStart w:id="94"/>
      <w:del w:id="95" w:author="Mark Stitt" w:date="2012-03-02T17:55:00Z">
        <w:r w:rsidRPr="002F64D4" w:rsidDel="009D0F13">
          <w:rPr>
            <w:rFonts w:ascii="Times New Roman" w:hAnsi="Times New Roman"/>
            <w:lang w:val="en-GB"/>
          </w:rPr>
          <w:delText xml:space="preserve">and biology </w:delText>
        </w:r>
        <w:commentRangeEnd w:id="94"/>
        <w:r w:rsidDel="009D0F13">
          <w:rPr>
            <w:rStyle w:val="CommentReference"/>
          </w:rPr>
          <w:commentReference w:id="94"/>
        </w:r>
      </w:del>
      <w:r w:rsidRPr="002F64D4">
        <w:rPr>
          <w:rFonts w:ascii="Times New Roman" w:hAnsi="Times New Roman"/>
          <w:lang w:val="en-GB"/>
        </w:rPr>
        <w:t>a</w:t>
      </w:r>
      <w:ins w:id="96" w:author="usadel" w:date="2012-03-02T21:08:00Z">
        <w:r>
          <w:rPr>
            <w:rFonts w:ascii="Times New Roman" w:hAnsi="Times New Roman"/>
            <w:lang w:val="en-GB"/>
          </w:rPr>
          <w:t>long with</w:t>
        </w:r>
      </w:ins>
      <w:del w:id="97" w:author="usadel" w:date="2012-03-02T21:08:00Z">
        <w:r w:rsidRPr="002F64D4" w:rsidDel="00886E31">
          <w:rPr>
            <w:rFonts w:ascii="Times New Roman" w:hAnsi="Times New Roman"/>
            <w:lang w:val="en-GB"/>
          </w:rPr>
          <w:delText>nd</w:delText>
        </w:r>
      </w:del>
      <w:r w:rsidRPr="002F64D4">
        <w:rPr>
          <w:rFonts w:ascii="Times New Roman" w:hAnsi="Times New Roman"/>
          <w:lang w:val="en-GB"/>
        </w:rPr>
        <w:t xml:space="preserve"> bioinformatics expertise. To aid the individual researcher</w:t>
      </w:r>
      <w:del w:id="98" w:author="Mark Stitt" w:date="2012-03-02T18:23:00Z">
        <w:r w:rsidRPr="002F64D4" w:rsidDel="00F05778">
          <w:rPr>
            <w:rFonts w:ascii="Times New Roman" w:hAnsi="Times New Roman"/>
            <w:lang w:val="en-GB"/>
          </w:rPr>
          <w:delText xml:space="preserve"> in this task</w:delText>
        </w:r>
      </w:del>
      <w:r w:rsidRPr="002F64D4">
        <w:rPr>
          <w:rFonts w:ascii="Times New Roman" w:hAnsi="Times New Roman"/>
          <w:lang w:val="en-GB"/>
        </w:rPr>
        <w:t xml:space="preserve">, we </w:t>
      </w:r>
      <w:ins w:id="99" w:author="Mark Stitt" w:date="2012-03-02T17:55:00Z">
        <w:r>
          <w:rPr>
            <w:rFonts w:ascii="Times New Roman" w:hAnsi="Times New Roman"/>
            <w:lang w:val="en-GB"/>
          </w:rPr>
          <w:t xml:space="preserve">have </w:t>
        </w:r>
      </w:ins>
      <w:r w:rsidRPr="002F64D4">
        <w:rPr>
          <w:rFonts w:ascii="Times New Roman" w:hAnsi="Times New Roman"/>
          <w:lang w:val="en-GB"/>
        </w:rPr>
        <w:t xml:space="preserve">developed </w:t>
      </w:r>
      <w:r w:rsidRPr="00B24DB5">
        <w:rPr>
          <w:rFonts w:ascii="Times New Roman" w:hAnsi="Times New Roman"/>
          <w:i/>
          <w:iCs/>
          <w:lang w:val="en-GB"/>
          <w:rPrChange w:id="100" w:author="usadel" w:date="2012-03-02T21:09: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101" w:author="usadel" w:date="2012-03-02T21:09:00Z">
            <w:rPr>
              <w:rFonts w:ascii="Times New Roman" w:hAnsi="Times New Roman"/>
              <w:iCs/>
              <w:lang w:val="en-GB"/>
            </w:rPr>
          </w:rPrChange>
        </w:rPr>
        <w:t>NA</w:t>
      </w:r>
      <w:r w:rsidRPr="002F64D4">
        <w:rPr>
          <w:rFonts w:ascii="Times New Roman" w:hAnsi="Times New Roman"/>
          <w:lang w:val="en-GB"/>
        </w:rPr>
        <w:t xml:space="preserve"> as an integrated solution that consolidates </w:t>
      </w:r>
      <w:commentRangeStart w:id="102"/>
      <w:r w:rsidRPr="002F64D4">
        <w:rPr>
          <w:rFonts w:ascii="Times New Roman" w:hAnsi="Times New Roman"/>
          <w:lang w:val="en-GB"/>
        </w:rPr>
        <w:t xml:space="preserve">all steps </w:t>
      </w:r>
      <w:commentRangeEnd w:id="102"/>
      <w:r>
        <w:rPr>
          <w:rStyle w:val="CommentReference"/>
        </w:rPr>
        <w:commentReference w:id="102"/>
      </w:r>
      <w:r w:rsidRPr="002F64D4">
        <w:rPr>
          <w:rFonts w:ascii="Times New Roman" w:hAnsi="Times New Roman"/>
          <w:lang w:val="en-GB"/>
        </w:rPr>
        <w:t>of RNA-Seq-based differential gene expression analysis in one user-friendly cross-platform application featuring a rich graphical user interface</w:t>
      </w:r>
      <w:del w:id="103" w:author="usadel" w:date="2012-03-02T21:09:00Z">
        <w:r w:rsidRPr="002F64D4" w:rsidDel="00886E31">
          <w:rPr>
            <w:rFonts w:ascii="Times New Roman" w:hAnsi="Times New Roman"/>
            <w:lang w:val="en-GB"/>
          </w:rPr>
          <w:delText xml:space="preserve"> (GUI)</w:delText>
        </w:r>
      </w:del>
      <w:r w:rsidRPr="002F64D4">
        <w:rPr>
          <w:rFonts w:ascii="Times New Roman" w:hAnsi="Times New Roman"/>
          <w:lang w:val="en-GB"/>
        </w:rPr>
        <w:t xml:space="preserve">. </w:t>
      </w:r>
      <w:r w:rsidRPr="00B24DB5">
        <w:rPr>
          <w:rFonts w:ascii="Times New Roman" w:hAnsi="Times New Roman"/>
          <w:i/>
          <w:iCs/>
          <w:lang w:val="en-GB"/>
          <w:rPrChange w:id="104" w:author="usadel" w:date="2012-03-02T21:09: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105" w:author="usadel" w:date="2012-03-02T21:09:00Z">
            <w:rPr>
              <w:rFonts w:ascii="Times New Roman" w:hAnsi="Times New Roman"/>
              <w:iCs/>
              <w:lang w:val="en-GB"/>
            </w:rPr>
          </w:rPrChange>
        </w:rPr>
        <w:t>NA</w:t>
      </w:r>
      <w:r w:rsidRPr="002F64D4">
        <w:rPr>
          <w:rFonts w:ascii="Times New Roman" w:hAnsi="Times New Roman"/>
          <w:lang w:val="en-GB"/>
        </w:rPr>
        <w:t xml:space="preserve"> accepts raw FastQ files and SAM/BAM alignment files as input</w:t>
      </w:r>
      <w:ins w:id="106" w:author="Mark Stitt" w:date="2012-03-02T18:24:00Z">
        <w:r>
          <w:rPr>
            <w:rFonts w:ascii="Times New Roman" w:hAnsi="Times New Roman"/>
            <w:lang w:val="en-GB"/>
          </w:rPr>
          <w:t>. It</w:t>
        </w:r>
      </w:ins>
      <w:del w:id="107" w:author="Mark Stitt" w:date="2012-03-02T18:24:00Z">
        <w:r w:rsidRPr="002F64D4" w:rsidDel="00F05778">
          <w:rPr>
            <w:rFonts w:ascii="Times New Roman" w:hAnsi="Times New Roman"/>
            <w:lang w:val="en-GB"/>
          </w:rPr>
          <w:delText xml:space="preserve"> and</w:delText>
        </w:r>
      </w:del>
      <w:r w:rsidRPr="002F64D4">
        <w:rPr>
          <w:rFonts w:ascii="Times New Roman" w:hAnsi="Times New Roman"/>
          <w:lang w:val="en-GB"/>
        </w:rPr>
        <w:t xml:space="preserve"> </w:t>
      </w:r>
      <w:ins w:id="108" w:author="Mark Stitt" w:date="2012-03-02T18:24:00Z">
        <w:r>
          <w:rPr>
            <w:rFonts w:ascii="Times New Roman" w:hAnsi="Times New Roman"/>
            <w:lang w:val="en-GB"/>
          </w:rPr>
          <w:t>supports</w:t>
        </w:r>
      </w:ins>
      <w:del w:id="109" w:author="Mark Stitt" w:date="2012-03-02T18:24:00Z">
        <w:r w:rsidRPr="002F64D4" w:rsidDel="00F05778">
          <w:rPr>
            <w:rFonts w:ascii="Times New Roman" w:hAnsi="Times New Roman"/>
            <w:lang w:val="en-GB"/>
          </w:rPr>
          <w:delText>allows users to do</w:delText>
        </w:r>
      </w:del>
      <w:r w:rsidRPr="002F64D4">
        <w:rPr>
          <w:rFonts w:ascii="Times New Roman" w:hAnsi="Times New Roman"/>
          <w:lang w:val="en-GB"/>
        </w:rPr>
        <w:t xml:space="preserve"> quality checking, flexible filtering and statistical analysis of differential gene expression based on state-of-the art biostatistical methods developed in the R/Bioconductor projects. In-line help and a step-by-step manual guide </w:t>
      </w:r>
      <w:del w:id="110" w:author="usadel" w:date="2012-03-02T17:25:00Z">
        <w:r w:rsidRPr="002F64D4" w:rsidDel="00D76FC0">
          <w:rPr>
            <w:rFonts w:ascii="Times New Roman" w:hAnsi="Times New Roman"/>
            <w:lang w:val="en-GB"/>
          </w:rPr>
          <w:delText>inexperienced</w:delText>
        </w:r>
      </w:del>
      <w:r w:rsidRPr="002F64D4">
        <w:rPr>
          <w:rFonts w:ascii="Times New Roman" w:hAnsi="Times New Roman"/>
          <w:lang w:val="en-GB"/>
        </w:rPr>
        <w:t xml:space="preserve"> users through the analysis. Installer packages for Mac OS X, Windows and Linux are available under </w:t>
      </w:r>
      <w:ins w:id="111" w:author="usadel" w:date="2012-03-02T17:25:00Z">
        <w:r>
          <w:rPr>
            <w:rFonts w:ascii="Times New Roman" w:hAnsi="Times New Roman"/>
            <w:lang w:val="en-GB"/>
          </w:rPr>
          <w:t xml:space="preserve">the </w:t>
        </w:r>
      </w:ins>
      <w:r w:rsidRPr="002F64D4">
        <w:rPr>
          <w:rFonts w:ascii="Times New Roman" w:hAnsi="Times New Roman"/>
          <w:lang w:val="en-GB"/>
        </w:rPr>
        <w:t>LGPL licence from http://mapman.gabipd.org/web/guest/robin .</w:t>
      </w: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t>INTRODUCTION</w:t>
      </w:r>
    </w:p>
    <w:p w:rsidR="00B24DB5" w:rsidRPr="002F64D4" w:rsidRDefault="00B24DB5" w:rsidP="003A73D6">
      <w:pPr>
        <w:spacing w:line="360" w:lineRule="auto"/>
        <w:ind w:firstLine="720"/>
        <w:jc w:val="both"/>
        <w:rPr>
          <w:rFonts w:ascii="Times New Roman" w:hAnsi="Times New Roman"/>
          <w:lang w:val="en-GB"/>
        </w:rPr>
      </w:pPr>
      <w:commentRangeStart w:id="112"/>
      <w:del w:id="113" w:author="usadel" w:date="2012-03-02T17:07:00Z">
        <w:r w:rsidRPr="002F64D4" w:rsidDel="003A73D6">
          <w:rPr>
            <w:rFonts w:ascii="Times New Roman" w:hAnsi="Times New Roman"/>
            <w:lang w:val="en-GB"/>
          </w:rPr>
          <w:delText xml:space="preserve">In recent </w:delText>
        </w:r>
      </w:del>
      <w:del w:id="114" w:author="usadel" w:date="2012-03-02T17:52:00Z">
        <w:r w:rsidRPr="002F64D4">
          <w:rPr>
            <w:rFonts w:ascii="Times New Roman" w:hAnsi="Times New Roman"/>
            <w:lang w:val="en-GB"/>
          </w:rPr>
          <w:delText>years</w:delText>
        </w:r>
      </w:del>
      <w:del w:id="115" w:author="usadel" w:date="2012-03-02T17:07:00Z">
        <w:r w:rsidRPr="002F64D4" w:rsidDel="003A73D6">
          <w:rPr>
            <w:rFonts w:ascii="Times New Roman" w:hAnsi="Times New Roman"/>
            <w:lang w:val="en-GB"/>
          </w:rPr>
          <w:delText>years</w:delText>
        </w:r>
      </w:del>
      <w:ins w:id="116" w:author="Mark Stitt" w:date="2012-03-02T19:05:00Z">
        <w:r>
          <w:rPr>
            <w:rFonts w:ascii="Times New Roman" w:hAnsi="Times New Roman"/>
            <w:lang w:val="en-GB"/>
          </w:rPr>
          <w:t>N</w:t>
        </w:r>
      </w:ins>
      <w:ins w:id="117" w:author="usadel" w:date="2012-03-02T17:07:00Z">
        <w:del w:id="118" w:author="Mark Stitt" w:date="2012-03-02T19:05:00Z">
          <w:r w:rsidDel="002053A3">
            <w:rPr>
              <w:rFonts w:ascii="Times New Roman" w:hAnsi="Times New Roman"/>
              <w:lang w:val="en-GB"/>
            </w:rPr>
            <w:delText>Recently</w:delText>
          </w:r>
        </w:del>
      </w:ins>
      <w:del w:id="119" w:author="Mark Stitt" w:date="2012-03-02T19:05:00Z">
        <w:r w:rsidRPr="002F64D4" w:rsidDel="002053A3">
          <w:rPr>
            <w:rFonts w:ascii="Times New Roman" w:hAnsi="Times New Roman"/>
            <w:lang w:val="en-GB"/>
          </w:rPr>
          <w:delText>, n</w:delText>
        </w:r>
      </w:del>
      <w:r w:rsidRPr="002F64D4">
        <w:rPr>
          <w:rFonts w:ascii="Times New Roman" w:hAnsi="Times New Roman"/>
          <w:lang w:val="en-GB"/>
        </w:rPr>
        <w:t xml:space="preserve">ext-generation </w:t>
      </w:r>
      <w:commentRangeEnd w:id="112"/>
      <w:r>
        <w:rPr>
          <w:rStyle w:val="CommentReference"/>
        </w:rPr>
        <w:commentReference w:id="112"/>
      </w:r>
      <w:r w:rsidRPr="002F64D4">
        <w:rPr>
          <w:rFonts w:ascii="Times New Roman" w:hAnsi="Times New Roman"/>
          <w:lang w:val="en-GB"/>
        </w:rPr>
        <w:t xml:space="preserve">high throughput sequencing (NGS) </w:t>
      </w:r>
      <w:ins w:id="120" w:author="Mark Stitt" w:date="2012-03-02T19:06:00Z">
        <w:r>
          <w:rPr>
            <w:rFonts w:ascii="Times New Roman" w:hAnsi="Times New Roman"/>
            <w:lang w:val="en-GB"/>
          </w:rPr>
          <w:t>is</w:t>
        </w:r>
      </w:ins>
      <w:del w:id="121" w:author="Mark Stitt" w:date="2012-03-02T19:06:00Z">
        <w:r w:rsidRPr="002F64D4" w:rsidDel="00CA0FF2">
          <w:rPr>
            <w:rFonts w:ascii="Times New Roman" w:hAnsi="Times New Roman"/>
            <w:lang w:val="en-GB"/>
          </w:rPr>
          <w:delText xml:space="preserve">and analysis technologies </w:delText>
        </w:r>
      </w:del>
      <w:ins w:id="122" w:author="Mark Stitt" w:date="2012-03-02T19:05:00Z">
        <w:r>
          <w:rPr>
            <w:rFonts w:ascii="Times New Roman" w:hAnsi="Times New Roman"/>
            <w:lang w:val="en-GB"/>
          </w:rPr>
          <w:t xml:space="preserve"> leading</w:t>
        </w:r>
      </w:ins>
      <w:del w:id="123" w:author="Mark Stitt" w:date="2012-03-02T19:05:00Z">
        <w:r w:rsidRPr="002F64D4" w:rsidDel="002053A3">
          <w:rPr>
            <w:rFonts w:ascii="Times New Roman" w:hAnsi="Times New Roman"/>
            <w:lang w:val="en-GB"/>
          </w:rPr>
          <w:delText>have led</w:delText>
        </w:r>
      </w:del>
      <w:r w:rsidRPr="002F64D4">
        <w:rPr>
          <w:rFonts w:ascii="Times New Roman" w:hAnsi="Times New Roman"/>
          <w:lang w:val="en-GB"/>
        </w:rPr>
        <w:t xml:space="preserve"> to the accumulation of a wealth of </w:t>
      </w:r>
      <w:commentRangeStart w:id="124"/>
      <w:del w:id="125" w:author="Mark Stitt" w:date="2012-03-02T18:27:00Z">
        <w:r w:rsidRPr="002F64D4" w:rsidDel="00F05778">
          <w:rPr>
            <w:rFonts w:ascii="Times New Roman" w:hAnsi="Times New Roman"/>
            <w:lang w:val="en-GB"/>
          </w:rPr>
          <w:delText xml:space="preserve">sequence data. Based on newly emerging </w:delText>
        </w:r>
      </w:del>
      <w:r w:rsidRPr="002F64D4">
        <w:rPr>
          <w:rFonts w:ascii="Times New Roman" w:hAnsi="Times New Roman"/>
          <w:lang w:val="en-GB"/>
        </w:rPr>
        <w:t>genomic data</w:t>
      </w:r>
      <w:ins w:id="126" w:author="Mark Stitt" w:date="2012-03-02T19:06:00Z">
        <w:r>
          <w:rPr>
            <w:rFonts w:ascii="Times New Roman" w:hAnsi="Times New Roman"/>
            <w:lang w:val="en-GB"/>
          </w:rPr>
          <w:t xml:space="preserve"> </w:t>
        </w:r>
      </w:ins>
      <w:commentRangeEnd w:id="124"/>
      <w:r>
        <w:rPr>
          <w:rStyle w:val="CommentReference"/>
        </w:rPr>
        <w:commentReference w:id="124"/>
      </w:r>
      <w:ins w:id="127" w:author="Mark Stitt" w:date="2012-03-02T19:06:00Z">
        <w:r>
          <w:rPr>
            <w:rFonts w:ascii="Times New Roman" w:hAnsi="Times New Roman"/>
            <w:lang w:val="en-GB"/>
          </w:rPr>
          <w:t xml:space="preserve">and </w:t>
        </w:r>
      </w:ins>
      <w:ins w:id="128" w:author="Mark Stitt" w:date="2012-03-02T19:05:00Z">
        <w:r>
          <w:rPr>
            <w:rFonts w:ascii="Times New Roman" w:hAnsi="Times New Roman"/>
            <w:lang w:val="en-GB"/>
          </w:rPr>
          <w:t>enabl</w:t>
        </w:r>
      </w:ins>
      <w:ins w:id="129" w:author="Mark Stitt" w:date="2012-03-02T19:07:00Z">
        <w:r>
          <w:rPr>
            <w:rFonts w:ascii="Times New Roman" w:hAnsi="Times New Roman"/>
            <w:lang w:val="en-GB"/>
          </w:rPr>
          <w:t>ing</w:t>
        </w:r>
      </w:ins>
      <w:del w:id="130" w:author="Mark Stitt" w:date="2012-03-02T19:05:00Z">
        <w:r w:rsidRPr="002F64D4" w:rsidDel="002053A3">
          <w:rPr>
            <w:rFonts w:ascii="Times New Roman" w:hAnsi="Times New Roman"/>
            <w:lang w:val="en-GB"/>
          </w:rPr>
          <w:delText xml:space="preserve">, </w:delText>
        </w:r>
      </w:del>
      <w:ins w:id="131" w:author="Mark Stitt" w:date="2012-03-02T19:05:00Z">
        <w:r>
          <w:rPr>
            <w:rFonts w:ascii="Times New Roman" w:hAnsi="Times New Roman"/>
            <w:lang w:val="en-GB"/>
          </w:rPr>
          <w:t xml:space="preserve"> </w:t>
        </w:r>
      </w:ins>
      <w:ins w:id="132" w:author="Mark Stitt" w:date="2012-03-02T19:07:00Z">
        <w:r>
          <w:rPr>
            <w:rFonts w:ascii="Times New Roman" w:hAnsi="Times New Roman"/>
            <w:lang w:val="en-GB"/>
          </w:rPr>
          <w:t xml:space="preserve">increasingly </w:t>
        </w:r>
      </w:ins>
      <w:del w:id="133" w:author="Mark Stitt" w:date="2012-03-02T19:07:00Z">
        <w:r w:rsidRPr="002F64D4" w:rsidDel="00CA0FF2">
          <w:rPr>
            <w:rFonts w:ascii="Times New Roman" w:hAnsi="Times New Roman"/>
            <w:lang w:val="en-GB"/>
          </w:rPr>
          <w:delText xml:space="preserve">more </w:delText>
        </w:r>
      </w:del>
      <w:r w:rsidRPr="002F64D4">
        <w:rPr>
          <w:rFonts w:ascii="Times New Roman" w:hAnsi="Times New Roman"/>
          <w:lang w:val="en-GB"/>
        </w:rPr>
        <w:t xml:space="preserve">comprehensive transcriptomic studies using </w:t>
      </w:r>
      <w:del w:id="134" w:author="Mark Stitt" w:date="2012-03-02T19:07:00Z">
        <w:r w:rsidRPr="002F64D4" w:rsidDel="00CA0FF2">
          <w:rPr>
            <w:rFonts w:ascii="Times New Roman" w:hAnsi="Times New Roman"/>
            <w:lang w:val="en-GB"/>
          </w:rPr>
          <w:delText xml:space="preserve">custom microarrays </w:delText>
        </w:r>
      </w:del>
      <w:del w:id="135" w:author="Mark Stitt" w:date="2012-03-02T18:27:00Z">
        <w:r w:rsidRPr="002F64D4" w:rsidDel="00F05778">
          <w:rPr>
            <w:rFonts w:ascii="Times New Roman" w:hAnsi="Times New Roman"/>
            <w:lang w:val="en-GB"/>
          </w:rPr>
          <w:delText>and</w:delText>
        </w:r>
      </w:del>
      <w:del w:id="136" w:author="Mark Stitt" w:date="2012-03-02T19:07:00Z">
        <w:r w:rsidRPr="002F64D4" w:rsidDel="00CA0FF2">
          <w:rPr>
            <w:rFonts w:ascii="Times New Roman" w:hAnsi="Times New Roman"/>
            <w:lang w:val="en-GB"/>
          </w:rPr>
          <w:delText xml:space="preserve"> </w:delText>
        </w:r>
      </w:del>
      <w:r w:rsidRPr="002F64D4">
        <w:rPr>
          <w:rFonts w:ascii="Times New Roman" w:hAnsi="Times New Roman"/>
          <w:lang w:val="en-GB"/>
        </w:rPr>
        <w:t>high throughput mRNA sequencing (RNA-Seq)</w:t>
      </w:r>
      <w:del w:id="137" w:author="Mark Stitt" w:date="2012-03-02T18:27:00Z">
        <w:r w:rsidRPr="002F64D4" w:rsidDel="00F05778">
          <w:rPr>
            <w:rFonts w:ascii="Times New Roman" w:hAnsi="Times New Roman"/>
            <w:lang w:val="en-GB"/>
          </w:rPr>
          <w:delText xml:space="preserve"> became possible</w:delText>
        </w:r>
      </w:del>
      <w:ins w:id="138" w:author="usadel" w:date="2012-03-02T17:08:00Z">
        <w:r>
          <w:rPr>
            <w:rFonts w:ascii="Times New Roman" w:hAnsi="Times New Roman"/>
            <w:lang w:val="en-GB"/>
          </w:rPr>
          <w:t xml:space="preserve">. </w:t>
        </w:r>
      </w:ins>
      <w:ins w:id="139" w:author="Mark Stitt" w:date="2012-03-02T18:28:00Z">
        <w:r>
          <w:rPr>
            <w:rFonts w:ascii="Times New Roman" w:hAnsi="Times New Roman"/>
            <w:lang w:val="en-GB"/>
          </w:rPr>
          <w:t>A</w:t>
        </w:r>
      </w:ins>
      <w:ins w:id="140" w:author="usadel" w:date="2012-03-02T17:08:00Z">
        <w:del w:id="141" w:author="Mark Stitt" w:date="2012-03-02T18:28:00Z">
          <w:r w:rsidDel="00F05778">
            <w:rPr>
              <w:rFonts w:ascii="Times New Roman" w:hAnsi="Times New Roman"/>
              <w:lang w:val="en-GB"/>
            </w:rPr>
            <w:delText>These studies</w:delText>
          </w:r>
        </w:del>
      </w:ins>
      <w:del w:id="142" w:author="usadel" w:date="2012-03-02T17:08:00Z">
        <w:r w:rsidRPr="002F64D4" w:rsidDel="003A73D6">
          <w:rPr>
            <w:rFonts w:ascii="Times New Roman" w:hAnsi="Times New Roman"/>
            <w:lang w:val="en-GB"/>
          </w:rPr>
          <w:delText xml:space="preserve"> and </w:delText>
        </w:r>
      </w:del>
      <w:ins w:id="143" w:author="usadel" w:date="2012-03-02T17:08:00Z">
        <w:del w:id="144" w:author="Mark Stitt" w:date="2012-03-02T18:28:00Z">
          <w:r w:rsidDel="00F05778">
            <w:rPr>
              <w:rFonts w:ascii="Times New Roman" w:hAnsi="Times New Roman"/>
              <w:lang w:val="en-GB"/>
            </w:rPr>
            <w:delText xml:space="preserve"> </w:delText>
          </w:r>
        </w:del>
      </w:ins>
      <w:del w:id="145" w:author="Mark Stitt" w:date="2012-03-02T18:28:00Z">
        <w:r w:rsidRPr="002F64D4" w:rsidDel="00F05778">
          <w:rPr>
            <w:rFonts w:ascii="Times New Roman" w:hAnsi="Times New Roman"/>
            <w:lang w:val="en-GB"/>
          </w:rPr>
          <w:delText>have generated a</w:delText>
        </w:r>
      </w:del>
      <w:r w:rsidRPr="002F64D4">
        <w:rPr>
          <w:rFonts w:ascii="Times New Roman" w:hAnsi="Times New Roman"/>
          <w:lang w:val="en-GB"/>
        </w:rPr>
        <w:t xml:space="preserve"> vast volume of expression data</w:t>
      </w:r>
      <w:del w:id="146" w:author="Mark Stitt" w:date="2012-03-02T18:28:00Z">
        <w:r w:rsidRPr="002F64D4" w:rsidDel="00F05778">
          <w:rPr>
            <w:rFonts w:ascii="Times New Roman" w:hAnsi="Times New Roman"/>
            <w:lang w:val="en-GB"/>
          </w:rPr>
          <w:delText xml:space="preserve"> that</w:delText>
        </w:r>
      </w:del>
      <w:r w:rsidRPr="002F64D4">
        <w:rPr>
          <w:rFonts w:ascii="Times New Roman" w:hAnsi="Times New Roman"/>
          <w:lang w:val="en-GB"/>
        </w:rPr>
        <w:t xml:space="preserve"> is being made available to the research community via several public data repositories</w:t>
      </w:r>
      <w:ins w:id="147" w:author="usadel" w:date="2012-03-02T21:10:00Z">
        <w:r>
          <w:rPr>
            <w:rFonts w:ascii="Times New Roman" w:hAnsi="Times New Roman"/>
            <w:lang w:val="en-GB"/>
          </w:rPr>
          <w:t>,</w:t>
        </w:r>
      </w:ins>
      <w:r w:rsidRPr="002F64D4">
        <w:rPr>
          <w:rFonts w:ascii="Times New Roman" w:hAnsi="Times New Roman"/>
          <w:lang w:val="en-GB"/>
        </w:rPr>
        <w:t xml:space="preserve"> </w:t>
      </w:r>
      <w:ins w:id="148" w:author="usadel" w:date="2012-03-02T21:10:00Z">
        <w:r>
          <w:rPr>
            <w:rFonts w:ascii="Times New Roman" w:hAnsi="Times New Roman"/>
            <w:lang w:val="en-GB"/>
          </w:rPr>
          <w:t xml:space="preserve">e.g. </w:t>
        </w:r>
      </w:ins>
      <w:del w:id="149" w:author="usadel" w:date="2012-03-02T21:10:00Z">
        <w:r w:rsidRPr="002F64D4" w:rsidDel="00105767">
          <w:rPr>
            <w:rFonts w:ascii="Times New Roman" w:hAnsi="Times New Roman"/>
            <w:lang w:val="en-GB"/>
          </w:rPr>
          <w:delText>(</w:delText>
        </w:r>
      </w:del>
      <w:r w:rsidRPr="002F64D4">
        <w:rPr>
          <w:rFonts w:ascii="Times New Roman" w:hAnsi="Times New Roman"/>
          <w:lang w:val="en-GB"/>
        </w:rPr>
        <w:t xml:space="preserve">SRA, </w:t>
      </w:r>
      <w:r>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Tm90ZT4AAAAAAAAA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Tm90ZT4A/wAAAAAA
</w:fldData>
        </w:fldChar>
      </w:r>
      <w:r>
        <w:rPr>
          <w:rFonts w:ascii="Times New Roman" w:hAnsi="Times New Roman"/>
          <w:lang w:val="en-GB"/>
        </w:rPr>
        <w:instrText xml:space="preserve"> ADDIN EN.CITE.DATA </w:instrText>
      </w:r>
      <w:r w:rsidRPr="004C07A3">
        <w:rPr>
          <w:rFonts w:ascii="Times New Roman" w:hAnsi="Times New Roman"/>
          <w:lang w:val="en-GB"/>
        </w:rPr>
      </w:r>
      <w:r>
        <w:rPr>
          <w:rFonts w:ascii="Times New Roman" w:hAnsi="Times New Roman"/>
          <w:lang w:val="en-GB"/>
        </w:rPr>
        <w:fldChar w:fldCharType="end"/>
      </w:r>
      <w:r w:rsidRPr="004C07A3">
        <w:rPr>
          <w:rFonts w:ascii="Times New Roman" w:hAnsi="Times New Roman"/>
          <w:lang w:val="en-GB"/>
        </w:rPr>
      </w:r>
      <w:r>
        <w:rPr>
          <w:rFonts w:ascii="Times New Roman" w:hAnsi="Times New Roman"/>
          <w:lang w:val="en-GB"/>
        </w:rPr>
        <w:fldChar w:fldCharType="separate"/>
      </w:r>
      <w:r>
        <w:rPr>
          <w:rFonts w:ascii="Times New Roman" w:hAnsi="Times New Roman"/>
          <w:lang w:val="en-GB"/>
        </w:rPr>
        <w:t>(Wheeler</w:t>
      </w:r>
      <w:r w:rsidRPr="00727DC5">
        <w:rPr>
          <w:rFonts w:ascii="Times New Roman" w:hAnsi="Times New Roman"/>
          <w:i/>
          <w:lang w:val="en-GB"/>
        </w:rPr>
        <w:t xml:space="preserve"> et al.</w:t>
      </w:r>
      <w:r>
        <w:rPr>
          <w:rFonts w:ascii="Times New Roman" w:hAnsi="Times New Roman"/>
          <w:lang w:val="en-GB"/>
        </w:rPr>
        <w:t>, 2008)</w:t>
      </w:r>
      <w:r>
        <w:rPr>
          <w:rFonts w:ascii="Times New Roman" w:hAnsi="Times New Roman"/>
          <w:lang w:val="en-GB"/>
        </w:rPr>
        <w:fldChar w:fldCharType="end"/>
      </w:r>
      <w:ins w:id="150" w:author="usadel" w:date="2012-03-02T21:10:00Z">
        <w:r>
          <w:rPr>
            <w:rFonts w:ascii="Times New Roman" w:hAnsi="Times New Roman"/>
            <w:lang w:val="en-GB"/>
          </w:rPr>
          <w:t xml:space="preserve"> and </w:t>
        </w:r>
      </w:ins>
      <w:del w:id="151" w:author="usadel" w:date="2012-03-02T21:10:00Z">
        <w:r w:rsidRPr="002F64D4" w:rsidDel="00105767">
          <w:rPr>
            <w:rFonts w:ascii="Times New Roman" w:hAnsi="Times New Roman"/>
            <w:lang w:val="en-GB"/>
          </w:rPr>
          <w:delText xml:space="preserve">; </w:delText>
        </w:r>
      </w:del>
      <w:r w:rsidRPr="002F64D4">
        <w:rPr>
          <w:rFonts w:ascii="Times New Roman" w:hAnsi="Times New Roman"/>
          <w:lang w:val="en-GB"/>
        </w:rPr>
        <w:t xml:space="preserve">ENA, </w:t>
      </w:r>
      <w:commentRangeStart w:id="152"/>
      <w:r>
        <w:rPr>
          <w:rFonts w:ascii="Times New Roman" w:hAnsi="Times New Roman"/>
          <w:lang w:val="en-GB"/>
        </w:rPr>
        <w:fldChar w:fldCharType="begin"/>
      </w:r>
      <w:r>
        <w:rPr>
          <w:rFonts w:ascii="Times New Roman" w:hAnsi="Times New Roman"/>
          <w:lang w:val="en-GB"/>
        </w:rPr>
        <w:instrText xml:space="preserve"> ADDIN EN.CITE &lt;EndNote&gt;&lt;Cite ExcludeYear="1"&gt;&lt;Author&gt;Leinonen&lt;/Author&gt;&lt;RecNum&gt;123&lt;/RecNum&gt;&lt;record&gt;&lt;rec-number&gt;123&lt;/rec-number&gt;&lt;foreign-keys&gt;&lt;key app="EN" db-id="wwxr5eewzdsweue0vsnxstf09ztd5rsvadr0"&gt;123&lt;/key&gt;&lt;/foreign-keys&gt;&lt;ref-type name="Journal Article"&gt;17&lt;/ref-type&gt;&lt;contributors&gt;&lt;authors&gt;&lt;author&gt;Leinonen, R.&lt;/author&gt;&lt;author&gt;Akhtar, R.&lt;/author&gt;&lt;author&gt;Birney, E.&lt;/author&gt;&lt;author&gt;Bower, L.&lt;/author&gt;&lt;author&gt;Cerdeno-Tarraga, A.&lt;/author&gt;&lt;author&gt;Cheng, Y.&lt;/author&gt;&lt;author&gt;Cleland, I.&lt;/author&gt;&lt;author&gt;Faruque, N.&lt;/author&gt;&lt;author&gt;Goodgame, N.&lt;/author&gt;&lt;author&gt;Gibson, R.&lt;/author&gt;&lt;author&gt;Hoad, G.&lt;/author&gt;&lt;author&gt;Jang, M.&lt;/author&gt;&lt;author&gt;Pakseresht, N.&lt;/author&gt;&lt;author&gt;Plaister, S.&lt;/author&gt;&lt;author&gt;Radhakrishnan, R.&lt;/author&gt;&lt;author&gt;Reddy, K.&lt;/author&gt;&lt;author&gt;Sobhany, S.&lt;/author&gt;&lt;author&gt;Ten Hoopen, P.&lt;/author&gt;&lt;author&gt;Vaughan, R.&lt;/author&gt;&lt;author&gt;Zalunin, V.&lt;/author&gt;&lt;author&gt;Cochrane, G.&lt;/author&gt;&lt;/authors&gt;&lt;/contributors&gt;&lt;auth-address&gt;European Bioinformatics Institute, Wellcome Trust Genome Campus, Hinxton, Cambridge CB10 1SD, UK. rasko@ebi.ac.uk&lt;/auth-address&gt;&lt;titles&gt;&lt;title&gt;The European Nucleotide Archive&lt;/title&gt;&lt;secondary-title&gt;Nucleic Acids Res&lt;/secondary-title&gt;&lt;/titles&gt;&lt;periodical&gt;&lt;full-title&gt;Nucleic Acids Res&lt;/full-title&gt;&lt;/periodical&gt;&lt;pages&gt;D28-31&lt;/pages&gt;&lt;volume&gt;39&lt;/volume&gt;&lt;number&gt;Database issue&lt;/number&gt;&lt;edition&gt;2010/10/26&lt;/edition&gt;&lt;keywords&gt;&lt;keyword&gt;*Base Sequence&lt;/keyword&gt;&lt;keyword&gt;*Databases, Nucleic Acid&lt;/keyword&gt;&lt;keyword&gt;Europe&lt;/keyword&gt;&lt;keyword&gt;High-Throughput Nucleotide Sequencing&lt;/keyword&gt;&lt;keyword&gt;Molecular Sequence Annotation&lt;/keyword&gt;&lt;/keywords&gt;&lt;dates&gt;&lt;pub-dates&gt;&lt;date&gt;Jan&lt;/date&gt;&lt;/pub-dates&gt;&lt;/dates&gt;&lt;isbn&gt;1362-4962 (Electronic)&amp;#xD;0305-1048 (Linking)&lt;/isbn&gt;&lt;accession-num&gt;20972220&lt;/accession-num&gt;&lt;urls&gt;&lt;related-urls&gt;&lt;url&gt;http://www.ncbi.nlm.nih.gov/entrez/query.fcgi?cmd=Retrieve&amp;amp;db=PubMed&amp;amp;dopt=Citation&amp;amp;list_uids=20972220&lt;/url&gt;&lt;/related-urls&gt;&lt;/urls&gt;&lt;electronic-resource-num&gt;gkq967 [pii]&amp;#xD;10.1093/nar/gkq967&lt;/electronic-resource-num&gt;&lt;language&gt;eng&lt;/language&gt;&lt;/record&gt;&lt;/Cite&gt;&lt;/EndNote&gt;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(Leinonen</w:t>
      </w:r>
      <w:r w:rsidRPr="00727DC5">
        <w:rPr>
          <w:rFonts w:ascii="Times New Roman" w:hAnsi="Times New Roman"/>
          <w:i/>
          <w:lang w:val="en-GB"/>
        </w:rPr>
        <w:t xml:space="preserve"> et al.</w:t>
      </w:r>
      <w:r>
        <w:rPr>
          <w:rFonts w:ascii="Times New Roman" w:hAnsi="Times New Roman"/>
          <w:lang w:val="en-GB"/>
        </w:rPr>
        <w:t>)</w:t>
      </w:r>
      <w:r>
        <w:rPr>
          <w:rFonts w:ascii="Times New Roman" w:hAnsi="Times New Roman"/>
          <w:lang w:val="en-GB"/>
        </w:rPr>
        <w:fldChar w:fldCharType="end"/>
      </w:r>
      <w:commentRangeEnd w:id="152"/>
      <w:del w:id="153" w:author="usadel" w:date="2012-03-02T17:52:00Z">
        <w:r w:rsidRPr="002F64D4">
          <w:rPr>
            <w:rFonts w:ascii="Times New Roman" w:hAnsi="Times New Roman"/>
            <w:lang w:val="en-GB"/>
          </w:rPr>
          <w:delText>).</w:delText>
        </w:r>
      </w:del>
      <w:ins w:id="154" w:author="usadel" w:date="2012-03-02T17:52:00Z">
        <w:r>
          <w:rPr>
            <w:rStyle w:val="CommentReference"/>
          </w:rPr>
          <w:commentReference w:id="152"/>
        </w:r>
        <w:r w:rsidRPr="002F64D4">
          <w:rPr>
            <w:rFonts w:ascii="Times New Roman" w:hAnsi="Times New Roman"/>
            <w:lang w:val="en-GB"/>
          </w:rPr>
          <w:t>.</w:t>
        </w:r>
      </w:ins>
      <w:r w:rsidRPr="002F64D4">
        <w:rPr>
          <w:rFonts w:ascii="Times New Roman" w:hAnsi="Times New Roman"/>
          <w:lang w:val="en-GB"/>
        </w:rPr>
        <w:t xml:space="preserve"> </w:t>
      </w:r>
      <w:ins w:id="155" w:author="Mark Stitt" w:date="2012-03-02T18:28:00Z">
        <w:r>
          <w:rPr>
            <w:rFonts w:ascii="Times New Roman" w:hAnsi="Times New Roman"/>
            <w:lang w:val="en-GB"/>
          </w:rPr>
          <w:t xml:space="preserve">These advances </w:t>
        </w:r>
      </w:ins>
      <w:del w:id="156" w:author="Mark Stitt" w:date="2012-03-02T18:28:00Z">
        <w:r w:rsidRPr="002F64D4" w:rsidDel="00F05778">
          <w:rPr>
            <w:rFonts w:ascii="Times New Roman" w:hAnsi="Times New Roman"/>
            <w:lang w:val="en-GB"/>
          </w:rPr>
          <w:delText xml:space="preserve">Additionally, contemporary high throughput sequencing technologies </w:delText>
        </w:r>
      </w:del>
      <w:r w:rsidRPr="002F64D4">
        <w:rPr>
          <w:rFonts w:ascii="Times New Roman" w:hAnsi="Times New Roman"/>
          <w:lang w:val="en-GB"/>
        </w:rPr>
        <w:t>have greatly expanded the range of species amenable to transcriptomic analysis</w:t>
      </w:r>
      <w:ins w:id="157" w:author="Mark Stitt" w:date="2012-03-02T18:28:00Z">
        <w:r>
          <w:rPr>
            <w:rFonts w:ascii="Times New Roman" w:hAnsi="Times New Roman"/>
            <w:lang w:val="en-GB"/>
          </w:rPr>
          <w:t>,</w:t>
        </w:r>
      </w:ins>
      <w:r w:rsidRPr="002F64D4">
        <w:rPr>
          <w:rFonts w:ascii="Times New Roman" w:hAnsi="Times New Roman"/>
          <w:lang w:val="en-GB"/>
        </w:rPr>
        <w:t xml:space="preserve"> by essentially providing a means to create new transcriptomes </w:t>
      </w:r>
      <w:ins w:id="158" w:author="usadel" w:date="2012-03-02T21:11:00Z">
        <w:r>
          <w:rPr>
            <w:rFonts w:ascii="Times New Roman" w:hAnsi="Times New Roman"/>
            <w:lang w:val="en-GB"/>
          </w:rPr>
          <w:t>from the data itself</w:t>
        </w:r>
      </w:ins>
      <w:del w:id="159" w:author="usadel" w:date="2012-03-02T21:11:00Z">
        <w:r w:rsidRPr="002F64D4" w:rsidDel="00105767">
          <w:rPr>
            <w:rFonts w:ascii="Times New Roman" w:hAnsi="Times New Roman"/>
            <w:lang w:val="en-GB"/>
          </w:rPr>
          <w:delText>on the fly</w:delText>
        </w:r>
      </w:del>
      <w:r w:rsidRPr="002F64D4">
        <w:rPr>
          <w:rFonts w:ascii="Times New Roman" w:hAnsi="Times New Roman"/>
          <w:lang w:val="en-GB"/>
        </w:rPr>
        <w:t>. As described in several recent studies {Bajgain, 2011 #219;Wang, 2011 #220;Siebert, 2011 #221</w:t>
      </w:r>
      <w:commentRangeStart w:id="160"/>
      <w:r w:rsidRPr="002F64D4">
        <w:rPr>
          <w:rFonts w:ascii="Times New Roman" w:hAnsi="Times New Roman"/>
          <w:lang w:val="en-GB"/>
        </w:rPr>
        <w:t>;Su, 2011 #222</w:t>
      </w:r>
      <w:commentRangeEnd w:id="160"/>
      <w:r>
        <w:rPr>
          <w:rStyle w:val="CommentReference"/>
        </w:rPr>
        <w:commentReference w:id="160"/>
      </w:r>
      <w:r w:rsidRPr="002F64D4">
        <w:rPr>
          <w:rFonts w:ascii="Times New Roman" w:hAnsi="Times New Roman"/>
          <w:lang w:val="en-GB"/>
        </w:rPr>
        <w:t xml:space="preserve">}, </w:t>
      </w:r>
      <w:del w:id="161" w:author="Mark Stitt" w:date="2012-03-02T17:57:00Z">
        <w:r w:rsidRPr="002F64D4" w:rsidDel="009D0F13">
          <w:rPr>
            <w:rFonts w:ascii="Times New Roman" w:hAnsi="Times New Roman"/>
            <w:lang w:val="en-GB"/>
          </w:rPr>
          <w:delText>a combination</w:delText>
        </w:r>
      </w:del>
      <w:ins w:id="162" w:author="usadel" w:date="2012-03-02T17:52:00Z">
        <w:del w:id="163" w:author="Mark Stitt" w:date="2012-03-02T17:57:00Z">
          <w:r w:rsidRPr="002F64D4" w:rsidDel="009D0F13">
            <w:rPr>
              <w:rFonts w:ascii="Times New Roman" w:hAnsi="Times New Roman"/>
              <w:lang w:val="en-GB"/>
            </w:rPr>
            <w:delText>co</w:delText>
          </w:r>
          <w:commentRangeStart w:id="164"/>
          <w:r w:rsidRPr="002F64D4" w:rsidDel="009D0F13">
            <w:rPr>
              <w:rFonts w:ascii="Times New Roman" w:hAnsi="Times New Roman"/>
              <w:lang w:val="en-GB"/>
            </w:rPr>
            <w:delText>mbinat</w:delText>
          </w:r>
          <w:commentRangeEnd w:id="164"/>
          <w:r w:rsidDel="009D0F13">
            <w:rPr>
              <w:rStyle w:val="CommentReference"/>
            </w:rPr>
            <w:commentReference w:id="164"/>
          </w:r>
          <w:r w:rsidRPr="002F64D4" w:rsidDel="009D0F13">
            <w:rPr>
              <w:rFonts w:ascii="Times New Roman" w:hAnsi="Times New Roman"/>
              <w:lang w:val="en-GB"/>
            </w:rPr>
            <w:delText>ion</w:delText>
          </w:r>
        </w:del>
      </w:ins>
      <w:del w:id="165" w:author="Mark Stitt" w:date="2012-03-02T17:57:00Z">
        <w:r w:rsidRPr="002F64D4" w:rsidDel="009D0F13">
          <w:rPr>
            <w:rFonts w:ascii="Times New Roman" w:hAnsi="Times New Roman"/>
            <w:lang w:val="en-GB"/>
          </w:rPr>
          <w:delText xml:space="preserve"> of </w:delText>
        </w:r>
      </w:del>
      <w:r w:rsidRPr="002F64D4">
        <w:rPr>
          <w:rFonts w:ascii="Times New Roman" w:hAnsi="Times New Roman"/>
          <w:lang w:val="en-GB"/>
        </w:rPr>
        <w:t xml:space="preserve">long Roche/454 and short Illumina/Solexa or SOLiD sequencing reads can be used to first assemble a reference transcriptome of a hitherto poorly sequenced species and subsequently assess differential gene expression (DGE) taking advantage of the </w:t>
      </w:r>
      <w:del w:id="166" w:author="usadel" w:date="2012-03-02T17:09:00Z">
        <w:r w:rsidRPr="002F64D4" w:rsidDel="003A73D6">
          <w:rPr>
            <w:rFonts w:ascii="Times New Roman" w:hAnsi="Times New Roman"/>
            <w:lang w:val="en-GB"/>
          </w:rPr>
          <w:delText xml:space="preserve">high-coverage </w:delText>
        </w:r>
      </w:del>
      <w:r w:rsidRPr="002F64D4">
        <w:rPr>
          <w:rFonts w:ascii="Times New Roman" w:hAnsi="Times New Roman"/>
          <w:lang w:val="en-GB"/>
        </w:rPr>
        <w:t xml:space="preserve">short reads. </w:t>
      </w:r>
      <w:ins w:id="167" w:author="Mark Stitt" w:date="2012-03-02T18:28:00Z">
        <w:r>
          <w:rPr>
            <w:rFonts w:ascii="Times New Roman" w:hAnsi="Times New Roman"/>
            <w:lang w:val="en-GB"/>
          </w:rPr>
          <w:t>C</w:t>
        </w:r>
      </w:ins>
      <w:ins w:id="168" w:author="Mark Stitt" w:date="2012-03-02T10:39:00Z">
        <w:r>
          <w:rPr>
            <w:rFonts w:ascii="Times New Roman" w:hAnsi="Times New Roman"/>
            <w:lang w:val="en-GB"/>
          </w:rPr>
          <w:t>ontinu</w:t>
        </w:r>
      </w:ins>
      <w:ins w:id="169" w:author="usadel" w:date="2012-03-02T21:13:00Z">
        <w:r>
          <w:rPr>
            <w:rFonts w:ascii="Times New Roman" w:hAnsi="Times New Roman"/>
            <w:lang w:val="en-GB"/>
          </w:rPr>
          <w:t>al</w:t>
        </w:r>
      </w:ins>
      <w:ins w:id="170" w:author="Mark Stitt" w:date="2012-03-02T10:39:00Z">
        <w:del w:id="171" w:author="usadel" w:date="2012-03-02T21:13:00Z">
          <w:r w:rsidDel="00105767">
            <w:rPr>
              <w:rFonts w:ascii="Times New Roman" w:hAnsi="Times New Roman"/>
              <w:lang w:val="en-GB"/>
            </w:rPr>
            <w:delText>ing</w:delText>
          </w:r>
        </w:del>
        <w:r>
          <w:rPr>
            <w:rFonts w:ascii="Times New Roman" w:hAnsi="Times New Roman"/>
            <w:lang w:val="en-GB"/>
          </w:rPr>
          <w:t xml:space="preserve"> </w:t>
        </w:r>
      </w:ins>
      <w:del w:id="172" w:author="Mark Stitt" w:date="2012-03-02T10:40:00Z">
        <w:r w:rsidRPr="002F64D4">
          <w:rPr>
            <w:rFonts w:ascii="Times New Roman" w:hAnsi="Times New Roman"/>
            <w:lang w:val="en-GB"/>
          </w:rPr>
          <w:delText xml:space="preserve">With proceeding </w:delText>
        </w:r>
      </w:del>
      <w:r w:rsidRPr="002F64D4">
        <w:rPr>
          <w:rFonts w:ascii="Times New Roman" w:hAnsi="Times New Roman"/>
          <w:lang w:val="en-GB"/>
        </w:rPr>
        <w:t xml:space="preserve">refinement of </w:t>
      </w:r>
      <w:del w:id="173" w:author="Mark Stitt" w:date="2012-03-02T18:29:00Z">
        <w:r w:rsidRPr="002F64D4" w:rsidDel="00F05778">
          <w:rPr>
            <w:rFonts w:ascii="Times New Roman" w:hAnsi="Times New Roman"/>
            <w:lang w:val="en-GB"/>
          </w:rPr>
          <w:delText xml:space="preserve">these new </w:delText>
        </w:r>
      </w:del>
      <w:r w:rsidRPr="002F64D4">
        <w:rPr>
          <w:rFonts w:ascii="Times New Roman" w:hAnsi="Times New Roman"/>
          <w:lang w:val="en-GB"/>
        </w:rPr>
        <w:t>technologies and decreasing per-base sequencing costs</w:t>
      </w:r>
      <w:ins w:id="174" w:author="Mark Stitt" w:date="2012-03-02T10:40:00Z">
        <w:r>
          <w:rPr>
            <w:rFonts w:ascii="Times New Roman" w:hAnsi="Times New Roman"/>
            <w:lang w:val="en-GB"/>
          </w:rPr>
          <w:t xml:space="preserve"> will allow </w:t>
        </w:r>
      </w:ins>
      <w:del w:id="175" w:author="Mark Stitt" w:date="2012-03-02T10:40:00Z">
        <w:r w:rsidRPr="002F64D4">
          <w:rPr>
            <w:rFonts w:ascii="Times New Roman" w:hAnsi="Times New Roman"/>
            <w:lang w:val="en-GB"/>
          </w:rPr>
          <w:delText xml:space="preserve">, </w:delText>
        </w:r>
      </w:del>
      <w:del w:id="176" w:author="Mark Stitt" w:date="2012-03-02T18:29:00Z">
        <w:r w:rsidRPr="002F64D4" w:rsidDel="00F05778">
          <w:rPr>
            <w:rFonts w:ascii="Times New Roman" w:hAnsi="Times New Roman"/>
            <w:lang w:val="en-GB"/>
          </w:rPr>
          <w:delText xml:space="preserve">approaches based on </w:delText>
        </w:r>
      </w:del>
      <w:r w:rsidRPr="002F64D4">
        <w:rPr>
          <w:rFonts w:ascii="Times New Roman" w:hAnsi="Times New Roman"/>
          <w:i/>
          <w:lang w:val="en-GB"/>
        </w:rPr>
        <w:t>de novo</w:t>
      </w:r>
      <w:r w:rsidRPr="002F64D4">
        <w:rPr>
          <w:rFonts w:ascii="Times New Roman" w:hAnsi="Times New Roman"/>
          <w:lang w:val="en-GB"/>
        </w:rPr>
        <w:t xml:space="preserve"> sequencing </w:t>
      </w:r>
      <w:ins w:id="177" w:author="Mark Stitt" w:date="2012-03-02T18:29:00Z">
        <w:r>
          <w:rPr>
            <w:rFonts w:ascii="Times New Roman" w:hAnsi="Times New Roman"/>
            <w:lang w:val="en-GB"/>
          </w:rPr>
          <w:t xml:space="preserve">approaches </w:t>
        </w:r>
      </w:ins>
      <w:ins w:id="178" w:author="Mark Stitt" w:date="2012-03-02T10:40:00Z">
        <w:r>
          <w:rPr>
            <w:rFonts w:ascii="Times New Roman" w:hAnsi="Times New Roman"/>
            <w:lang w:val="en-GB"/>
          </w:rPr>
          <w:t>to</w:t>
        </w:r>
      </w:ins>
      <w:del w:id="179" w:author="Mark Stitt" w:date="2012-03-02T10:40:00Z">
        <w:r w:rsidRPr="002F64D4" w:rsidDel="00FE4D69">
          <w:rPr>
            <w:rFonts w:ascii="Times New Roman" w:hAnsi="Times New Roman"/>
            <w:lang w:val="en-GB"/>
          </w:rPr>
          <w:delText>will</w:delText>
        </w:r>
      </w:del>
      <w:ins w:id="180" w:author="usadel" w:date="2012-03-02T17:52:00Z">
        <w:del w:id="181" w:author="Mark Stitt" w:date="2012-03-02T17:57:00Z">
          <w:r w:rsidRPr="002F64D4" w:rsidDel="009D0F13">
            <w:rPr>
              <w:rFonts w:ascii="Times New Roman" w:hAnsi="Times New Roman"/>
              <w:lang w:val="en-GB"/>
            </w:rPr>
            <w:delText>will</w:delText>
          </w:r>
        </w:del>
      </w:ins>
      <w:r w:rsidRPr="002F64D4">
        <w:rPr>
          <w:rFonts w:ascii="Times New Roman" w:hAnsi="Times New Roman"/>
          <w:lang w:val="en-GB"/>
        </w:rPr>
        <w:t xml:space="preserve"> be adopted </w:t>
      </w:r>
      <w:del w:id="182" w:author="usadel" w:date="2012-03-02T17:09:00Z">
        <w:r w:rsidRPr="002F64D4" w:rsidDel="003A73D6">
          <w:rPr>
            <w:rFonts w:ascii="Times New Roman" w:hAnsi="Times New Roman"/>
            <w:lang w:val="en-GB"/>
          </w:rPr>
          <w:delText xml:space="preserve">by more and more </w:delText>
        </w:r>
      </w:del>
      <w:ins w:id="183" w:author="usadel" w:date="2012-03-02T17:09:00Z">
        <w:r>
          <w:rPr>
            <w:rFonts w:ascii="Times New Roman" w:hAnsi="Times New Roman"/>
            <w:lang w:val="en-GB"/>
          </w:rPr>
          <w:t xml:space="preserve">by an increasing number of </w:t>
        </w:r>
      </w:ins>
      <w:r w:rsidRPr="002F64D4">
        <w:rPr>
          <w:rFonts w:ascii="Times New Roman" w:hAnsi="Times New Roman"/>
          <w:lang w:val="en-GB"/>
        </w:rPr>
        <w:t>labs</w:t>
      </w:r>
      <w:ins w:id="184" w:author="Mark Stitt" w:date="2012-03-02T18:30:00Z">
        <w:r>
          <w:rPr>
            <w:rFonts w:ascii="Times New Roman" w:hAnsi="Times New Roman"/>
            <w:lang w:val="en-GB"/>
          </w:rPr>
          <w:t>. It</w:t>
        </w:r>
      </w:ins>
      <w:ins w:id="185" w:author="Mark Stitt" w:date="2012-03-02T18:29:00Z">
        <w:r>
          <w:rPr>
            <w:rFonts w:ascii="Times New Roman" w:hAnsi="Times New Roman"/>
            <w:lang w:val="en-GB"/>
          </w:rPr>
          <w:t xml:space="preserve"> is creating </w:t>
        </w:r>
      </w:ins>
      <w:del w:id="186" w:author="Mark Stitt" w:date="2012-03-02T18:29:00Z">
        <w:r w:rsidRPr="002F64D4" w:rsidDel="00F05778">
          <w:rPr>
            <w:rFonts w:ascii="Times New Roman" w:hAnsi="Times New Roman"/>
            <w:lang w:val="en-GB"/>
          </w:rPr>
          <w:delText xml:space="preserve">. This development creates </w:delText>
        </w:r>
      </w:del>
      <w:r w:rsidRPr="002F64D4">
        <w:rPr>
          <w:rFonts w:ascii="Times New Roman" w:hAnsi="Times New Roman"/>
          <w:lang w:val="en-GB"/>
        </w:rPr>
        <w:t xml:space="preserve">a </w:t>
      </w:r>
      <w:del w:id="187" w:author="Mark Stitt" w:date="2012-03-02T18:29:00Z">
        <w:r w:rsidRPr="002F64D4" w:rsidDel="00F05778">
          <w:rPr>
            <w:rFonts w:ascii="Times New Roman" w:hAnsi="Times New Roman"/>
            <w:lang w:val="en-GB"/>
          </w:rPr>
          <w:delText xml:space="preserve">substantial </w:delText>
        </w:r>
      </w:del>
      <w:del w:id="188" w:author="usadel" w:date="2012-03-02T17:09:00Z">
        <w:r w:rsidRPr="002F64D4" w:rsidDel="003A73D6">
          <w:rPr>
            <w:rFonts w:ascii="Times New Roman" w:hAnsi="Times New Roman"/>
            <w:lang w:val="en-GB"/>
          </w:rPr>
          <w:delText xml:space="preserve">need </w:delText>
        </w:r>
      </w:del>
      <w:ins w:id="189" w:author="usadel" w:date="2012-03-02T17:09:00Z">
        <w:r>
          <w:rPr>
            <w:rFonts w:ascii="Times New Roman" w:hAnsi="Times New Roman"/>
            <w:lang w:val="en-GB"/>
          </w:rPr>
          <w:t>demand</w:t>
        </w:r>
        <w:r w:rsidRPr="002F64D4">
          <w:rPr>
            <w:rFonts w:ascii="Times New Roman" w:hAnsi="Times New Roman"/>
            <w:lang w:val="en-GB"/>
          </w:rPr>
          <w:t xml:space="preserve"> </w:t>
        </w:r>
      </w:ins>
      <w:r w:rsidRPr="002F64D4">
        <w:rPr>
          <w:rFonts w:ascii="Times New Roman" w:hAnsi="Times New Roman"/>
          <w:lang w:val="en-GB"/>
        </w:rPr>
        <w:t>for user-friendly software that enable</w:t>
      </w:r>
      <w:del w:id="190" w:author="Mark Stitt" w:date="2012-03-02T18:30:00Z">
        <w:r w:rsidRPr="002F64D4" w:rsidDel="00F05778">
          <w:rPr>
            <w:rFonts w:ascii="Times New Roman" w:hAnsi="Times New Roman"/>
            <w:lang w:val="en-GB"/>
          </w:rPr>
          <w:delText>s</w:delText>
        </w:r>
      </w:del>
      <w:r w:rsidRPr="002F64D4">
        <w:rPr>
          <w:rFonts w:ascii="Times New Roman" w:hAnsi="Times New Roman"/>
          <w:lang w:val="en-GB"/>
        </w:rPr>
        <w:t xml:space="preserve"> researchers to </w:t>
      </w:r>
      <w:ins w:id="191" w:author="Mark Stitt" w:date="2012-03-02T17:57:00Z">
        <w:r>
          <w:rPr>
            <w:rFonts w:ascii="Times New Roman" w:hAnsi="Times New Roman"/>
            <w:lang w:val="en-GB"/>
          </w:rPr>
          <w:t>handle</w:t>
        </w:r>
      </w:ins>
      <w:del w:id="192" w:author="Mark Stitt" w:date="2012-03-02T17:57:00Z">
        <w:r w:rsidRPr="002F64D4" w:rsidDel="009D0F13">
          <w:rPr>
            <w:rFonts w:ascii="Times New Roman" w:hAnsi="Times New Roman"/>
            <w:lang w:val="en-GB"/>
          </w:rPr>
          <w:delText>cope with these</w:delText>
        </w:r>
      </w:del>
      <w:r w:rsidRPr="002F64D4">
        <w:rPr>
          <w:rFonts w:ascii="Times New Roman" w:hAnsi="Times New Roman"/>
          <w:lang w:val="en-GB"/>
        </w:rPr>
        <w:t xml:space="preserve"> NGS data sets and </w:t>
      </w:r>
      <w:del w:id="193" w:author="Mark Stitt" w:date="2012-03-02T17:57:00Z">
        <w:r w:rsidRPr="002F64D4" w:rsidDel="009D0F13">
          <w:rPr>
            <w:rFonts w:ascii="Times New Roman" w:hAnsi="Times New Roman"/>
            <w:lang w:val="en-GB"/>
          </w:rPr>
          <w:delText xml:space="preserve">finally </w:delText>
        </w:r>
      </w:del>
      <w:r w:rsidRPr="002F64D4">
        <w:rPr>
          <w:rFonts w:ascii="Times New Roman" w:hAnsi="Times New Roman"/>
          <w:lang w:val="en-GB"/>
        </w:rPr>
        <w:t xml:space="preserve">extract </w:t>
      </w:r>
      <w:del w:id="194" w:author="Mark Stitt" w:date="2012-03-02T10:40:00Z">
        <w:r w:rsidRPr="002F64D4">
          <w:rPr>
            <w:rFonts w:ascii="Times New Roman" w:hAnsi="Times New Roman"/>
            <w:lang w:val="en-GB"/>
          </w:rPr>
          <w:delText xml:space="preserve">the </w:delText>
        </w:r>
      </w:del>
      <w:r w:rsidRPr="002F64D4">
        <w:rPr>
          <w:rFonts w:ascii="Times New Roman" w:hAnsi="Times New Roman"/>
          <w:lang w:val="en-GB"/>
        </w:rPr>
        <w:t>biologically relevant information.</w:t>
      </w:r>
    </w:p>
    <w:p w:rsidR="00B24DB5" w:rsidRPr="00486027" w:rsidDel="00486027" w:rsidRDefault="00B24DB5">
      <w:pPr>
        <w:spacing w:line="360" w:lineRule="auto"/>
        <w:ind w:firstLine="720"/>
        <w:jc w:val="both"/>
        <w:rPr>
          <w:del w:id="195" w:author="Mark Stitt" w:date="2012-03-02T18:32:00Z"/>
          <w:rFonts w:ascii="Times New Roman" w:hAnsi="Times New Roman"/>
          <w:lang w:val="en-GB"/>
        </w:rPr>
      </w:pPr>
      <w:del w:id="196" w:author="usadel" w:date="2012-03-02T17:52:00Z">
        <w:r w:rsidRPr="002F64D4">
          <w:rPr>
            <w:rFonts w:ascii="Times New Roman" w:hAnsi="Times New Roman"/>
            <w:lang w:val="en-GB"/>
          </w:rPr>
          <w:delText>Next</w:delText>
        </w:r>
      </w:del>
      <w:ins w:id="197" w:author="Mark Stitt" w:date="2012-03-02T17:58:00Z">
        <w:r>
          <w:rPr>
            <w:rFonts w:ascii="Times New Roman" w:hAnsi="Times New Roman"/>
            <w:lang w:val="en-GB"/>
          </w:rPr>
          <w:t>N</w:t>
        </w:r>
      </w:ins>
      <w:ins w:id="198" w:author="usadel" w:date="2012-03-02T17:09:00Z">
        <w:del w:id="199" w:author="Mark Stitt" w:date="2012-03-02T17:58:00Z">
          <w:r w:rsidDel="009D0F13">
            <w:rPr>
              <w:rFonts w:ascii="Times New Roman" w:hAnsi="Times New Roman"/>
              <w:lang w:val="en-GB"/>
            </w:rPr>
            <w:delText xml:space="preserve">However, </w:delText>
          </w:r>
        </w:del>
      </w:ins>
      <w:del w:id="200" w:author="usadel" w:date="2012-03-02T17:09:00Z">
        <w:r w:rsidRPr="002F64D4" w:rsidDel="003A73D6">
          <w:rPr>
            <w:rFonts w:ascii="Times New Roman" w:hAnsi="Times New Roman"/>
            <w:lang w:val="en-GB"/>
          </w:rPr>
          <w:delText>N</w:delText>
        </w:r>
      </w:del>
      <w:ins w:id="201" w:author="usadel" w:date="2012-03-02T17:09:00Z">
        <w:del w:id="202" w:author="Mark Stitt" w:date="2012-03-02T17:58:00Z">
          <w:r w:rsidDel="009D0F13">
            <w:rPr>
              <w:rFonts w:ascii="Times New Roman" w:hAnsi="Times New Roman"/>
              <w:lang w:val="en-GB"/>
            </w:rPr>
            <w:delText>n</w:delText>
          </w:r>
        </w:del>
      </w:ins>
      <w:ins w:id="203" w:author="usadel" w:date="2012-03-02T17:52:00Z">
        <w:r w:rsidRPr="002F64D4">
          <w:rPr>
            <w:rFonts w:ascii="Times New Roman" w:hAnsi="Times New Roman"/>
            <w:lang w:val="en-GB"/>
          </w:rPr>
          <w:t>ext</w:t>
        </w:r>
      </w:ins>
      <w:r w:rsidRPr="002F64D4">
        <w:rPr>
          <w:rFonts w:ascii="Times New Roman" w:hAnsi="Times New Roman"/>
          <w:lang w:val="en-GB"/>
        </w:rPr>
        <w:t xml:space="preserve">-generation sequencing-based analysis of DGE is a multi-step process that </w:t>
      </w:r>
      <w:ins w:id="204" w:author="Mark Stitt" w:date="2012-03-02T17:58:00Z">
        <w:r>
          <w:rPr>
            <w:rFonts w:ascii="Times New Roman" w:hAnsi="Times New Roman"/>
            <w:lang w:val="en-GB"/>
          </w:rPr>
          <w:t>includes</w:t>
        </w:r>
      </w:ins>
      <w:del w:id="205" w:author="Mark Stitt" w:date="2012-03-02T17:58:00Z">
        <w:r w:rsidRPr="002F64D4" w:rsidDel="009D0F13">
          <w:rPr>
            <w:rFonts w:ascii="Times New Roman" w:hAnsi="Times New Roman"/>
            <w:lang w:val="en-GB"/>
          </w:rPr>
          <w:delText>comprises</w:delText>
        </w:r>
      </w:del>
      <w:r w:rsidRPr="002F64D4">
        <w:rPr>
          <w:rFonts w:ascii="Times New Roman" w:hAnsi="Times New Roman"/>
          <w:lang w:val="en-GB"/>
        </w:rPr>
        <w:t xml:space="preserve"> raw data quality checking and filtering </w:t>
      </w:r>
      <w:ins w:id="206" w:author="usadel" w:date="2012-03-02T21:15:00Z">
        <w:r>
          <w:rPr>
            <w:rFonts w:ascii="Times New Roman" w:hAnsi="Times New Roman"/>
            <w:lang w:val="en-GB"/>
          </w:rPr>
          <w:t xml:space="preserve">out </w:t>
        </w:r>
      </w:ins>
      <w:r w:rsidRPr="002F64D4">
        <w:rPr>
          <w:rFonts w:ascii="Times New Roman" w:hAnsi="Times New Roman"/>
          <w:lang w:val="en-GB"/>
        </w:rPr>
        <w:t>of low quality data and contaminant sequences, mapping of the pre</w:t>
      </w:r>
      <w:ins w:id="207" w:author="Mark Stitt" w:date="2012-03-02T18:30:00Z">
        <w:r>
          <w:rPr>
            <w:rFonts w:ascii="Times New Roman" w:hAnsi="Times New Roman"/>
            <w:lang w:val="en-GB"/>
          </w:rPr>
          <w:t>-</w:t>
        </w:r>
      </w:ins>
      <w:r w:rsidRPr="002F64D4">
        <w:rPr>
          <w:rFonts w:ascii="Times New Roman" w:hAnsi="Times New Roman"/>
          <w:lang w:val="en-GB"/>
        </w:rPr>
        <w:t>processed reads to a reference</w:t>
      </w:r>
      <w:ins w:id="208" w:author="usadel" w:date="2012-03-02T17:09:00Z">
        <w:r>
          <w:rPr>
            <w:rFonts w:ascii="Times New Roman" w:hAnsi="Times New Roman"/>
            <w:lang w:val="en-GB"/>
          </w:rPr>
          <w:t>,</w:t>
        </w:r>
      </w:ins>
      <w:r w:rsidRPr="002F64D4">
        <w:rPr>
          <w:rFonts w:ascii="Times New Roman" w:hAnsi="Times New Roman"/>
          <w:lang w:val="en-GB"/>
        </w:rPr>
        <w:t xml:space="preserve"> </w:t>
      </w:r>
      <w:del w:id="209" w:author="usadel" w:date="2012-03-02T17:09:00Z">
        <w:r w:rsidRPr="002F64D4" w:rsidDel="003A73D6">
          <w:rPr>
            <w:rFonts w:ascii="Times New Roman" w:hAnsi="Times New Roman"/>
            <w:lang w:val="en-GB"/>
          </w:rPr>
          <w:delText xml:space="preserve">sequence </w:delText>
        </w:r>
      </w:del>
      <w:r w:rsidRPr="002F64D4">
        <w:rPr>
          <w:rFonts w:ascii="Times New Roman" w:hAnsi="Times New Roman"/>
          <w:lang w:val="en-GB"/>
        </w:rPr>
        <w:t xml:space="preserve">and </w:t>
      </w:r>
      <w:del w:id="210" w:author="Mark Stitt" w:date="2012-03-02T18:30:00Z">
        <w:r w:rsidRPr="002F64D4" w:rsidDel="00F05778">
          <w:rPr>
            <w:rFonts w:ascii="Times New Roman" w:hAnsi="Times New Roman"/>
            <w:lang w:val="en-GB"/>
          </w:rPr>
          <w:delText xml:space="preserve">finally </w:delText>
        </w:r>
      </w:del>
      <w:r w:rsidRPr="002F64D4">
        <w:rPr>
          <w:rFonts w:ascii="Times New Roman" w:hAnsi="Times New Roman"/>
          <w:lang w:val="en-GB"/>
        </w:rPr>
        <w:t xml:space="preserve">statistical analysis of DGE to </w:t>
      </w:r>
      <w:ins w:id="211" w:author="Mark Stitt" w:date="2012-03-02T18:30:00Z">
        <w:r>
          <w:rPr>
            <w:rFonts w:ascii="Times New Roman" w:hAnsi="Times New Roman"/>
            <w:lang w:val="en-GB"/>
          </w:rPr>
          <w:t>identify</w:t>
        </w:r>
      </w:ins>
      <w:del w:id="212" w:author="Mark Stitt" w:date="2012-03-02T18:30:00Z">
        <w:r w:rsidRPr="002F64D4" w:rsidDel="00F05778">
          <w:rPr>
            <w:rFonts w:ascii="Times New Roman" w:hAnsi="Times New Roman"/>
            <w:lang w:val="en-GB"/>
          </w:rPr>
          <w:delText>extract</w:delText>
        </w:r>
      </w:del>
      <w:r w:rsidRPr="002F64D4">
        <w:rPr>
          <w:rFonts w:ascii="Times New Roman" w:hAnsi="Times New Roman"/>
          <w:lang w:val="en-GB"/>
        </w:rPr>
        <w:t xml:space="preserve"> significantly responding genes. Several software tools have been developed t</w:t>
      </w:r>
      <w:ins w:id="213" w:author="Mark Stitt" w:date="2012-03-02T18:31:00Z">
        <w:r>
          <w:rPr>
            <w:rFonts w:ascii="Times New Roman" w:hAnsi="Times New Roman"/>
            <w:lang w:val="en-GB"/>
          </w:rPr>
          <w:t>o perform</w:t>
        </w:r>
      </w:ins>
      <w:del w:id="214" w:author="Mark Stitt" w:date="2012-03-02T18:31:00Z">
        <w:r w:rsidRPr="002F64D4" w:rsidDel="00F05778">
          <w:rPr>
            <w:rFonts w:ascii="Times New Roman" w:hAnsi="Times New Roman"/>
            <w:lang w:val="en-GB"/>
          </w:rPr>
          <w:delText>hat cover</w:delText>
        </w:r>
      </w:del>
      <w:r w:rsidRPr="002F64D4">
        <w:rPr>
          <w:rFonts w:ascii="Times New Roman" w:hAnsi="Times New Roman"/>
          <w:lang w:val="en-GB"/>
        </w:rPr>
        <w:t xml:space="preserve"> single steps in this workflow: FastQC is an excellent tool for generating quality overviews (</w:t>
      </w:r>
      <w:r w:rsidRPr="00B24DB5">
        <w:rPr>
          <w:lang w:val="en-GB"/>
          <w:rPrChange w:id="215" w:author="Mark Stitt" w:date="2012-03-02T17:52:00Z">
            <w:rPr>
              <w:lang w:val="en-GB"/>
            </w:rPr>
          </w:rPrChange>
        </w:rPr>
        <w:fldChar w:fldCharType="begin"/>
      </w:r>
      <w:r w:rsidRPr="00B24DB5">
        <w:rPr>
          <w:lang w:val="en-GB"/>
          <w:rPrChange w:id="216" w:author="Mark Stitt" w:date="2012-03-02T17:52:00Z">
            <w:rPr/>
          </w:rPrChange>
        </w:rPr>
        <w:instrText xml:space="preserve"> HYPERLINK "http://www.bioinformatics.bbsrc.ac.uk/projects/fastqc" </w:instrText>
      </w:r>
      <w:r w:rsidRPr="005B1EF8">
        <w:rPr>
          <w:lang w:val="en-GB"/>
        </w:rPr>
      </w:r>
      <w:r w:rsidRPr="00B24DB5">
        <w:rPr>
          <w:lang w:val="en-GB"/>
          <w:rPrChange w:id="217" w:author="Mark Stitt" w:date="2012-03-02T17:52:00Z">
            <w:rPr>
              <w:lang w:val="en-GB"/>
            </w:rPr>
          </w:rPrChange>
        </w:rPr>
        <w:fldChar w:fldCharType="separate"/>
      </w:r>
      <w:r w:rsidRPr="002F64D4">
        <w:rPr>
          <w:rStyle w:val="Hyperlink"/>
          <w:rFonts w:ascii="Times New Roman" w:hAnsi="Times New Roman"/>
          <w:lang w:val="en-GB"/>
        </w:rPr>
        <w:t>http://www.bioinformatics.bbsrc.ac.uk/projects/fastqc</w:t>
      </w:r>
      <w:r w:rsidRPr="00B24DB5">
        <w:rPr>
          <w:lang w:val="en-GB"/>
          <w:rPrChange w:id="218" w:author="Mark Stitt" w:date="2012-03-02T17:52:00Z">
            <w:rPr>
              <w:lang w:val="en-GB"/>
            </w:rPr>
          </w:rPrChange>
        </w:rPr>
        <w:fldChar w:fldCharType="end"/>
      </w:r>
      <w:r w:rsidRPr="002F64D4">
        <w:rPr>
          <w:rFonts w:ascii="Times New Roman" w:hAnsi="Times New Roman"/>
          <w:lang w:val="en-GB"/>
        </w:rPr>
        <w:t>)</w:t>
      </w:r>
      <w:ins w:id="219" w:author="usadel" w:date="2012-03-02T21:18:00Z">
        <w:r>
          <w:rPr>
            <w:rFonts w:ascii="Times New Roman" w:hAnsi="Times New Roman"/>
            <w:lang w:val="en-GB"/>
          </w:rPr>
          <w:t>,</w:t>
        </w:r>
      </w:ins>
      <w:r w:rsidRPr="002F64D4">
        <w:rPr>
          <w:rFonts w:ascii="Times New Roman" w:hAnsi="Times New Roman"/>
          <w:lang w:val="en-GB"/>
        </w:rPr>
        <w:t xml:space="preserve"> while </w:t>
      </w:r>
      <w:del w:id="220" w:author="Mark Stitt" w:date="2012-03-02T18:31:00Z">
        <w:r w:rsidRPr="002F64D4" w:rsidDel="00F05778">
          <w:rPr>
            <w:rFonts w:ascii="Times New Roman" w:hAnsi="Times New Roman"/>
            <w:lang w:val="en-GB"/>
          </w:rPr>
          <w:delText xml:space="preserve">the </w:delText>
        </w:r>
      </w:del>
      <w:r w:rsidRPr="002F64D4">
        <w:rPr>
          <w:rFonts w:ascii="Times New Roman" w:hAnsi="Times New Roman"/>
          <w:lang w:val="en-GB"/>
        </w:rPr>
        <w:t xml:space="preserve">FASTX </w:t>
      </w:r>
      <w:del w:id="221" w:author="Mark Stitt" w:date="2012-03-02T18:31:00Z">
        <w:r w:rsidRPr="002F64D4" w:rsidDel="00F05778">
          <w:rPr>
            <w:rFonts w:ascii="Times New Roman" w:hAnsi="Times New Roman"/>
            <w:lang w:val="en-GB"/>
          </w:rPr>
          <w:delText xml:space="preserve">toolkit </w:delText>
        </w:r>
      </w:del>
      <w:r w:rsidRPr="002F64D4">
        <w:rPr>
          <w:rFonts w:ascii="Times New Roman" w:hAnsi="Times New Roman"/>
          <w:lang w:val="en-GB"/>
        </w:rPr>
        <w:t>provides a collection of command line programs to process and filter raw sequence data (</w:t>
      </w:r>
      <w:r w:rsidRPr="00B24DB5">
        <w:rPr>
          <w:lang w:val="en-GB"/>
          <w:rPrChange w:id="222" w:author="Mark Stitt" w:date="2012-03-02T17:52:00Z">
            <w:rPr>
              <w:lang w:val="en-GB"/>
            </w:rPr>
          </w:rPrChange>
        </w:rPr>
        <w:fldChar w:fldCharType="begin"/>
      </w:r>
      <w:r w:rsidRPr="00B24DB5">
        <w:rPr>
          <w:lang w:val="en-GB"/>
          <w:rPrChange w:id="223" w:author="Mark Stitt" w:date="2012-03-02T17:52:00Z">
            <w:rPr/>
          </w:rPrChange>
        </w:rPr>
        <w:instrText xml:space="preserve"> HYPERLINK "http://hannonlab.cshl.edu/fastx_toolkit/" </w:instrText>
      </w:r>
      <w:r w:rsidRPr="005B1EF8">
        <w:rPr>
          <w:lang w:val="en-GB"/>
        </w:rPr>
      </w:r>
      <w:r w:rsidRPr="00B24DB5">
        <w:rPr>
          <w:lang w:val="en-GB"/>
          <w:rPrChange w:id="224" w:author="Mark Stitt" w:date="2012-03-02T17:52:00Z">
            <w:rPr>
              <w:lang w:val="en-GB"/>
            </w:rPr>
          </w:rPrChange>
        </w:rPr>
        <w:fldChar w:fldCharType="separate"/>
      </w:r>
      <w:r w:rsidRPr="002F64D4">
        <w:rPr>
          <w:rStyle w:val="Hyperlink"/>
          <w:rFonts w:ascii="Times New Roman" w:hAnsi="Times New Roman"/>
          <w:lang w:val="en-GB"/>
        </w:rPr>
        <w:t>http://hannonlab.cshl.edu/fastx_toolkit/</w:t>
      </w:r>
      <w:r w:rsidRPr="00B24DB5">
        <w:rPr>
          <w:lang w:val="en-GB"/>
          <w:rPrChange w:id="225" w:author="Mark Stitt" w:date="2012-03-02T17:52:00Z">
            <w:rPr>
              <w:lang w:val="en-GB"/>
            </w:rPr>
          </w:rPrChange>
        </w:rPr>
        <w:fldChar w:fldCharType="end"/>
      </w:r>
      <w:r w:rsidRPr="002F64D4">
        <w:rPr>
          <w:rFonts w:ascii="Times New Roman" w:hAnsi="Times New Roman"/>
          <w:lang w:val="en-GB"/>
        </w:rPr>
        <w:t>). A range of specialized non-commercial aligners</w:t>
      </w:r>
      <w:del w:id="226" w:author="Mark Stitt" w:date="2012-03-02T10:41:00Z">
        <w:r w:rsidRPr="002F64D4">
          <w:rPr>
            <w:rFonts w:ascii="Times New Roman" w:hAnsi="Times New Roman"/>
            <w:lang w:val="en-GB"/>
          </w:rPr>
          <w:delText>,</w:delText>
        </w:r>
      </w:del>
      <w:r w:rsidRPr="002F64D4">
        <w:rPr>
          <w:rFonts w:ascii="Times New Roman" w:hAnsi="Times New Roman"/>
          <w:lang w:val="en-GB"/>
        </w:rPr>
        <w:t xml:space="preserve"> </w:t>
      </w:r>
      <w:del w:id="227" w:author="usadel" w:date="2012-03-02T21:16:00Z">
        <w:r w:rsidRPr="002F64D4" w:rsidDel="00105767">
          <w:rPr>
            <w:rFonts w:ascii="Times New Roman" w:hAnsi="Times New Roman"/>
            <w:lang w:val="en-GB"/>
          </w:rPr>
          <w:delText xml:space="preserve">that </w:delText>
        </w:r>
      </w:del>
      <w:ins w:id="228" w:author="usadel" w:date="2012-03-02T21:16:00Z">
        <w:r>
          <w:rPr>
            <w:rFonts w:ascii="Times New Roman" w:hAnsi="Times New Roman"/>
            <w:lang w:val="en-GB"/>
          </w:rPr>
          <w:t xml:space="preserve">which </w:t>
        </w:r>
      </w:ins>
      <w:r w:rsidRPr="002F64D4">
        <w:rPr>
          <w:rFonts w:ascii="Times New Roman" w:hAnsi="Times New Roman"/>
          <w:lang w:val="en-GB"/>
        </w:rPr>
        <w:t>allow the mapping of short sequence reads to a large reference genome or transcriptome</w:t>
      </w:r>
      <w:del w:id="229" w:author="Mark Stitt" w:date="2012-03-02T10:41:00Z">
        <w:r w:rsidRPr="002F64D4">
          <w:rPr>
            <w:rFonts w:ascii="Times New Roman" w:hAnsi="Times New Roman"/>
            <w:lang w:val="en-GB"/>
          </w:rPr>
          <w:delText>,</w:delText>
        </w:r>
      </w:del>
      <w:r w:rsidRPr="002F64D4">
        <w:rPr>
          <w:rFonts w:ascii="Times New Roman" w:hAnsi="Times New Roman"/>
          <w:lang w:val="en-GB"/>
        </w:rPr>
        <w:t xml:space="preserve"> have been published</w:t>
      </w:r>
      <w:ins w:id="230" w:author="Mark Stitt" w:date="2012-03-02T17:58:00Z">
        <w:r>
          <w:rPr>
            <w:rFonts w:ascii="Times New Roman" w:hAnsi="Times New Roman"/>
            <w:lang w:val="en-GB"/>
          </w:rPr>
          <w:t xml:space="preserve"> </w:t>
        </w:r>
      </w:ins>
      <w:del w:id="231" w:author="Mark Stitt" w:date="2012-03-02T10:42:00Z">
        <w:r w:rsidRPr="002F64D4">
          <w:rPr>
            <w:rFonts w:ascii="Times New Roman" w:hAnsi="Times New Roman"/>
            <w:lang w:val="en-GB"/>
          </w:rPr>
          <w:delText xml:space="preserve"> </w:delText>
        </w:r>
      </w:del>
      <w:del w:id="232" w:author="usadel" w:date="2012-03-02T17:10:00Z">
        <w:r w:rsidRPr="002F64D4" w:rsidDel="003A73D6">
          <w:rPr>
            <w:rFonts w:ascii="Times New Roman" w:hAnsi="Times New Roman"/>
            <w:lang w:val="en-GB"/>
          </w:rPr>
          <w:delText xml:space="preserve">a full discussion of </w:delText>
        </w:r>
      </w:del>
      <w:del w:id="233" w:author="Mark Stitt" w:date="2012-03-02T10:41:00Z">
        <w:r w:rsidRPr="002F64D4" w:rsidDel="000153A5">
          <w:rPr>
            <w:rFonts w:ascii="Times New Roman" w:hAnsi="Times New Roman"/>
            <w:lang w:val="en-GB"/>
          </w:rPr>
          <w:delText>wh</w:delText>
        </w:r>
      </w:del>
      <w:del w:id="234" w:author="Mark Stitt" w:date="2012-03-02T10:42:00Z">
        <w:r w:rsidRPr="002F64D4" w:rsidDel="000153A5">
          <w:rPr>
            <w:rFonts w:ascii="Times New Roman" w:hAnsi="Times New Roman"/>
            <w:lang w:val="en-GB"/>
          </w:rPr>
          <w:delText>ich</w:delText>
        </w:r>
      </w:del>
      <w:del w:id="235" w:author="usadel" w:date="2012-03-02T17:10:00Z">
        <w:r w:rsidRPr="002F64D4" w:rsidDel="003A73D6">
          <w:rPr>
            <w:rFonts w:ascii="Times New Roman" w:hAnsi="Times New Roman"/>
            <w:lang w:val="en-GB"/>
          </w:rPr>
          <w:delText>which would go beyond the scope of this article</w:delText>
        </w:r>
      </w:del>
      <w:del w:id="236" w:author="Mark Stitt" w:date="2012-03-02T17:58:00Z">
        <w:r w:rsidRPr="002F64D4" w:rsidDel="009D0F13">
          <w:rPr>
            <w:rFonts w:ascii="Times New Roman" w:hAnsi="Times New Roman"/>
            <w:lang w:val="en-GB"/>
          </w:rPr>
          <w:delText xml:space="preserve"> </w:delText>
        </w:r>
      </w:del>
      <w:r w:rsidRPr="002F64D4">
        <w:rPr>
          <w:rFonts w:ascii="Times New Roman" w:hAnsi="Times New Roman"/>
          <w:lang w:val="en-GB"/>
        </w:rPr>
        <w:t>(</w:t>
      </w:r>
      <w:del w:id="237" w:author="Mark Stitt" w:date="2012-03-02T18:31:00Z">
        <w:r w:rsidRPr="002F64D4" w:rsidDel="00486027">
          <w:rPr>
            <w:rFonts w:ascii="Times New Roman" w:hAnsi="Times New Roman"/>
            <w:lang w:val="en-GB"/>
          </w:rPr>
          <w:delText xml:space="preserve">please </w:delText>
        </w:r>
      </w:del>
      <w:r w:rsidRPr="002F64D4">
        <w:rPr>
          <w:rFonts w:ascii="Times New Roman" w:hAnsi="Times New Roman"/>
          <w:lang w:val="en-GB"/>
        </w:rPr>
        <w:t xml:space="preserve">see </w:t>
      </w:r>
      <w:r>
        <w:rPr>
          <w:rFonts w:ascii="Times New Roman" w:hAnsi="Times New Roman"/>
          <w:lang w:val="en-GB"/>
        </w:rPr>
        <w:fldChar w:fldCharType="begin"/>
      </w:r>
      <w:r>
        <w:rPr>
          <w:rFonts w:ascii="Times New Roman" w:hAnsi="Times New Roman"/>
          <w:lang w:val="en-GB"/>
        </w:rPr>
        <w:instrText xml:space="preserve"> ADDIN EN.CITE &lt;EndNote&gt;&lt;Cite&gt;&lt;Author&gt;Li&lt;/Author&gt;&lt;Year&gt;2010&lt;/Year&gt;&lt;RecNum&gt;124&lt;/RecNum&gt;&lt;record&gt;&lt;rec-number&gt;124&lt;/rec-number&gt;&lt;foreign-keys&gt;&lt;key app="EN" db-id="wwxr5eewzdsweue0vsnxstf09ztd5rsvadr0"&gt;124&lt;/key&gt;&lt;/foreign-keys&gt;&lt;ref-type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(Li and Homer, 2010)</w:t>
      </w:r>
      <w:r>
        <w:rPr>
          <w:rFonts w:ascii="Times New Roman" w:hAnsi="Times New Roman"/>
          <w:lang w:val="en-GB"/>
        </w:rPr>
        <w:fldChar w:fldCharType="end"/>
      </w:r>
      <w:r w:rsidRPr="002F64D4">
        <w:rPr>
          <w:rFonts w:ascii="Times New Roman" w:hAnsi="Times New Roman"/>
          <w:lang w:val="en-GB"/>
        </w:rPr>
        <w:t xml:space="preserve"> for a recent overview on algorithms </w:t>
      </w:r>
      <w:commentRangeStart w:id="238"/>
      <w:r w:rsidRPr="002F64D4">
        <w:rPr>
          <w:rFonts w:ascii="Times New Roman" w:hAnsi="Times New Roman"/>
          <w:lang w:val="en-GB"/>
        </w:rPr>
        <w:t xml:space="preserve">and tools). </w:t>
      </w:r>
      <w:commentRangeEnd w:id="238"/>
      <w:r>
        <w:rPr>
          <w:rStyle w:val="CommentReference"/>
        </w:rPr>
        <w:commentReference w:id="238"/>
      </w:r>
      <w:ins w:id="239" w:author="Mark Stitt" w:date="2012-03-02T18:32:00Z">
        <w:r w:rsidRPr="00B24DB5">
          <w:rPr>
            <w:rFonts w:ascii="Times New Roman" w:hAnsi="Times New Roman"/>
            <w:lang w:val="en-GB"/>
            <w:rPrChange w:id="240" w:author="Mark Stitt" w:date="2012-03-02T18:32:00Z">
              <w:rPr>
                <w:rFonts w:ascii="Times New Roman" w:hAnsi="Times New Roman"/>
              </w:rPr>
            </w:rPrChange>
          </w:rPr>
          <w:t xml:space="preserve"> </w:t>
        </w:r>
      </w:ins>
    </w:p>
    <w:p w:rsidR="00B24DB5" w:rsidRDefault="00B24DB5">
      <w:pPr>
        <w:spacing w:line="360" w:lineRule="auto"/>
        <w:ind w:firstLine="720"/>
        <w:jc w:val="both"/>
        <w:rPr>
          <w:rFonts w:ascii="Times New Roman" w:hAnsi="Times New Roman"/>
          <w:lang w:val="en-GB"/>
        </w:rPr>
      </w:pPr>
      <w:r w:rsidRPr="002F64D4">
        <w:rPr>
          <w:rFonts w:ascii="Times New Roman" w:hAnsi="Times New Roman"/>
          <w:lang w:val="en-GB"/>
        </w:rPr>
        <w:t xml:space="preserve">Finally, several methods for statistical inference of DGE from mapped RNA-Seq reads </w:t>
      </w:r>
      <w:ins w:id="241" w:author="Mark Stitt" w:date="2012-03-02T18:32:00Z">
        <w:r>
          <w:rPr>
            <w:rFonts w:ascii="Times New Roman" w:hAnsi="Times New Roman"/>
            <w:lang w:val="en-GB"/>
          </w:rPr>
          <w:t>that were</w:t>
        </w:r>
      </w:ins>
      <w:del w:id="242" w:author="Mark Stitt" w:date="2012-03-02T18:32:00Z">
        <w:r w:rsidRPr="002F64D4" w:rsidDel="00486027">
          <w:rPr>
            <w:rFonts w:ascii="Times New Roman" w:hAnsi="Times New Roman"/>
            <w:lang w:val="en-GB"/>
          </w:rPr>
          <w:delText>have been</w:delText>
        </w:r>
      </w:del>
      <w:r w:rsidRPr="002F64D4">
        <w:rPr>
          <w:rFonts w:ascii="Times New Roman" w:hAnsi="Times New Roman"/>
          <w:lang w:val="en-GB"/>
        </w:rPr>
        <w:t xml:space="preserve"> developed within the Bioconductor project </w: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dW0+PGxhbmd1YWdlPmVuZzwvbGFuZ3VhZ2U+PC9yZWNvcmQ+PC9DaXRlPjwvRW5kTm90ZT4AAAAA
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dW0+PGxhbmd1YWdlPmVuZzwvbGFuZ3VhZ2U+PC9yZWNvcmQ+PC9DaXRlPjwvRW5kTm90ZT4AAAAA
AAAA
</w:fldData>
        </w:fldChar>
      </w:r>
      <w:r>
        <w:rPr>
          <w:rFonts w:ascii="Times New Roman" w:hAnsi="Times New Roman"/>
          <w:lang w:val="en-GB"/>
        </w:rPr>
        <w:instrText xml:space="preserve"> ADDIN EN.CITE.DATA </w:instrText>
      </w:r>
      <w:r w:rsidRPr="004C07A3">
        <w:rPr>
          <w:rFonts w:ascii="Times New Roman" w:hAnsi="Times New Roman"/>
          <w:lang w:val="en-GB"/>
        </w:rPr>
      </w:r>
      <w:r>
        <w:rPr>
          <w:rFonts w:ascii="Times New Roman" w:hAnsi="Times New Roman"/>
          <w:lang w:val="en-GB"/>
        </w:rPr>
        <w:fldChar w:fldCharType="end"/>
      </w:r>
      <w:r w:rsidRPr="004C07A3">
        <w:rPr>
          <w:rFonts w:ascii="Times New Roman" w:hAnsi="Times New Roman"/>
          <w:lang w:val="en-GB"/>
        </w:rPr>
      </w:r>
      <w:r>
        <w:rPr>
          <w:rFonts w:ascii="Times New Roman" w:hAnsi="Times New Roman"/>
          <w:lang w:val="en-GB"/>
        </w:rPr>
        <w:fldChar w:fldCharType="separate"/>
      </w:r>
      <w:r>
        <w:rPr>
          <w:rFonts w:ascii="Times New Roman" w:hAnsi="Times New Roman"/>
          <w:lang w:val="en-GB"/>
        </w:rPr>
        <w:t>(Gentleman</w:t>
      </w:r>
      <w:r w:rsidRPr="00727DC5">
        <w:rPr>
          <w:rFonts w:ascii="Times New Roman" w:hAnsi="Times New Roman"/>
          <w:i/>
          <w:lang w:val="en-GB"/>
        </w:rPr>
        <w:t xml:space="preserve"> et al.</w:t>
      </w:r>
      <w:r>
        <w:rPr>
          <w:rFonts w:ascii="Times New Roman" w:hAnsi="Times New Roman"/>
          <w:lang w:val="en-GB"/>
        </w:rPr>
        <w:t>, 2004)</w:t>
      </w:r>
      <w:r>
        <w:rPr>
          <w:rFonts w:ascii="Times New Roman" w:hAnsi="Times New Roman"/>
          <w:lang w:val="en-GB"/>
        </w:rPr>
        <w:fldChar w:fldCharType="end"/>
      </w:r>
      <w:del w:id="243" w:author="Mark Stitt" w:date="2012-03-02T18:32:00Z">
        <w:r w:rsidRPr="002F64D4" w:rsidDel="00486027">
          <w:rPr>
            <w:rFonts w:ascii="Times New Roman" w:hAnsi="Times New Roman"/>
            <w:lang w:val="en-GB"/>
          </w:rPr>
          <w:delText xml:space="preserve"> </w:delText>
        </w:r>
      </w:del>
      <w:ins w:id="244" w:author="Mark Stitt" w:date="2012-03-02T18:32:00Z">
        <w:r>
          <w:rPr>
            <w:rFonts w:ascii="Times New Roman" w:hAnsi="Times New Roman"/>
            <w:lang w:val="en-GB"/>
          </w:rPr>
          <w:t xml:space="preserve"> are</w:t>
        </w:r>
      </w:ins>
      <w:del w:id="245" w:author="Mark Stitt" w:date="2012-03-02T18:32:00Z">
        <w:r w:rsidRPr="002F64D4" w:rsidDel="00486027">
          <w:rPr>
            <w:rFonts w:ascii="Times New Roman" w:hAnsi="Times New Roman"/>
            <w:lang w:val="en-GB"/>
          </w:rPr>
          <w:delText>that</w:delText>
        </w:r>
      </w:del>
      <w:ins w:id="246" w:author="usadel" w:date="2012-03-02T17:10:00Z">
        <w:del w:id="247" w:author="Mark Stitt" w:date="2012-03-02T18:32:00Z">
          <w:r w:rsidDel="00486027">
            <w:rPr>
              <w:rFonts w:ascii="Times New Roman" w:hAnsi="Times New Roman"/>
              <w:lang w:val="en-GB"/>
            </w:rPr>
            <w:delText xml:space="preserve"> is</w:delText>
          </w:r>
        </w:del>
      </w:ins>
      <w:ins w:id="248" w:author="Mark Stitt" w:date="2012-03-02T10:55:00Z">
        <w:r w:rsidRPr="002F64D4">
          <w:rPr>
            <w:rFonts w:ascii="Times New Roman" w:hAnsi="Times New Roman"/>
            <w:lang w:val="en-GB"/>
          </w:rPr>
          <w:t xml:space="preserve"> </w:t>
        </w:r>
      </w:ins>
      <w:del w:id="249" w:author="Mark Stitt" w:date="2012-03-02T10:55:00Z">
        <w:r w:rsidRPr="002F64D4" w:rsidDel="00147CFA">
          <w:rPr>
            <w:rFonts w:ascii="Times New Roman" w:hAnsi="Times New Roman"/>
            <w:lang w:val="en-GB"/>
          </w:rPr>
          <w:delText>stantly</w:delText>
        </w:r>
      </w:del>
      <w:ins w:id="250" w:author="usadel" w:date="2012-03-02T17:52:00Z">
        <w:del w:id="251" w:author="Mark Stitt" w:date="2012-03-02T17:59:00Z">
          <w:r w:rsidRPr="002F64D4" w:rsidDel="009D0F13">
            <w:rPr>
              <w:rFonts w:ascii="Times New Roman" w:hAnsi="Times New Roman"/>
              <w:lang w:val="en-GB"/>
            </w:rPr>
            <w:delText xml:space="preserve">constantly </w:delText>
          </w:r>
        </w:del>
      </w:ins>
      <w:ins w:id="252" w:author="usadel" w:date="2012-03-02T17:10:00Z">
        <w:r>
          <w:rPr>
            <w:rFonts w:ascii="Times New Roman" w:hAnsi="Times New Roman"/>
            <w:lang w:val="en-GB"/>
          </w:rPr>
          <w:t>being</w:t>
        </w:r>
        <w:del w:id="253" w:author="Mark Stitt" w:date="2012-03-02T18:32:00Z">
          <w:r w:rsidDel="00486027">
            <w:rPr>
              <w:rFonts w:ascii="Times New Roman" w:hAnsi="Times New Roman"/>
              <w:lang w:val="en-GB"/>
            </w:rPr>
            <w:delText xml:space="preserve"> </w:delText>
          </w:r>
        </w:del>
      </w:ins>
      <w:ins w:id="254" w:author="Mark Stitt" w:date="2012-03-02T17:59:00Z">
        <w:r>
          <w:rPr>
            <w:rFonts w:ascii="Times New Roman" w:hAnsi="Times New Roman"/>
            <w:lang w:val="en-GB"/>
          </w:rPr>
          <w:t xml:space="preserve"> continuou</w:t>
        </w:r>
      </w:ins>
      <w:ins w:id="255" w:author="Mark Stitt" w:date="2012-03-02T19:08:00Z">
        <w:r>
          <w:rPr>
            <w:rFonts w:ascii="Times New Roman" w:hAnsi="Times New Roman"/>
            <w:lang w:val="en-GB"/>
          </w:rPr>
          <w:t>s</w:t>
        </w:r>
      </w:ins>
      <w:bookmarkStart w:id="256" w:name="_GoBack"/>
      <w:bookmarkEnd w:id="256"/>
      <w:ins w:id="257" w:author="Mark Stitt" w:date="2012-03-02T17:59:00Z">
        <w:r>
          <w:rPr>
            <w:rFonts w:ascii="Times New Roman" w:hAnsi="Times New Roman"/>
            <w:lang w:val="en-GB"/>
          </w:rPr>
          <w:t xml:space="preserve">ly </w:t>
        </w:r>
      </w:ins>
      <w:r w:rsidRPr="002F64D4">
        <w:rPr>
          <w:rFonts w:ascii="Times New Roman" w:hAnsi="Times New Roman"/>
          <w:lang w:val="en-GB"/>
        </w:rPr>
        <w:t>developed by leading biostatisticians</w:t>
      </w:r>
      <w:ins w:id="258" w:author="Mark Stitt" w:date="2012-03-02T18:33:00Z">
        <w:r>
          <w:rPr>
            <w:rFonts w:ascii="Times New Roman" w:hAnsi="Times New Roman"/>
            <w:lang w:val="en-GB"/>
          </w:rPr>
          <w:t xml:space="preserve">, including </w:t>
        </w:r>
      </w:ins>
      <w:del w:id="259" w:author="Mark Stitt" w:date="2012-03-02T18:33:00Z">
        <w:r w:rsidRPr="002F64D4" w:rsidDel="00486027">
          <w:rPr>
            <w:rFonts w:ascii="Times New Roman" w:hAnsi="Times New Roman"/>
            <w:lang w:val="en-GB"/>
          </w:rPr>
          <w:delText xml:space="preserve">. Specifically, the </w:delText>
        </w:r>
      </w:del>
      <w:r w:rsidRPr="002F64D4">
        <w:rPr>
          <w:rFonts w:ascii="Times New Roman" w:hAnsi="Times New Roman"/>
          <w:lang w:val="en-GB"/>
        </w:rPr>
        <w:t xml:space="preserve">edgeR </w:t>
      </w:r>
      <w:r>
        <w:rPr>
          <w:rFonts w:ascii="Times New Roman" w:hAnsi="Times New Roman"/>
          <w:lang w:val="en-GB"/>
        </w:rPr>
        <w:fldChar w:fldCharType="begin"/>
      </w:r>
      <w:r>
        <w:rPr>
          <w:rFonts w:ascii="Times New Roman" w:hAnsi="Times New Roman"/>
          <w:lang w:val="en-GB"/>
        </w:rPr>
        <w:instrText xml:space="preserve"> ADDIN EN.CITE &lt;EndNote&gt;&lt;Cite&gt;&lt;Author&gt;Robinson&lt;/Author&gt;&lt;Year&gt;2009&lt;/Year&gt;&lt;RecNum&gt;125&lt;/RecNum&gt;&lt;record&gt;&lt;rec-number&gt;125&lt;/rec-number&gt;&lt;foreign-keys&gt;&lt;key app="EN" db-id="wwxr5eewzdsweue0vsnxstf09ztd5rsvadr0"&gt;125&lt;/key&gt;&lt;/foreign-keys&gt;&lt;ref-type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(Robinson</w:t>
      </w:r>
      <w:r w:rsidRPr="00727DC5">
        <w:rPr>
          <w:rFonts w:ascii="Times New Roman" w:hAnsi="Times New Roman"/>
          <w:i/>
          <w:lang w:val="en-GB"/>
        </w:rPr>
        <w:t xml:space="preserve"> et al.</w:t>
      </w:r>
      <w:r>
        <w:rPr>
          <w:rFonts w:ascii="Times New Roman" w:hAnsi="Times New Roman"/>
          <w:lang w:val="en-GB"/>
        </w:rPr>
        <w:t>, 2009)</w:t>
      </w:r>
      <w:r>
        <w:rPr>
          <w:rFonts w:ascii="Times New Roman" w:hAnsi="Times New Roman"/>
          <w:lang w:val="en-GB"/>
        </w:rPr>
        <w:fldChar w:fldCharType="end"/>
      </w:r>
      <w:r w:rsidRPr="002F64D4">
        <w:rPr>
          <w:rFonts w:ascii="Times New Roman" w:hAnsi="Times New Roman"/>
          <w:lang w:val="en-GB"/>
        </w:rPr>
        <w:t xml:space="preserve">, DESeq </w:t>
      </w:r>
      <w:r>
        <w:rPr>
          <w:rFonts w:ascii="Times New Roman" w:hAnsi="Times New Roman"/>
          <w:lang w:val="en-GB"/>
        </w:rPr>
        <w:fldChar w:fldCharType="begin"/>
      </w:r>
      <w:r>
        <w:rPr>
          <w:rFonts w:ascii="Times New Roman" w:hAnsi="Times New Roman"/>
          <w:lang w:val="en-GB"/>
        </w:rPr>
        <w:instrText xml:space="preserve"> ADDIN EN.CITE &lt;EndNote&gt;&lt;Cite&gt;&lt;Author&gt;Anders&lt;/Author&gt;&lt;Year&gt;2010&lt;/Year&gt;&lt;RecNum&gt;126&lt;/RecNum&gt;&lt;record&gt;&lt;rec-number&gt;126&lt;/rec-number&gt;&lt;foreign-keys&gt;&lt;key app="EN" db-id="wwxr5eewzdsweue0vsnxstf09ztd5rsvadr0"&gt;126&lt;/key&gt;&lt;/foreign-keys&gt;&lt;ref-type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(Linking)&lt;/isbn&gt;&lt;accession-num&gt;20979621&lt;/accession-num&gt;&lt;urls&gt;&lt;related-urls&gt;&lt;url&gt;&lt;style face="underline" font="default" size="100%"&gt;http://www.ncbi.nlm.nih.gov/entrez/query.fcgi?cmd=Retrieve&amp;amp;db=PubMed&amp;amp;dopt=Citation&amp;amp;list_uids=20979621&lt;/style&gt;&lt;/url&gt;&lt;/related-urls&gt;&lt;/urls&gt;&lt;electronic-resource-num&gt;&lt;style face="underline" font="default" size="100%"&gt;gb-2010-11-10-r106 [pii]&lt;/style&gt;&lt;style face="normal" font="default" size="100%"&gt;&amp;#xD;&lt;/style&gt;&lt;style face="underline" font="default" size="100%"&gt;10.1186/gb-2010-11-10-r106&lt;/style&gt;&lt;/electronic-resource-num&gt;&lt;language&gt;eng&lt;/language&gt;&lt;/record&gt;&lt;/Cite&gt;&lt;/EndNote&gt;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(Anders and Huber, 2010)</w:t>
      </w:r>
      <w:r>
        <w:rPr>
          <w:rFonts w:ascii="Times New Roman" w:hAnsi="Times New Roman"/>
          <w:lang w:val="en-GB"/>
        </w:rPr>
        <w:fldChar w:fldCharType="end"/>
      </w:r>
      <w:r w:rsidRPr="002F64D4">
        <w:rPr>
          <w:rFonts w:ascii="Times New Roman" w:hAnsi="Times New Roman"/>
          <w:lang w:val="en-GB"/>
        </w:rPr>
        <w:t xml:space="preserve"> and baySeq </w:t>
      </w:r>
      <w:commentRangeStart w:id="260"/>
      <w:r>
        <w:rPr>
          <w:rFonts w:ascii="Times New Roman" w:hAnsi="Times New Roman"/>
          <w:lang w:val="en-GB"/>
        </w:rPr>
        <w:fldChar w:fldCharType="begin"/>
      </w:r>
      <w:r>
        <w:rPr>
          <w:rFonts w:ascii="Times New Roman" w:hAnsi="Times New Roman"/>
          <w:lang w:val="en-GB"/>
        </w:rPr>
        <w:instrText xml:space="preserve"> ADDIN EN.CITE &lt;EndNote&gt;&lt;Cite ExcludeYear="1"&gt;&lt;Author&gt;Hardcastle&lt;/Author&gt;&lt;RecNum&gt;127&lt;/RecNum&gt;&lt;record&gt;&lt;rec-number&gt;127&lt;/rec-number&gt;&lt;foreign-keys&gt;&lt;key app="EN" db-id="wwxr5eewzdsweue0vsnxstf09ztd5rsvadr0"&gt;127&lt;/key&gt;&lt;/foreign-keys&gt;&lt;ref-type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Design&lt;/keyword&gt;&lt;/keywords&gt;&lt;dates&gt;&lt;/dates&gt;&lt;isbn&gt;1471-2105 (Electronic)&amp;#xD;1471-2105 (Linking)&lt;/isbn&gt;&lt;accession-num&gt;20698981&lt;/accession-num&gt;&lt;urls&gt;&lt;related-urls&gt;&lt;url&gt;http://www.ncbi.nlm.nih.gov/entrez/query.fcgi?cmd=Retrieve&amp;amp;db=PubMed&amp;amp;dopt=Citation&amp;amp;list_uids=20698981&lt;/url&gt;&lt;/related-urls&gt;&lt;/urls&gt;&lt;electronic-resource-num&gt;1471-2105-11-422 [pii]&amp;#xD;10.1186/1471-2105-11-422&lt;/electronic-resource-num&gt;&lt;language&gt;eng&lt;/language&gt;&lt;/record&gt;&lt;/Cite&gt;&lt;/EndNote&gt;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(Hardcastle and Kelly)</w:t>
      </w:r>
      <w:r>
        <w:rPr>
          <w:rFonts w:ascii="Times New Roman" w:hAnsi="Times New Roman"/>
          <w:lang w:val="en-GB"/>
        </w:rPr>
        <w:fldChar w:fldCharType="end"/>
      </w:r>
      <w:commentRangeEnd w:id="260"/>
      <w:r>
        <w:rPr>
          <w:rStyle w:val="CommentReference"/>
        </w:rPr>
        <w:commentReference w:id="260"/>
      </w:r>
      <w:del w:id="261" w:author="Mark Stitt" w:date="2012-03-02T18:33:00Z">
        <w:r w:rsidRPr="002F64D4" w:rsidDel="00486027">
          <w:rPr>
            <w:rFonts w:ascii="Times New Roman" w:hAnsi="Times New Roman"/>
            <w:lang w:val="en-GB"/>
          </w:rPr>
          <w:delText xml:space="preserve"> packages are available via the Bioconductor project</w:delText>
        </w:r>
      </w:del>
      <w:r w:rsidRPr="002F64D4">
        <w:rPr>
          <w:rFonts w:ascii="Times New Roman" w:hAnsi="Times New Roman"/>
          <w:lang w:val="en-GB"/>
        </w:rPr>
        <w:t xml:space="preserve">. All three </w:t>
      </w:r>
      <w:ins w:id="262" w:author="Mark Stitt" w:date="2012-03-02T18:33:00Z">
        <w:r>
          <w:rPr>
            <w:rFonts w:ascii="Times New Roman" w:hAnsi="Times New Roman"/>
            <w:lang w:val="en-GB"/>
          </w:rPr>
          <w:t xml:space="preserve">packages </w:t>
        </w:r>
      </w:ins>
      <w:r w:rsidRPr="002F64D4">
        <w:rPr>
          <w:rFonts w:ascii="Times New Roman" w:hAnsi="Times New Roman"/>
          <w:lang w:val="en-GB"/>
        </w:rPr>
        <w:t>assume a negative binomial distribution of the RNA-Seq count data, but use slightly different approaches for the inference of DGE</w:t>
      </w:r>
      <w:ins w:id="263" w:author="usadel" w:date="2012-03-02T21:20:00Z">
        <w:r>
          <w:rPr>
            <w:rFonts w:ascii="Times New Roman" w:hAnsi="Times New Roman"/>
            <w:lang w:val="en-GB"/>
          </w:rPr>
          <w:t xml:space="preserve"> to</w:t>
        </w:r>
      </w:ins>
      <w:del w:id="264" w:author="usadel" w:date="2012-03-02T21:20:00Z">
        <w:r w:rsidRPr="002F64D4" w:rsidDel="00B72C98">
          <w:rPr>
            <w:rFonts w:ascii="Times New Roman" w:hAnsi="Times New Roman"/>
            <w:lang w:val="en-GB"/>
          </w:rPr>
          <w:delText>,</w:delText>
        </w:r>
      </w:del>
      <w:r w:rsidRPr="002F64D4">
        <w:rPr>
          <w:rFonts w:ascii="Times New Roman" w:hAnsi="Times New Roman"/>
          <w:lang w:val="en-GB"/>
        </w:rPr>
        <w:t xml:space="preserve"> provid</w:t>
      </w:r>
      <w:ins w:id="265" w:author="usadel" w:date="2012-03-02T21:20:00Z">
        <w:r>
          <w:rPr>
            <w:rFonts w:ascii="Times New Roman" w:hAnsi="Times New Roman"/>
            <w:lang w:val="en-GB"/>
          </w:rPr>
          <w:t>e</w:t>
        </w:r>
      </w:ins>
      <w:del w:id="266" w:author="usadel" w:date="2012-03-02T21:20:00Z">
        <w:r w:rsidRPr="002F64D4" w:rsidDel="00B72C98">
          <w:rPr>
            <w:rFonts w:ascii="Times New Roman" w:hAnsi="Times New Roman"/>
            <w:lang w:val="en-GB"/>
          </w:rPr>
          <w:delText>ing</w:delText>
        </w:r>
      </w:del>
      <w:r w:rsidRPr="002F64D4">
        <w:rPr>
          <w:rFonts w:ascii="Times New Roman" w:hAnsi="Times New Roman"/>
          <w:lang w:val="en-GB"/>
        </w:rPr>
        <w:t xml:space="preserve"> an excellent framework for RNA-Seq</w:t>
      </w:r>
      <w:del w:id="267" w:author="Mark Stitt" w:date="2012-03-02T10:56:00Z">
        <w:r w:rsidRPr="002F64D4">
          <w:rPr>
            <w:rFonts w:ascii="Times New Roman" w:hAnsi="Times New Roman"/>
            <w:lang w:val="en-GB"/>
          </w:rPr>
          <w:delText xml:space="preserve"> </w:delText>
        </w:r>
      </w:del>
      <w:r w:rsidRPr="002F64D4">
        <w:rPr>
          <w:rFonts w:ascii="Times New Roman" w:hAnsi="Times New Roman"/>
          <w:lang w:val="en-GB"/>
        </w:rPr>
        <w:t xml:space="preserve"> based transcript profiling.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Although </w:t>
      </w:r>
      <w:del w:id="268" w:author="Mark Stitt" w:date="2012-03-02T18:34:00Z">
        <w:r w:rsidRPr="002F64D4" w:rsidDel="00486027">
          <w:rPr>
            <w:rFonts w:ascii="Times New Roman" w:hAnsi="Times New Roman"/>
            <w:lang w:val="en-GB"/>
          </w:rPr>
          <w:delText xml:space="preserve">all </w:delText>
        </w:r>
      </w:del>
      <w:ins w:id="269" w:author="Mark Stitt" w:date="2012-03-02T18:00:00Z">
        <w:r>
          <w:rPr>
            <w:rFonts w:ascii="Times New Roman" w:hAnsi="Times New Roman"/>
            <w:lang w:val="en-GB"/>
          </w:rPr>
          <w:t xml:space="preserve">the </w:t>
        </w:r>
      </w:ins>
      <w:r w:rsidRPr="002F64D4">
        <w:rPr>
          <w:rFonts w:ascii="Times New Roman" w:hAnsi="Times New Roman"/>
          <w:lang w:val="en-GB"/>
        </w:rPr>
        <w:t>tools needed to perform</w:t>
      </w:r>
      <w:ins w:id="270" w:author="usadel" w:date="2012-03-02T21:21:00Z">
        <w:r>
          <w:rPr>
            <w:rFonts w:ascii="Times New Roman" w:hAnsi="Times New Roman"/>
            <w:lang w:val="en-GB"/>
          </w:rPr>
          <w:t xml:space="preserve"> individual steps of an</w:t>
        </w:r>
      </w:ins>
      <w:r w:rsidRPr="002F64D4">
        <w:rPr>
          <w:rFonts w:ascii="Times New Roman" w:hAnsi="Times New Roman"/>
          <w:lang w:val="en-GB"/>
        </w:rPr>
        <w:t xml:space="preserve"> </w:t>
      </w:r>
      <w:del w:id="271" w:author="Mark Stitt" w:date="2012-03-02T18:34:00Z">
        <w:r w:rsidRPr="002F64D4" w:rsidDel="00486027">
          <w:rPr>
            <w:rFonts w:ascii="Times New Roman" w:hAnsi="Times New Roman"/>
            <w:lang w:val="en-GB"/>
          </w:rPr>
          <w:delText xml:space="preserve">each step of an </w:delText>
        </w:r>
      </w:del>
      <w:r w:rsidRPr="002F64D4">
        <w:rPr>
          <w:rFonts w:ascii="Times New Roman" w:hAnsi="Times New Roman"/>
          <w:lang w:val="en-GB"/>
        </w:rPr>
        <w:t xml:space="preserve">RNA-Seq analysis are </w:t>
      </w:r>
      <w:del w:id="272" w:author="Mark Stitt" w:date="2012-03-02T18:34:00Z">
        <w:r w:rsidRPr="002F64D4" w:rsidDel="00486027">
          <w:rPr>
            <w:rFonts w:ascii="Times New Roman" w:hAnsi="Times New Roman"/>
            <w:lang w:val="en-GB"/>
          </w:rPr>
          <w:delText>p</w:delText>
        </w:r>
      </w:del>
      <w:ins w:id="273" w:author="Mark Stitt" w:date="2012-03-02T18:34:00Z">
        <w:r>
          <w:rPr>
            <w:rFonts w:ascii="Times New Roman" w:hAnsi="Times New Roman"/>
            <w:lang w:val="en-GB"/>
          </w:rPr>
          <w:t>available</w:t>
        </w:r>
      </w:ins>
      <w:del w:id="274" w:author="Mark Stitt" w:date="2012-03-02T18:34:00Z">
        <w:r w:rsidRPr="002F64D4" w:rsidDel="00486027">
          <w:rPr>
            <w:rFonts w:ascii="Times New Roman" w:hAnsi="Times New Roman"/>
            <w:lang w:val="en-GB"/>
          </w:rPr>
          <w:delText>resent</w:delText>
        </w:r>
      </w:del>
      <w:r w:rsidRPr="002F64D4">
        <w:rPr>
          <w:rFonts w:ascii="Times New Roman" w:hAnsi="Times New Roman"/>
          <w:lang w:val="en-GB"/>
        </w:rPr>
        <w:t xml:space="preserve">, it is </w:t>
      </w:r>
      <w:del w:id="275" w:author="Mark Stitt" w:date="2012-03-02T18:00:00Z">
        <w:r w:rsidRPr="002F64D4" w:rsidDel="009D0F13">
          <w:rPr>
            <w:rFonts w:ascii="Times New Roman" w:hAnsi="Times New Roman"/>
            <w:lang w:val="en-GB"/>
          </w:rPr>
          <w:delText xml:space="preserve">still </w:delText>
        </w:r>
      </w:del>
      <w:r w:rsidRPr="002F64D4">
        <w:rPr>
          <w:rFonts w:ascii="Times New Roman" w:hAnsi="Times New Roman"/>
          <w:lang w:val="en-GB"/>
        </w:rPr>
        <w:t xml:space="preserve">not trivial to use them </w:t>
      </w:r>
      <w:ins w:id="276" w:author="usadel" w:date="2012-03-02T21:21:00Z">
        <w:r>
          <w:rPr>
            <w:rFonts w:ascii="Times New Roman" w:hAnsi="Times New Roman"/>
            <w:lang w:val="en-GB"/>
          </w:rPr>
          <w:t>for</w:t>
        </w:r>
      </w:ins>
      <w:del w:id="277" w:author="usadel" w:date="2012-03-02T21:21:00Z">
        <w:r w:rsidRPr="002F64D4" w:rsidDel="00B72C98">
          <w:rPr>
            <w:rFonts w:ascii="Times New Roman" w:hAnsi="Times New Roman"/>
            <w:lang w:val="en-GB"/>
          </w:rPr>
          <w:delText>in</w:delText>
        </w:r>
      </w:del>
      <w:del w:id="278" w:author="usadel" w:date="2012-03-02T17:10:00Z">
        <w:r w:rsidRPr="002F64D4" w:rsidDel="003A73D6">
          <w:rPr>
            <w:rFonts w:ascii="Times New Roman" w:hAnsi="Times New Roman"/>
            <w:lang w:val="en-GB"/>
          </w:rPr>
          <w:delText>to</w:delText>
        </w:r>
      </w:del>
      <w:r w:rsidRPr="002F64D4">
        <w:rPr>
          <w:rFonts w:ascii="Times New Roman" w:hAnsi="Times New Roman"/>
          <w:lang w:val="en-GB"/>
        </w:rPr>
        <w:t xml:space="preserve"> a complete </w:t>
      </w:r>
      <w:del w:id="279" w:author="Mark Stitt" w:date="2012-03-02T18:34:00Z">
        <w:r w:rsidRPr="002F64D4" w:rsidDel="00486027">
          <w:rPr>
            <w:rFonts w:ascii="Times New Roman" w:hAnsi="Times New Roman"/>
            <w:lang w:val="en-GB"/>
          </w:rPr>
          <w:delText xml:space="preserve">analysis </w:delText>
        </w:r>
      </w:del>
      <w:r w:rsidRPr="002F64D4">
        <w:rPr>
          <w:rFonts w:ascii="Times New Roman" w:hAnsi="Times New Roman"/>
          <w:lang w:val="en-GB"/>
        </w:rPr>
        <w:t>pipeline</w:t>
      </w:r>
      <w:ins w:id="280" w:author="Mark Stitt" w:date="2012-03-02T18:00:00Z">
        <w:r>
          <w:rPr>
            <w:rFonts w:ascii="Times New Roman" w:hAnsi="Times New Roman"/>
            <w:lang w:val="en-GB"/>
          </w:rPr>
          <w:t>. M</w:t>
        </w:r>
      </w:ins>
      <w:del w:id="281" w:author="Mark Stitt" w:date="2012-03-02T18:00:00Z">
        <w:r w:rsidRPr="002F64D4" w:rsidDel="009D0F13">
          <w:rPr>
            <w:rFonts w:ascii="Times New Roman" w:hAnsi="Times New Roman"/>
            <w:lang w:val="en-GB"/>
          </w:rPr>
          <w:delText>, since m</w:delText>
        </w:r>
      </w:del>
      <w:r w:rsidRPr="002F64D4">
        <w:rPr>
          <w:rFonts w:ascii="Times New Roman" w:hAnsi="Times New Roman"/>
          <w:lang w:val="en-GB"/>
        </w:rPr>
        <w:t>any of the programs only provide command line interfaces</w:t>
      </w:r>
      <w:ins w:id="282" w:author="Mark Stitt" w:date="2012-03-02T18:01:00Z">
        <w:r>
          <w:rPr>
            <w:rFonts w:ascii="Times New Roman" w:hAnsi="Times New Roman"/>
            <w:lang w:val="en-GB"/>
          </w:rPr>
          <w:t>. They</w:t>
        </w:r>
      </w:ins>
      <w:del w:id="283" w:author="Mark Stitt" w:date="2012-03-02T18:01:00Z">
        <w:r w:rsidRPr="002F64D4" w:rsidDel="009D0F13">
          <w:rPr>
            <w:rFonts w:ascii="Times New Roman" w:hAnsi="Times New Roman"/>
            <w:lang w:val="en-GB"/>
          </w:rPr>
          <w:delText xml:space="preserve"> and</w:delText>
        </w:r>
      </w:del>
      <w:r w:rsidRPr="002F64D4">
        <w:rPr>
          <w:rFonts w:ascii="Times New Roman" w:hAnsi="Times New Roman"/>
          <w:lang w:val="en-GB"/>
        </w:rPr>
        <w:t xml:space="preserve"> are sometimes not directly compatible with respect to their input</w:t>
      </w:r>
      <w:del w:id="284" w:author="usadel" w:date="2012-03-02T21:22:00Z">
        <w:r w:rsidRPr="002F64D4" w:rsidDel="00B72C98">
          <w:rPr>
            <w:rFonts w:ascii="Times New Roman" w:hAnsi="Times New Roman"/>
            <w:lang w:val="en-GB"/>
          </w:rPr>
          <w:delText xml:space="preserve"> </w:delText>
        </w:r>
      </w:del>
      <w:r w:rsidRPr="002F64D4">
        <w:rPr>
          <w:rFonts w:ascii="Times New Roman" w:hAnsi="Times New Roman"/>
          <w:lang w:val="en-GB"/>
        </w:rPr>
        <w:t>/</w:t>
      </w:r>
      <w:del w:id="285" w:author="usadel" w:date="2012-03-02T21:22:00Z">
        <w:r w:rsidRPr="002F64D4" w:rsidDel="00B72C98">
          <w:rPr>
            <w:rFonts w:ascii="Times New Roman" w:hAnsi="Times New Roman"/>
            <w:lang w:val="en-GB"/>
          </w:rPr>
          <w:delText xml:space="preserve"> </w:delText>
        </w:r>
      </w:del>
      <w:r w:rsidRPr="002F64D4">
        <w:rPr>
          <w:rFonts w:ascii="Times New Roman" w:hAnsi="Times New Roman"/>
          <w:lang w:val="en-GB"/>
        </w:rPr>
        <w:t>output file formats. Hence, running a complete RNA-Seq based DGE analysis requires considerable bioinformatics skills</w:t>
      </w:r>
      <w:ins w:id="286" w:author="Mark Stitt" w:date="2012-03-02T18:35:00Z">
        <w:r>
          <w:rPr>
            <w:rFonts w:ascii="Times New Roman" w:hAnsi="Times New Roman"/>
            <w:lang w:val="en-GB"/>
          </w:rPr>
          <w:t>. This</w:t>
        </w:r>
      </w:ins>
      <w:del w:id="287" w:author="Mark Stitt" w:date="2012-03-02T18:35:00Z">
        <w:r w:rsidRPr="002F64D4" w:rsidDel="00486027">
          <w:rPr>
            <w:rFonts w:ascii="Times New Roman" w:hAnsi="Times New Roman"/>
            <w:lang w:val="en-GB"/>
          </w:rPr>
          <w:delText xml:space="preserve"> which poses</w:delText>
        </w:r>
      </w:del>
      <w:ins w:id="288" w:author="Mark Stitt" w:date="2012-03-02T18:35:00Z">
        <w:r>
          <w:rPr>
            <w:rFonts w:ascii="Times New Roman" w:hAnsi="Times New Roman"/>
            <w:lang w:val="en-GB"/>
          </w:rPr>
          <w:t xml:space="preserve"> is</w:t>
        </w:r>
      </w:ins>
      <w:r w:rsidRPr="002F64D4">
        <w:rPr>
          <w:rFonts w:ascii="Times New Roman" w:hAnsi="Times New Roman"/>
          <w:lang w:val="en-GB"/>
        </w:rPr>
        <w:t xml:space="preserve"> an obstacle for many </w:t>
      </w:r>
      <w:ins w:id="289" w:author="usadel" w:date="2012-03-02T21:22:00Z">
        <w:r>
          <w:rPr>
            <w:rFonts w:ascii="Times New Roman" w:hAnsi="Times New Roman"/>
            <w:lang w:val="en-GB"/>
          </w:rPr>
          <w:t>non-specialist</w:t>
        </w:r>
      </w:ins>
      <w:del w:id="290" w:author="usadel" w:date="2012-03-02T21:22:00Z">
        <w:r w:rsidRPr="002F64D4" w:rsidDel="00B72C98">
          <w:rPr>
            <w:rFonts w:ascii="Times New Roman" w:hAnsi="Times New Roman"/>
            <w:lang w:val="en-GB"/>
          </w:rPr>
          <w:delText xml:space="preserve">lab </w:delText>
        </w:r>
      </w:del>
      <w:ins w:id="291" w:author="usadel" w:date="2012-03-02T21:22:00Z">
        <w:r>
          <w:rPr>
            <w:rFonts w:ascii="Times New Roman" w:hAnsi="Times New Roman"/>
            <w:lang w:val="en-GB"/>
          </w:rPr>
          <w:t xml:space="preserve"> </w:t>
        </w:r>
      </w:ins>
      <w:r w:rsidRPr="002F64D4">
        <w:rPr>
          <w:rFonts w:ascii="Times New Roman" w:hAnsi="Times New Roman"/>
          <w:lang w:val="en-GB"/>
        </w:rPr>
        <w:t xml:space="preserve">researchers. </w:t>
      </w:r>
    </w:p>
    <w:p w:rsidR="00B24DB5" w:rsidRPr="002F64D4" w:rsidRDefault="00B24DB5" w:rsidP="00B72C98">
      <w:pPr>
        <w:spacing w:line="360" w:lineRule="auto"/>
        <w:ind w:firstLine="720"/>
        <w:jc w:val="both"/>
        <w:rPr>
          <w:rFonts w:ascii="Times New Roman" w:hAnsi="Times New Roman"/>
          <w:lang w:val="en-GB"/>
        </w:rPr>
      </w:pPr>
      <w:r w:rsidRPr="002F64D4">
        <w:rPr>
          <w:rFonts w:ascii="Times New Roman" w:hAnsi="Times New Roman"/>
          <w:lang w:val="en-GB"/>
        </w:rPr>
        <w:t xml:space="preserve">To date, </w:t>
      </w:r>
      <w:del w:id="292" w:author="Mark Stitt" w:date="2012-03-02T18:35:00Z">
        <w:r w:rsidRPr="002F64D4" w:rsidDel="00486027">
          <w:rPr>
            <w:rFonts w:ascii="Times New Roman" w:hAnsi="Times New Roman"/>
            <w:lang w:val="en-GB"/>
          </w:rPr>
          <w:delText xml:space="preserve">only </w:delText>
        </w:r>
      </w:del>
      <w:r w:rsidRPr="002F64D4">
        <w:rPr>
          <w:rFonts w:ascii="Times New Roman" w:hAnsi="Times New Roman"/>
          <w:lang w:val="en-GB"/>
        </w:rPr>
        <w:t>few non-</w:t>
      </w:r>
      <w:commentRangeStart w:id="293"/>
      <w:r w:rsidRPr="002F64D4">
        <w:rPr>
          <w:rFonts w:ascii="Times New Roman" w:hAnsi="Times New Roman"/>
          <w:lang w:val="en-GB"/>
        </w:rPr>
        <w:t xml:space="preserve">commercial applications </w:t>
      </w:r>
      <w:commentRangeEnd w:id="293"/>
      <w:r>
        <w:rPr>
          <w:rStyle w:val="CommentReference"/>
        </w:rPr>
        <w:commentReference w:id="293"/>
      </w:r>
      <w:del w:id="294" w:author="Mark Stitt" w:date="2012-03-02T18:35:00Z">
        <w:r w:rsidRPr="002F64D4" w:rsidDel="00486027">
          <w:rPr>
            <w:rFonts w:ascii="Times New Roman" w:hAnsi="Times New Roman"/>
            <w:lang w:val="en-GB"/>
          </w:rPr>
          <w:delText>f</w:delText>
        </w:r>
      </w:del>
      <w:ins w:id="295" w:author="Mark Stitt" w:date="2012-03-02T18:35:00Z">
        <w:r>
          <w:rPr>
            <w:rFonts w:ascii="Times New Roman" w:hAnsi="Times New Roman"/>
            <w:lang w:val="en-GB"/>
          </w:rPr>
          <w:t>that f</w:t>
        </w:r>
      </w:ins>
      <w:r w:rsidRPr="002F64D4">
        <w:rPr>
          <w:rFonts w:ascii="Times New Roman" w:hAnsi="Times New Roman"/>
          <w:lang w:val="en-GB"/>
        </w:rPr>
        <w:t>eatur</w:t>
      </w:r>
      <w:ins w:id="296" w:author="Mark Stitt" w:date="2012-03-02T18:35:00Z">
        <w:r>
          <w:rPr>
            <w:rFonts w:ascii="Times New Roman" w:hAnsi="Times New Roman"/>
            <w:lang w:val="en-GB"/>
          </w:rPr>
          <w:t>e</w:t>
        </w:r>
      </w:ins>
      <w:del w:id="297" w:author="Mark Stitt" w:date="2012-03-02T18:35:00Z">
        <w:r w:rsidRPr="002F64D4" w:rsidDel="00486027">
          <w:rPr>
            <w:rFonts w:ascii="Times New Roman" w:hAnsi="Times New Roman"/>
            <w:lang w:val="en-GB"/>
          </w:rPr>
          <w:delText>ing</w:delText>
        </w:r>
      </w:del>
      <w:r w:rsidRPr="002F64D4">
        <w:rPr>
          <w:rFonts w:ascii="Times New Roman" w:hAnsi="Times New Roman"/>
          <w:lang w:val="en-GB"/>
        </w:rPr>
        <w:t xml:space="preserve"> a graphical user interface </w:t>
      </w:r>
      <w:ins w:id="298" w:author="usadel" w:date="2012-03-02T21:22:00Z">
        <w:r>
          <w:rPr>
            <w:rFonts w:ascii="Times New Roman" w:hAnsi="Times New Roman"/>
            <w:lang w:val="en-GB"/>
          </w:rPr>
          <w:t xml:space="preserve">(GUI) </w:t>
        </w:r>
      </w:ins>
      <w:r w:rsidRPr="002F64D4">
        <w:rPr>
          <w:rFonts w:ascii="Times New Roman" w:hAnsi="Times New Roman"/>
          <w:lang w:val="en-GB"/>
        </w:rPr>
        <w:t xml:space="preserve">are available for RNA-Seq analysis. </w:t>
      </w:r>
      <w:ins w:id="299" w:author="Mark Stitt" w:date="2012-03-02T18:36:00Z">
        <w:del w:id="300" w:author="usadel" w:date="2012-03-02T21:23:00Z">
          <w:r w:rsidDel="00B72C98">
            <w:rPr>
              <w:rFonts w:ascii="Times New Roman" w:hAnsi="Times New Roman"/>
              <w:lang w:val="en-GB"/>
            </w:rPr>
            <w:delText>Even these</w:delText>
          </w:r>
        </w:del>
      </w:ins>
      <w:ins w:id="301" w:author="usadel" w:date="2012-03-02T21:23:00Z">
        <w:r>
          <w:rPr>
            <w:rFonts w:ascii="Times New Roman" w:hAnsi="Times New Roman"/>
            <w:lang w:val="en-GB"/>
          </w:rPr>
          <w:t>Most sof these</w:t>
        </w:r>
      </w:ins>
      <w:ins w:id="302" w:author="Mark Stitt" w:date="2012-03-02T18:36:00Z">
        <w:r>
          <w:rPr>
            <w:rFonts w:ascii="Times New Roman" w:hAnsi="Times New Roman"/>
            <w:lang w:val="en-GB"/>
          </w:rPr>
          <w:t xml:space="preserve"> </w:t>
        </w:r>
      </w:ins>
      <w:del w:id="303" w:author="Mark Stitt" w:date="2012-03-02T18:36:00Z">
        <w:r w:rsidRPr="002F64D4" w:rsidDel="00486027">
          <w:rPr>
            <w:rFonts w:ascii="Times New Roman" w:hAnsi="Times New Roman"/>
            <w:lang w:val="en-GB"/>
          </w:rPr>
          <w:delText xml:space="preserve">Most of these applications </w:delText>
        </w:r>
      </w:del>
      <w:r w:rsidRPr="002F64D4">
        <w:rPr>
          <w:rFonts w:ascii="Times New Roman" w:hAnsi="Times New Roman"/>
          <w:lang w:val="en-GB"/>
        </w:rPr>
        <w:t xml:space="preserve">are not distributed as stand-alone tools </w:t>
      </w:r>
      <w:ins w:id="304" w:author="Mark Stitt" w:date="2012-03-02T18:01:00Z">
        <w:r>
          <w:rPr>
            <w:rFonts w:ascii="Times New Roman" w:hAnsi="Times New Roman"/>
            <w:lang w:val="en-GB"/>
          </w:rPr>
          <w:t>and</w:t>
        </w:r>
      </w:ins>
      <w:del w:id="305" w:author="Mark Stitt" w:date="2012-03-02T18:01:00Z">
        <w:r w:rsidRPr="002F64D4" w:rsidDel="009D0F13">
          <w:rPr>
            <w:rFonts w:ascii="Times New Roman" w:hAnsi="Times New Roman"/>
            <w:lang w:val="en-GB"/>
          </w:rPr>
          <w:delText>but</w:delText>
        </w:r>
      </w:del>
      <w:r w:rsidRPr="002F64D4">
        <w:rPr>
          <w:rFonts w:ascii="Times New Roman" w:hAnsi="Times New Roman"/>
          <w:lang w:val="en-GB"/>
        </w:rPr>
        <w:t xml:space="preserve"> require</w:t>
      </w:r>
      <w:ins w:id="306" w:author="usadel" w:date="2012-03-02T17:11:00Z">
        <w:r>
          <w:rPr>
            <w:rFonts w:ascii="Times New Roman" w:hAnsi="Times New Roman"/>
            <w:lang w:val="en-GB"/>
          </w:rPr>
          <w:t xml:space="preserve"> a</w:t>
        </w:r>
      </w:ins>
      <w:ins w:id="307" w:author="usadel" w:date="2012-03-02T17:52:00Z">
        <w:r w:rsidRPr="002F64D4">
          <w:rPr>
            <w:rFonts w:ascii="Times New Roman" w:hAnsi="Times New Roman"/>
            <w:lang w:val="en-GB"/>
          </w:rPr>
          <w:t xml:space="preserve"> </w:t>
        </w:r>
      </w:ins>
      <w:r w:rsidRPr="002F64D4">
        <w:rPr>
          <w:rFonts w:ascii="Times New Roman" w:hAnsi="Times New Roman"/>
          <w:lang w:val="en-GB"/>
        </w:rPr>
        <w:t xml:space="preserve">complicated installation and setup. GenePattern </w:t>
      </w:r>
      <w:r>
        <w:rPr>
          <w:rFonts w:ascii="Times New Roman" w:hAnsi="Times New Roman"/>
          <w:lang w:val="en-GB"/>
        </w:rPr>
        <w:fldChar w:fldCharType="begin"/>
      </w:r>
      <w:r>
        <w:rPr>
          <w:rFonts w:ascii="Times New Roman" w:hAnsi="Times New Roman"/>
          <w:lang w:val="en-GB"/>
        </w:rPr>
        <w:instrText xml:space="preserve"> ADDIN EN.CITE &lt;EndNote&gt;&lt;Cite&gt;&lt;Author&gt;Reich&lt;/Author&gt;&lt;Year&gt;2006&lt;/Year&gt;&lt;RecNum&gt;129&lt;/RecNum&gt;&lt;record&gt;&lt;rec-number&gt;129&lt;/rec-number&gt;&lt;foreign-keys&gt;&lt;key app="EN" db-id="wwxr5eewzdsweue0vsnxstf09ztd5rsvadr0"&gt;129&lt;/key&gt;&lt;/foreign-keys&gt;&lt;ref-type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(Reich</w:t>
      </w:r>
      <w:r w:rsidRPr="00727DC5">
        <w:rPr>
          <w:rFonts w:ascii="Times New Roman" w:hAnsi="Times New Roman"/>
          <w:i/>
          <w:lang w:val="en-GB"/>
        </w:rPr>
        <w:t xml:space="preserve"> et al.</w:t>
      </w:r>
      <w:r>
        <w:rPr>
          <w:rFonts w:ascii="Times New Roman" w:hAnsi="Times New Roman"/>
          <w:lang w:val="en-GB"/>
        </w:rPr>
        <w:t>, 2006)</w:t>
      </w:r>
      <w:r>
        <w:rPr>
          <w:rFonts w:ascii="Times New Roman" w:hAnsi="Times New Roman"/>
          <w:lang w:val="en-GB"/>
        </w:rPr>
        <w:fldChar w:fldCharType="end"/>
      </w:r>
      <w:r w:rsidRPr="002F64D4">
        <w:rPr>
          <w:rFonts w:ascii="Times New Roman" w:hAnsi="Times New Roman"/>
          <w:lang w:val="en-GB"/>
        </w:rPr>
        <w:t>, for example, provides a very versatile collection of analysis functions including DG</w:t>
      </w:r>
      <w:ins w:id="308" w:author="Mark Stitt" w:date="2012-03-02T18:36:00Z">
        <w:r>
          <w:rPr>
            <w:rFonts w:ascii="Times New Roman" w:hAnsi="Times New Roman"/>
            <w:lang w:val="en-GB"/>
          </w:rPr>
          <w:t>E,</w:t>
        </w:r>
      </w:ins>
      <w:del w:id="309" w:author="Mark Stitt" w:date="2012-03-02T18:36:00Z">
        <w:r w:rsidRPr="002F64D4" w:rsidDel="00486027">
          <w:rPr>
            <w:rFonts w:ascii="Times New Roman" w:hAnsi="Times New Roman"/>
            <w:lang w:val="en-GB"/>
          </w:rPr>
          <w:delText>E analysis,</w:delText>
        </w:r>
      </w:del>
      <w:r w:rsidRPr="002F64D4">
        <w:rPr>
          <w:rFonts w:ascii="Times New Roman" w:hAnsi="Times New Roman"/>
          <w:lang w:val="en-GB"/>
        </w:rPr>
        <w:t xml:space="preserve"> </w:t>
      </w:r>
      <w:del w:id="310" w:author="Mark Stitt" w:date="2012-03-02T18:36:00Z">
        <w:r w:rsidRPr="002F64D4" w:rsidDel="00486027">
          <w:rPr>
            <w:rFonts w:ascii="Times New Roman" w:hAnsi="Times New Roman"/>
            <w:lang w:val="en-GB"/>
          </w:rPr>
          <w:delText xml:space="preserve">but also </w:delText>
        </w:r>
      </w:del>
      <w:r w:rsidRPr="002F64D4">
        <w:rPr>
          <w:rFonts w:ascii="Times New Roman" w:hAnsi="Times New Roman"/>
          <w:lang w:val="en-GB"/>
        </w:rPr>
        <w:t>SNP</w:t>
      </w:r>
      <w:del w:id="311" w:author="Mark Stitt" w:date="2012-03-02T18:36:00Z">
        <w:r w:rsidRPr="002F64D4" w:rsidDel="00486027">
          <w:rPr>
            <w:rFonts w:ascii="Times New Roman" w:hAnsi="Times New Roman"/>
            <w:lang w:val="en-GB"/>
          </w:rPr>
          <w:delText>-</w:delText>
        </w:r>
      </w:del>
      <w:r w:rsidRPr="002F64D4">
        <w:rPr>
          <w:rFonts w:ascii="Times New Roman" w:hAnsi="Times New Roman"/>
          <w:lang w:val="en-GB"/>
        </w:rPr>
        <w:t xml:space="preserve"> and proteomics analyses. Myrna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&lt;EndNote&gt;&lt;Cite&gt;&lt;Author&gt;Langmead&lt;/Author&gt;&lt;Year&gt;2010&lt;/Year&gt;&lt;RecNum&gt;131&lt;/RecNum&gt;&lt;record&gt;&lt;rec-number&gt;131&lt;/rec-number&gt;&lt;foreign-keys&gt;&lt;key app="EN" db-id="wwxr5eewzdsweue0vsnxstf09ztd5rsvadr0"&gt;131&lt;/key&gt;&lt;/foreign-keys&gt;&lt;ref-type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(Langmead</w:t>
      </w:r>
      <w:r w:rsidRPr="00727DC5">
        <w:rPr>
          <w:rFonts w:ascii="Times New Roman" w:hAnsi="Times New Roman"/>
          <w:i/>
          <w:lang w:val="en-GB"/>
        </w:rPr>
        <w:t xml:space="preserve"> et al.</w:t>
      </w:r>
      <w:r>
        <w:rPr>
          <w:rFonts w:ascii="Times New Roman" w:hAnsi="Times New Roman"/>
          <w:lang w:val="en-GB"/>
        </w:rPr>
        <w:t>, 2010)</w:t>
      </w:r>
      <w:r>
        <w:rPr>
          <w:rFonts w:ascii="Times New Roman" w:hAnsi="Times New Roman"/>
          <w:lang w:val="en-GB"/>
        </w:rPr>
        <w:fldChar w:fldCharType="end"/>
      </w:r>
      <w:r w:rsidRPr="002F64D4">
        <w:rPr>
          <w:rFonts w:ascii="Times New Roman" w:hAnsi="Times New Roman"/>
          <w:lang w:val="en-GB"/>
        </w:rPr>
        <w:t xml:space="preserve"> </w:t>
      </w:r>
      <w:del w:id="312" w:author="Mark Stitt" w:date="2012-03-02T18:36:00Z">
        <w:r w:rsidRPr="002F64D4" w:rsidDel="00486027">
          <w:rPr>
            <w:rFonts w:ascii="Times New Roman" w:hAnsi="Times New Roman"/>
            <w:lang w:val="en-GB"/>
          </w:rPr>
          <w:delText xml:space="preserve">can </w:delText>
        </w:r>
      </w:del>
      <w:r w:rsidRPr="002F64D4">
        <w:rPr>
          <w:rFonts w:ascii="Times New Roman" w:hAnsi="Times New Roman"/>
          <w:lang w:val="en-GB"/>
        </w:rPr>
        <w:t>take</w:t>
      </w:r>
      <w:ins w:id="313" w:author="Mark Stitt" w:date="2012-03-02T18:36:00Z">
        <w:r>
          <w:rPr>
            <w:rFonts w:ascii="Times New Roman" w:hAnsi="Times New Roman"/>
            <w:lang w:val="en-GB"/>
          </w:rPr>
          <w:t>s</w:t>
        </w:r>
      </w:ins>
      <w:r w:rsidRPr="002F64D4">
        <w:rPr>
          <w:rFonts w:ascii="Times New Roman" w:hAnsi="Times New Roman"/>
          <w:lang w:val="en-GB"/>
        </w:rPr>
        <w:t xml:space="preserve"> </w:t>
      </w:r>
      <w:commentRangeStart w:id="314"/>
      <w:r w:rsidRPr="002F64D4">
        <w:rPr>
          <w:rFonts w:ascii="Times New Roman" w:hAnsi="Times New Roman"/>
          <w:lang w:val="en-GB"/>
        </w:rPr>
        <w:t xml:space="preserve">advantage of cloud </w:t>
      </w:r>
      <w:commentRangeEnd w:id="314"/>
      <w:r>
        <w:rPr>
          <w:rStyle w:val="CommentReference"/>
        </w:rPr>
        <w:commentReference w:id="314"/>
      </w:r>
      <w:r w:rsidRPr="002F64D4">
        <w:rPr>
          <w:rFonts w:ascii="Times New Roman" w:hAnsi="Times New Roman"/>
          <w:lang w:val="en-GB"/>
        </w:rPr>
        <w:t xml:space="preserve">and cluster computing </w:t>
      </w:r>
      <w:ins w:id="315" w:author="Mark Stitt" w:date="2012-03-02T18:36:00Z">
        <w:r>
          <w:rPr>
            <w:rFonts w:ascii="Times New Roman" w:hAnsi="Times New Roman"/>
            <w:lang w:val="en-GB"/>
          </w:rPr>
          <w:t>to</w:t>
        </w:r>
      </w:ins>
      <w:del w:id="316" w:author="Mark Stitt" w:date="2012-03-02T18:36:00Z">
        <w:r w:rsidRPr="002F64D4" w:rsidDel="00486027">
          <w:rPr>
            <w:rFonts w:ascii="Times New Roman" w:hAnsi="Times New Roman"/>
            <w:lang w:val="en-GB"/>
          </w:rPr>
          <w:delText>and thereby</w:delText>
        </w:r>
      </w:del>
      <w:r w:rsidRPr="002F64D4">
        <w:rPr>
          <w:rFonts w:ascii="Times New Roman" w:hAnsi="Times New Roman"/>
          <w:lang w:val="en-GB"/>
        </w:rPr>
        <w:t xml:space="preserve"> boost performance when processing large data volumes</w:t>
      </w:r>
      <w:ins w:id="317" w:author="usadel" w:date="2012-03-02T21:25:00Z">
        <w:r>
          <w:rPr>
            <w:rFonts w:ascii="Times New Roman" w:hAnsi="Times New Roman"/>
            <w:lang w:val="en-GB"/>
          </w:rPr>
          <w:t>,</w:t>
        </w:r>
      </w:ins>
      <w:r w:rsidRPr="002F64D4">
        <w:rPr>
          <w:rFonts w:ascii="Times New Roman" w:hAnsi="Times New Roman"/>
          <w:lang w:val="en-GB"/>
        </w:rPr>
        <w:t xml:space="preserve"> but relies on an elaborate bioinformatic infrastructure and </w:t>
      </w:r>
      <w:ins w:id="318" w:author="Mark Stitt" w:date="2012-03-02T18:37:00Z">
        <w:r>
          <w:rPr>
            <w:rFonts w:ascii="Times New Roman" w:hAnsi="Times New Roman"/>
            <w:lang w:val="en-GB"/>
          </w:rPr>
          <w:t>lacks</w:t>
        </w:r>
      </w:ins>
      <w:del w:id="319" w:author="Mark Stitt" w:date="2012-03-02T18:37:00Z">
        <w:r w:rsidRPr="002F64D4" w:rsidDel="00486027">
          <w:rPr>
            <w:rFonts w:ascii="Times New Roman" w:hAnsi="Times New Roman"/>
            <w:lang w:val="en-GB"/>
          </w:rPr>
          <w:delText>does not provide a</w:delText>
        </w:r>
      </w:del>
      <w:ins w:id="320" w:author="Mark Stitt" w:date="2012-03-02T18:37:00Z">
        <w:r>
          <w:rPr>
            <w:rFonts w:ascii="Times New Roman" w:hAnsi="Times New Roman"/>
            <w:lang w:val="en-GB"/>
          </w:rPr>
          <w:t xml:space="preserve"> an</w:t>
        </w:r>
      </w:ins>
      <w:r w:rsidRPr="002F64D4">
        <w:rPr>
          <w:rFonts w:ascii="Times New Roman" w:hAnsi="Times New Roman"/>
          <w:lang w:val="en-GB"/>
        </w:rPr>
        <w:t xml:space="preserve"> intuitive user interface. SAMMate </w:t>
      </w:r>
      <w:commentRangeStart w:id="321"/>
      <w:r>
        <w:rPr>
          <w:rFonts w:ascii="Times New Roman" w:hAnsi="Times New Roman"/>
          <w:lang w:val="en-GB"/>
        </w:rPr>
        <w:fldChar w:fldCharType="begin"/>
      </w:r>
      <w:r>
        <w:rPr>
          <w:rFonts w:ascii="Times New Roman" w:hAnsi="Times New Roman"/>
          <w:lang w:val="en-GB"/>
        </w:rPr>
        <w:instrText xml:space="preserve"> ADDIN EN.CITE &lt;EndNote&gt;&lt;Cite ExcludeYear="1"&gt;&lt;Author&gt;Xu&lt;/Author&gt;&lt;RecNum&gt;128&lt;/RecNum&gt;&lt;record&gt;&lt;rec-number&gt;128&lt;/rec-number&gt;&lt;foreign-keys&gt;&lt;key app="EN" db-id="wwxr5eewzdsweue0vsnxstf09ztd5rsvadr0"&gt;128&lt;/key&gt;&lt;/foreign-keys&gt;&lt;ref-type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Med&lt;/full-title&gt;&lt;/periodical&gt;&lt;pages&gt;2&lt;/pages&gt;&lt;volume&gt;6&lt;/volume&gt;&lt;number&gt;1&lt;/number&gt;&lt;edition&gt;2011/01/15&lt;/edition&gt;&lt;dates&gt;&lt;/dates&gt;&lt;isbn&gt;1751-0473 (Electronic)&amp;#xD;1751-0473 (Linking)&lt;/isbn&gt;&lt;accession-num&gt;21232146&lt;/accession-num&gt;&lt;urls&gt;&lt;related-urls&gt;&lt;url&gt;http://www.ncbi.nlm.nih.gov/entrez/query.fcgi?cmd=Retrieve&amp;amp;db=PubMed&amp;amp;dopt=Citation&amp;amp;list_uids=21232146&lt;/url&gt;&lt;/related-urls&gt;&lt;/urls&gt;&lt;electronic-resource-num&gt;1751-0473-6-2 [pii]&amp;#xD;10.1186/1751-0473-6-2&lt;/electronic-resource-num&gt;&lt;language&gt;eng&lt;/language&gt;&lt;/record&gt;&lt;/Cite&gt;&lt;/EndNote&gt;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(Xu</w:t>
      </w:r>
      <w:r w:rsidRPr="00727DC5">
        <w:rPr>
          <w:rFonts w:ascii="Times New Roman" w:hAnsi="Times New Roman"/>
          <w:i/>
          <w:lang w:val="en-GB"/>
        </w:rPr>
        <w:t xml:space="preserve"> et al.</w:t>
      </w:r>
      <w:r>
        <w:rPr>
          <w:rFonts w:ascii="Times New Roman" w:hAnsi="Times New Roman"/>
          <w:lang w:val="en-GB"/>
        </w:rPr>
        <w:t>)</w:t>
      </w:r>
      <w:r>
        <w:rPr>
          <w:rFonts w:ascii="Times New Roman" w:hAnsi="Times New Roman"/>
          <w:lang w:val="en-GB"/>
        </w:rPr>
        <w:fldChar w:fldCharType="end"/>
      </w:r>
      <w:del w:id="322" w:author="Mark Stitt" w:date="2012-03-02T11:01:00Z">
        <w:r w:rsidRPr="002F64D4">
          <w:rPr>
            <w:rFonts w:ascii="Times New Roman" w:hAnsi="Times New Roman"/>
            <w:lang w:val="en-GB"/>
          </w:rPr>
          <w:delText>,</w:delText>
        </w:r>
      </w:del>
      <w:r w:rsidRPr="002F64D4">
        <w:rPr>
          <w:rFonts w:ascii="Times New Roman" w:hAnsi="Times New Roman"/>
          <w:lang w:val="en-GB"/>
        </w:rPr>
        <w:t xml:space="preserve"> </w:t>
      </w:r>
      <w:commentRangeEnd w:id="321"/>
      <w:r>
        <w:rPr>
          <w:rStyle w:val="CommentReference"/>
        </w:rPr>
        <w:commentReference w:id="321"/>
      </w:r>
      <w:r w:rsidRPr="002F64D4">
        <w:rPr>
          <w:rFonts w:ascii="Times New Roman" w:hAnsi="Times New Roman"/>
          <w:lang w:val="en-GB"/>
        </w:rPr>
        <w:t xml:space="preserve">is a stand-alone graphical workbench-like application providing NGS analysis functions that are also needed for RNA-Seq analysis. However its GUI </w:t>
      </w:r>
      <w:del w:id="323" w:author="Mark Stitt" w:date="2012-03-02T18:37:00Z">
        <w:r w:rsidRPr="002F64D4" w:rsidDel="00486027">
          <w:rPr>
            <w:rFonts w:ascii="Times New Roman" w:hAnsi="Times New Roman"/>
            <w:lang w:val="en-GB"/>
          </w:rPr>
          <w:delText>i</w:delText>
        </w:r>
      </w:del>
      <w:ins w:id="324" w:author="Mark Stitt" w:date="2012-03-02T18:37:00Z">
        <w:r>
          <w:rPr>
            <w:rFonts w:ascii="Times New Roman" w:hAnsi="Times New Roman"/>
            <w:lang w:val="en-GB"/>
          </w:rPr>
          <w:t>does</w:t>
        </w:r>
      </w:ins>
      <w:del w:id="325" w:author="Mark Stitt" w:date="2012-03-02T18:37:00Z">
        <w:r w:rsidRPr="002F64D4" w:rsidDel="00486027">
          <w:rPr>
            <w:rFonts w:ascii="Times New Roman" w:hAnsi="Times New Roman"/>
            <w:lang w:val="en-GB"/>
          </w:rPr>
          <w:delText>s</w:delText>
        </w:r>
      </w:del>
      <w:r w:rsidRPr="002F64D4">
        <w:rPr>
          <w:rFonts w:ascii="Times New Roman" w:hAnsi="Times New Roman"/>
          <w:lang w:val="en-GB"/>
        </w:rPr>
        <w:t xml:space="preserve"> not follo</w:t>
      </w:r>
      <w:ins w:id="326" w:author="Mark Stitt" w:date="2012-03-02T18:37:00Z">
        <w:r>
          <w:rPr>
            <w:rFonts w:ascii="Times New Roman" w:hAnsi="Times New Roman"/>
            <w:lang w:val="en-GB"/>
          </w:rPr>
          <w:t>w</w:t>
        </w:r>
      </w:ins>
      <w:del w:id="327" w:author="Mark Stitt" w:date="2012-03-02T18:37:00Z">
        <w:r w:rsidRPr="002F64D4" w:rsidDel="00486027">
          <w:rPr>
            <w:rFonts w:ascii="Times New Roman" w:hAnsi="Times New Roman"/>
            <w:lang w:val="en-GB"/>
          </w:rPr>
          <w:delText>wing</w:delText>
        </w:r>
      </w:del>
      <w:r w:rsidRPr="002F64D4">
        <w:rPr>
          <w:rFonts w:ascii="Times New Roman" w:hAnsi="Times New Roman"/>
          <w:lang w:val="en-GB"/>
        </w:rPr>
        <w:t xml:space="preserve"> a workflow-oriented step-by-step </w:t>
      </w:r>
      <w:del w:id="328" w:author="usadel" w:date="2012-03-02T21:25:00Z">
        <w:r w:rsidRPr="002F64D4" w:rsidDel="00B72C98">
          <w:rPr>
            <w:rFonts w:ascii="Times New Roman" w:hAnsi="Times New Roman"/>
            <w:lang w:val="en-GB"/>
          </w:rPr>
          <w:delText>paradigm</w:delText>
        </w:r>
      </w:del>
      <w:ins w:id="329" w:author="usadel" w:date="2012-03-02T21:25:00Z">
        <w:r>
          <w:rPr>
            <w:rFonts w:ascii="Times New Roman" w:hAnsi="Times New Roman"/>
            <w:lang w:val="en-GB"/>
          </w:rPr>
          <w:t>process</w:t>
        </w:r>
      </w:ins>
      <w:r w:rsidRPr="002F64D4">
        <w:rPr>
          <w:rFonts w:ascii="Times New Roman" w:hAnsi="Times New Roman"/>
          <w:lang w:val="en-GB"/>
        </w:rPr>
        <w:t>.</w:t>
      </w:r>
    </w:p>
    <w:p w:rsidR="00B24DB5" w:rsidRPr="002F64D4" w:rsidRDefault="00B24DB5" w:rsidP="00264063">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r w:rsidRPr="00B24DB5">
        <w:rPr>
          <w:rFonts w:ascii="Times New Roman" w:hAnsi="Times New Roman"/>
          <w:i/>
          <w:iCs/>
          <w:lang w:val="en-GB"/>
          <w:rPrChange w:id="330" w:author="usadel" w:date="2012-03-02T21:25: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331" w:author="usadel" w:date="2012-03-02T21:25:00Z">
            <w:rPr>
              <w:rFonts w:ascii="Times New Roman" w:hAnsi="Times New Roman"/>
              <w:iCs/>
              <w:lang w:val="en-GB"/>
            </w:rPr>
          </w:rPrChange>
        </w:rPr>
        <w:t>NA</w:t>
      </w:r>
      <w:ins w:id="332" w:author="Mark Stitt" w:date="2012-03-02T18:38:00Z">
        <w:r>
          <w:rPr>
            <w:rFonts w:ascii="Times New Roman" w:hAnsi="Times New Roman"/>
            <w:lang w:val="en-GB"/>
          </w:rPr>
          <w:t xml:space="preserve"> as</w:t>
        </w:r>
      </w:ins>
      <w:del w:id="333" w:author="Mark Stitt" w:date="2012-03-02T18:38:00Z">
        <w:r w:rsidRPr="002F64D4" w:rsidDel="00486027">
          <w:rPr>
            <w:rFonts w:ascii="Times New Roman" w:hAnsi="Times New Roman"/>
            <w:lang w:val="en-GB"/>
          </w:rPr>
          <w:delText>,</w:delText>
        </w:r>
      </w:del>
      <w:r w:rsidRPr="002F64D4">
        <w:rPr>
          <w:rFonts w:ascii="Times New Roman" w:hAnsi="Times New Roman"/>
          <w:lang w:val="en-GB"/>
        </w:rPr>
        <w:t xml:space="preserve"> an integrated, cross-platform application</w:t>
      </w:r>
      <w:ins w:id="334" w:author="Mark Stitt" w:date="2012-03-02T18:38:00Z">
        <w:r>
          <w:rPr>
            <w:rFonts w:ascii="Times New Roman" w:hAnsi="Times New Roman"/>
            <w:lang w:val="en-GB"/>
          </w:rPr>
          <w:t xml:space="preserve"> that</w:t>
        </w:r>
      </w:ins>
      <w:del w:id="335" w:author="Mark Stitt" w:date="2012-03-02T18:02:00Z">
        <w:r w:rsidRPr="002F64D4" w:rsidDel="009D0F13">
          <w:rPr>
            <w:rFonts w:ascii="Times New Roman" w:hAnsi="Times New Roman"/>
            <w:lang w:val="en-GB"/>
          </w:rPr>
          <w:delText xml:space="preserve"> </w:delText>
        </w:r>
      </w:del>
      <w:ins w:id="336" w:author="usadel" w:date="2012-03-02T17:11:00Z">
        <w:del w:id="337" w:author="Mark Stitt" w:date="2012-03-02T18:02:00Z">
          <w:r w:rsidDel="009D0F13">
            <w:rPr>
              <w:rFonts w:ascii="Times New Roman" w:hAnsi="Times New Roman"/>
              <w:lang w:val="en-GB"/>
            </w:rPr>
            <w:delText>that</w:delText>
          </w:r>
        </w:del>
        <w:r>
          <w:rPr>
            <w:rFonts w:ascii="Times New Roman" w:hAnsi="Times New Roman"/>
            <w:lang w:val="en-GB"/>
          </w:rPr>
          <w:t xml:space="preserve"> </w:t>
        </w:r>
      </w:ins>
      <w:r w:rsidRPr="002F64D4">
        <w:rPr>
          <w:rFonts w:ascii="Times New Roman" w:hAnsi="Times New Roman"/>
          <w:lang w:val="en-GB"/>
        </w:rPr>
        <w:t xml:space="preserve">provides user-friendly workflows </w:t>
      </w:r>
      <w:ins w:id="338" w:author="Mark Stitt" w:date="2012-03-02T18:38:00Z">
        <w:r>
          <w:rPr>
            <w:rFonts w:ascii="Times New Roman" w:hAnsi="Times New Roman"/>
            <w:lang w:val="en-GB"/>
          </w:rPr>
          <w:t>and</w:t>
        </w:r>
      </w:ins>
      <w:del w:id="339" w:author="Mark Stitt" w:date="2012-03-02T18:38:00Z">
        <w:r w:rsidRPr="002F64D4" w:rsidDel="00486027">
          <w:rPr>
            <w:rFonts w:ascii="Times New Roman" w:hAnsi="Times New Roman"/>
            <w:lang w:val="en-GB"/>
          </w:rPr>
          <w:delText>that</w:delText>
        </w:r>
      </w:del>
      <w:r w:rsidRPr="002F64D4">
        <w:rPr>
          <w:rFonts w:ascii="Times New Roman" w:hAnsi="Times New Roman"/>
          <w:lang w:val="en-GB"/>
        </w:rPr>
        <w:t xml:space="preserve"> guides the user through each step of D</w:t>
      </w:r>
      <w:commentRangeStart w:id="340"/>
      <w:ins w:id="341" w:author="Mark Stitt" w:date="2012-03-02T18:38:00Z">
        <w:r>
          <w:rPr>
            <w:rFonts w:ascii="Times New Roman" w:hAnsi="Times New Roman"/>
            <w:lang w:val="en-GB"/>
          </w:rPr>
          <w:t>G</w:t>
        </w:r>
        <w:commentRangeEnd w:id="340"/>
        <w:r>
          <w:rPr>
            <w:rStyle w:val="CommentReference"/>
          </w:rPr>
          <w:commentReference w:id="340"/>
        </w:r>
      </w:ins>
      <w:r w:rsidRPr="002F64D4">
        <w:rPr>
          <w:rFonts w:ascii="Times New Roman" w:hAnsi="Times New Roman"/>
          <w:lang w:val="en-GB"/>
        </w:rPr>
        <w:t xml:space="preserve">E analysis. </w:t>
      </w:r>
      <w:commentRangeStart w:id="342"/>
      <w:r w:rsidRPr="002F64D4">
        <w:rPr>
          <w:rFonts w:ascii="Times New Roman" w:hAnsi="Times New Roman"/>
          <w:lang w:val="en-GB"/>
        </w:rPr>
        <w:t>In addition to the RNA-Seq based analysis</w:t>
      </w:r>
      <w:ins w:id="343" w:author="Mark Stitt" w:date="2012-03-02T18:02:00Z">
        <w:r>
          <w:rPr>
            <w:rFonts w:ascii="Times New Roman" w:hAnsi="Times New Roman"/>
            <w:lang w:val="en-GB"/>
          </w:rPr>
          <w:t xml:space="preserve">, </w:t>
        </w:r>
      </w:ins>
      <w:del w:id="344" w:author="Mark Stitt" w:date="2012-03-02T11:02:00Z">
        <w:r w:rsidRPr="002F64D4" w:rsidDel="001F02D0">
          <w:rPr>
            <w:rFonts w:ascii="Times New Roman" w:hAnsi="Times New Roman"/>
            <w:lang w:val="en-GB"/>
          </w:rPr>
          <w:delText>s</w:delText>
        </w:r>
      </w:del>
      <w:ins w:id="345" w:author="usadel" w:date="2012-03-02T17:12:00Z">
        <w:del w:id="346" w:author="Mark Stitt" w:date="2012-03-02T18:02:00Z">
          <w:r w:rsidDel="009D0F13">
            <w:rPr>
              <w:rFonts w:ascii="Times New Roman" w:hAnsi="Times New Roman"/>
              <w:lang w:val="en-GB"/>
            </w:rPr>
            <w:delText>,</w:delText>
          </w:r>
        </w:del>
      </w:ins>
      <w:ins w:id="347" w:author="usadel" w:date="2012-03-02T17:52:00Z">
        <w:del w:id="348" w:author="Mark Stitt" w:date="2012-03-02T18:02:00Z">
          <w:r w:rsidRPr="002F64D4" w:rsidDel="009D0F13">
            <w:rPr>
              <w:rFonts w:ascii="Times New Roman" w:hAnsi="Times New Roman"/>
              <w:lang w:val="en-GB"/>
            </w:rPr>
            <w:delText xml:space="preserve"> </w:delText>
          </w:r>
        </w:del>
        <w:r w:rsidRPr="002F64D4">
          <w:rPr>
            <w:rFonts w:ascii="Times New Roman" w:hAnsi="Times New Roman"/>
            <w:lang w:val="en-GB"/>
          </w:rPr>
          <w:t>i</w:t>
        </w:r>
      </w:ins>
      <w:ins w:id="349" w:author="usadel" w:date="2012-03-02T17:12:00Z">
        <w:r>
          <w:rPr>
            <w:rFonts w:ascii="Times New Roman" w:hAnsi="Times New Roman"/>
            <w:lang w:val="en-GB"/>
          </w:rPr>
          <w:t>t</w:t>
        </w:r>
      </w:ins>
      <w:del w:id="350" w:author="usadel" w:date="2012-03-02T17:12:00Z">
        <w:r w:rsidRPr="002F64D4" w:rsidDel="003A73D6">
          <w:rPr>
            <w:rFonts w:ascii="Times New Roman" w:hAnsi="Times New Roman"/>
            <w:lang w:val="en-GB"/>
          </w:rPr>
          <w:delText>s</w:delText>
        </w:r>
      </w:del>
      <w:r w:rsidRPr="002F64D4">
        <w:rPr>
          <w:rFonts w:ascii="Times New Roman" w:hAnsi="Times New Roman"/>
          <w:lang w:val="en-GB"/>
        </w:rPr>
        <w:t xml:space="preserve"> </w:t>
      </w:r>
      <w:ins w:id="351" w:author="Mark Stitt" w:date="2012-03-02T18:02:00Z">
        <w:r>
          <w:rPr>
            <w:rFonts w:ascii="Times New Roman" w:hAnsi="Times New Roman"/>
            <w:lang w:val="en-GB"/>
          </w:rPr>
          <w:t>provides</w:t>
        </w:r>
      </w:ins>
      <w:del w:id="352" w:author="Mark Stitt" w:date="2012-03-02T18:02:00Z">
        <w:r w:rsidRPr="002F64D4" w:rsidDel="009D0F13">
          <w:rPr>
            <w:rFonts w:ascii="Times New Roman" w:hAnsi="Times New Roman"/>
            <w:lang w:val="en-GB"/>
          </w:rPr>
          <w:delText>also features</w:delText>
        </w:r>
      </w:del>
      <w:r w:rsidRPr="002F64D4">
        <w:rPr>
          <w:rFonts w:ascii="Times New Roman" w:hAnsi="Times New Roman"/>
          <w:lang w:val="en-GB"/>
        </w:rPr>
        <w:t xml:space="preserve"> workflows for microarray analysis based on the previously published Robin tool </w:t>
      </w:r>
      <w:r>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Y29yZD48L0NpdGU+PC9FbmROb3RlPgAAAAAAAA==
</w:fldData>
        </w:fldChar>
      </w:r>
      <w:r>
        <w:rPr>
          <w:rFonts w:ascii="Times New Roman" w:hAnsi="Times New Roman"/>
          <w:lang w:val="en-GB"/>
        </w:rPr>
        <w:instrText xml:space="preserve"> ADDIN EN.CITE </w:instrText>
      </w:r>
      <w:r>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Y29yZD48L0NpdGU+PC9FbmROb3RlPgAAAAAAAA==
</w:fldData>
        </w:fldChar>
      </w:r>
      <w:r>
        <w:rPr>
          <w:rFonts w:ascii="Times New Roman" w:hAnsi="Times New Roman"/>
          <w:lang w:val="en-GB"/>
        </w:rPr>
        <w:instrText xml:space="preserve"> ADDIN EN.CITE.DATA </w:instrText>
      </w:r>
      <w:r w:rsidRPr="004C07A3">
        <w:rPr>
          <w:rFonts w:ascii="Times New Roman" w:hAnsi="Times New Roman"/>
          <w:lang w:val="en-GB"/>
        </w:rPr>
      </w:r>
      <w:r>
        <w:rPr>
          <w:rFonts w:ascii="Times New Roman" w:hAnsi="Times New Roman"/>
          <w:lang w:val="en-GB"/>
        </w:rPr>
        <w:fldChar w:fldCharType="end"/>
      </w:r>
      <w:r w:rsidRPr="004C07A3">
        <w:rPr>
          <w:rFonts w:ascii="Times New Roman" w:hAnsi="Times New Roman"/>
          <w:lang w:val="en-GB"/>
        </w:rPr>
      </w:r>
      <w:r>
        <w:rPr>
          <w:rFonts w:ascii="Times New Roman" w:hAnsi="Times New Roman"/>
          <w:lang w:val="en-GB"/>
        </w:rPr>
        <w:fldChar w:fldCharType="separate"/>
      </w:r>
      <w:r>
        <w:rPr>
          <w:rFonts w:ascii="Times New Roman" w:hAnsi="Times New Roman"/>
          <w:lang w:val="en-GB"/>
        </w:rPr>
        <w:t>(Lohse</w:t>
      </w:r>
      <w:r w:rsidRPr="00727DC5">
        <w:rPr>
          <w:rFonts w:ascii="Times New Roman" w:hAnsi="Times New Roman"/>
          <w:i/>
          <w:lang w:val="en-GB"/>
        </w:rPr>
        <w:t xml:space="preserve"> et al.</w:t>
      </w:r>
      <w:r>
        <w:rPr>
          <w:rFonts w:ascii="Times New Roman" w:hAnsi="Times New Roman"/>
          <w:lang w:val="en-GB"/>
        </w:rPr>
        <w:t>, 2010)</w:t>
      </w:r>
      <w:r>
        <w:rPr>
          <w:rFonts w:ascii="Times New Roman" w:hAnsi="Times New Roman"/>
          <w:lang w:val="en-GB"/>
        </w:rPr>
        <w:fldChar w:fldCharType="end"/>
      </w:r>
      <w:r w:rsidRPr="002F64D4">
        <w:rPr>
          <w:rFonts w:ascii="Times New Roman" w:hAnsi="Times New Roman"/>
          <w:lang w:val="en-GB"/>
        </w:rPr>
        <w:t xml:space="preserve">. </w:t>
      </w:r>
      <w:commentRangeEnd w:id="342"/>
      <w:r>
        <w:rPr>
          <w:rStyle w:val="CommentReference"/>
        </w:rPr>
        <w:commentReference w:id="342"/>
      </w:r>
      <w:r w:rsidRPr="00B24DB5">
        <w:rPr>
          <w:rFonts w:ascii="Times New Roman" w:hAnsi="Times New Roman"/>
          <w:i/>
          <w:iCs/>
          <w:lang w:val="en-GB"/>
          <w:rPrChange w:id="353" w:author="usadel" w:date="2012-03-02T21:27: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354" w:author="usadel" w:date="2012-03-02T21:27:00Z">
            <w:rPr>
              <w:rFonts w:ascii="Times New Roman" w:hAnsi="Times New Roman"/>
              <w:iCs/>
              <w:lang w:val="en-GB"/>
            </w:rPr>
          </w:rPrChange>
        </w:rPr>
        <w:t>NA</w:t>
      </w:r>
      <w:r w:rsidRPr="002F64D4">
        <w:rPr>
          <w:rFonts w:ascii="Times New Roman" w:hAnsi="Times New Roman"/>
          <w:lang w:val="en-GB"/>
        </w:rPr>
        <w:t xml:space="preserve"> allows users to import short read data in FastQ format and do thorough quality assessment and filtering </w:t>
      </w:r>
      <w:del w:id="355" w:author="Mark Stitt" w:date="2012-03-02T18:39:00Z">
        <w:r w:rsidRPr="002F64D4" w:rsidDel="00486027">
          <w:rPr>
            <w:rFonts w:ascii="Times New Roman" w:hAnsi="Times New Roman"/>
            <w:lang w:val="en-GB"/>
          </w:rPr>
          <w:delText xml:space="preserve">to ensure read quality </w:delText>
        </w:r>
      </w:del>
      <w:r w:rsidRPr="002F64D4">
        <w:rPr>
          <w:rFonts w:ascii="Times New Roman" w:hAnsi="Times New Roman"/>
          <w:lang w:val="en-GB"/>
        </w:rPr>
        <w:t xml:space="preserve">prior to mapping the reads to a user-provided reference genome or transcriptome. The mapping of reads is based on the </w:t>
      </w:r>
      <w:del w:id="356" w:author="usadel" w:date="2012-03-02T17:12:00Z">
        <w:r w:rsidRPr="002F64D4" w:rsidDel="003A73D6">
          <w:rPr>
            <w:rFonts w:ascii="Times New Roman" w:hAnsi="Times New Roman"/>
            <w:lang w:val="en-GB"/>
          </w:rPr>
          <w:delText xml:space="preserve">ultra-fast </w:delText>
        </w:r>
      </w:del>
      <w:r w:rsidRPr="002F64D4">
        <w:rPr>
          <w:rFonts w:ascii="Times New Roman" w:hAnsi="Times New Roman"/>
          <w:lang w:val="en-GB"/>
        </w:rPr>
        <w:t xml:space="preserve">open source BOWTIE alignment tool </w:t>
      </w:r>
      <w:r>
        <w:rPr>
          <w:rFonts w:ascii="Times New Roman" w:hAnsi="Times New Roman"/>
          <w:lang w:val="en-GB"/>
        </w:rPr>
        <w:fldChar w:fldCharType="begin"/>
      </w:r>
      <w:r>
        <w:rPr>
          <w:rFonts w:ascii="Times New Roman" w:hAnsi="Times New Roman"/>
          <w:lang w:val="en-GB"/>
        </w:rPr>
        <w:instrText xml:space="preserve"> ADDIN EN.CITE &lt;EndNote&gt;&lt;Cite&gt;&lt;Author&gt;Langmead&lt;/Author&gt;&lt;Year&gt;2009&lt;/Year&gt;&lt;RecNum&gt;132&lt;/RecNum&gt;&lt;record&gt;&lt;rec-number&gt;132&lt;/rec-number&gt;&lt;foreign-keys&gt;&lt;key app="EN" db-id="wwxr5eewzdsweue0vsnxstf09ztd5rsvadr0"&gt;132&lt;/key&gt;&lt;/foreign-keys&gt;&lt;ref-type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(Langmead</w:t>
      </w:r>
      <w:r w:rsidRPr="00727DC5">
        <w:rPr>
          <w:rFonts w:ascii="Times New Roman" w:hAnsi="Times New Roman"/>
          <w:i/>
          <w:lang w:val="en-GB"/>
        </w:rPr>
        <w:t xml:space="preserve"> et al.</w:t>
      </w:r>
      <w:r>
        <w:rPr>
          <w:rFonts w:ascii="Times New Roman" w:hAnsi="Times New Roman"/>
          <w:lang w:val="en-GB"/>
        </w:rPr>
        <w:t>, 2009)</w:t>
      </w:r>
      <w:r>
        <w:rPr>
          <w:rFonts w:ascii="Times New Roman" w:hAnsi="Times New Roman"/>
          <w:lang w:val="en-GB"/>
        </w:rPr>
        <w:fldChar w:fldCharType="end"/>
      </w:r>
      <w:ins w:id="357" w:author="usadel" w:date="2012-03-02T21:28:00Z">
        <w:r>
          <w:rPr>
            <w:rFonts w:ascii="Times New Roman" w:hAnsi="Times New Roman"/>
            <w:lang w:val="en-GB"/>
          </w:rPr>
          <w:t>,</w:t>
        </w:r>
      </w:ins>
      <w:r w:rsidRPr="002F64D4">
        <w:rPr>
          <w:rFonts w:ascii="Times New Roman" w:hAnsi="Times New Roman"/>
          <w:lang w:val="en-GB"/>
        </w:rPr>
        <w:t xml:space="preserve"> </w:t>
      </w:r>
      <w:ins w:id="358" w:author="usadel" w:date="2012-03-02T21:28:00Z">
        <w:r>
          <w:rPr>
            <w:rFonts w:ascii="Times New Roman" w:hAnsi="Times New Roman"/>
            <w:lang w:val="en-GB"/>
          </w:rPr>
          <w:t>which</w:t>
        </w:r>
      </w:ins>
      <w:del w:id="359" w:author="usadel" w:date="2012-03-02T21:28:00Z">
        <w:r w:rsidRPr="002F64D4" w:rsidDel="00FB5481">
          <w:rPr>
            <w:rFonts w:ascii="Times New Roman" w:hAnsi="Times New Roman"/>
            <w:lang w:val="en-GB"/>
          </w:rPr>
          <w:delText>that</w:delText>
        </w:r>
      </w:del>
      <w:r w:rsidRPr="002F64D4">
        <w:rPr>
          <w:rFonts w:ascii="Times New Roman" w:hAnsi="Times New Roman"/>
          <w:lang w:val="en-GB"/>
        </w:rPr>
        <w:t xml:space="preserve"> is </w:t>
      </w:r>
      <w:ins w:id="360" w:author="usadel" w:date="2012-03-02T21:28:00Z">
        <w:r>
          <w:rPr>
            <w:rFonts w:ascii="Times New Roman" w:hAnsi="Times New Roman"/>
            <w:lang w:val="en-GB"/>
          </w:rPr>
          <w:t xml:space="preserve">fully </w:t>
        </w:r>
      </w:ins>
      <w:r w:rsidRPr="002F64D4">
        <w:rPr>
          <w:rFonts w:ascii="Times New Roman" w:hAnsi="Times New Roman"/>
          <w:lang w:val="en-GB"/>
        </w:rPr>
        <w:t xml:space="preserve">integrated in the </w:t>
      </w:r>
      <w:r w:rsidRPr="00B24DB5">
        <w:rPr>
          <w:rFonts w:ascii="Times New Roman" w:hAnsi="Times New Roman"/>
          <w:i/>
          <w:iCs/>
          <w:lang w:val="en-GB"/>
          <w:rPrChange w:id="361" w:author="usadel" w:date="2012-03-02T21:28: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362" w:author="usadel" w:date="2012-03-02T21:28:00Z">
            <w:rPr>
              <w:rFonts w:ascii="Times New Roman" w:hAnsi="Times New Roman"/>
              <w:iCs/>
              <w:lang w:val="en-GB"/>
            </w:rPr>
          </w:rPrChange>
        </w:rPr>
        <w:t>NA</w:t>
      </w:r>
      <w:r w:rsidRPr="002F64D4">
        <w:rPr>
          <w:rFonts w:ascii="Times New Roman" w:hAnsi="Times New Roman"/>
          <w:lang w:val="en-GB"/>
        </w:rPr>
        <w:t xml:space="preserve"> application package. The last step </w:t>
      </w:r>
      <w:del w:id="363" w:author="Mark Stitt" w:date="2012-03-02T18:39:00Z">
        <w:r w:rsidRPr="002F64D4" w:rsidDel="00486027">
          <w:rPr>
            <w:rFonts w:ascii="Times New Roman" w:hAnsi="Times New Roman"/>
            <w:lang w:val="en-GB"/>
          </w:rPr>
          <w:delText xml:space="preserve">of the workflow </w:delText>
        </w:r>
      </w:del>
      <w:r w:rsidRPr="002F64D4">
        <w:rPr>
          <w:rFonts w:ascii="Times New Roman" w:hAnsi="Times New Roman"/>
          <w:lang w:val="en-GB"/>
        </w:rPr>
        <w:t xml:space="preserve">is </w:t>
      </w:r>
      <w:del w:id="364" w:author="Mark Stitt" w:date="2012-03-02T18:39:00Z">
        <w:r w:rsidRPr="002F64D4" w:rsidDel="00486027">
          <w:rPr>
            <w:rFonts w:ascii="Times New Roman" w:hAnsi="Times New Roman"/>
            <w:lang w:val="en-GB"/>
          </w:rPr>
          <w:delText xml:space="preserve">the </w:delText>
        </w:r>
      </w:del>
      <w:r w:rsidRPr="002F64D4">
        <w:rPr>
          <w:rFonts w:ascii="Times New Roman" w:hAnsi="Times New Roman"/>
          <w:lang w:val="en-GB"/>
        </w:rPr>
        <w:t xml:space="preserve">statistical analysis of DGE based on the Bioconductor packages edgeR </w:t>
      </w:r>
      <w:ins w:id="365" w:author="usadel" w:date="2012-03-02T21:29:00Z">
        <w:r>
          <w:rPr>
            <w:rFonts w:ascii="Times New Roman" w:hAnsi="Times New Roman"/>
            <w:lang w:val="en-GB"/>
          </w:rPr>
          <w:t>and</w:t>
        </w:r>
      </w:ins>
      <w:del w:id="366" w:author="usadel" w:date="2012-03-02T21:29:00Z">
        <w:r w:rsidRPr="002F64D4" w:rsidDel="00FB5481">
          <w:rPr>
            <w:rFonts w:ascii="Times New Roman" w:hAnsi="Times New Roman"/>
            <w:lang w:val="en-GB"/>
          </w:rPr>
          <w:delText>or</w:delText>
        </w:r>
      </w:del>
      <w:r w:rsidRPr="002F64D4">
        <w:rPr>
          <w:rFonts w:ascii="Times New Roman" w:hAnsi="Times New Roman"/>
          <w:lang w:val="en-GB"/>
        </w:rPr>
        <w:t xml:space="preserve"> DESeq. The R statistics software engine and all required Bioconductor packages are </w:t>
      </w:r>
      <w:del w:id="367" w:author="Mark Stitt" w:date="2012-03-02T11:08:00Z">
        <w:r w:rsidRPr="002F64D4">
          <w:rPr>
            <w:rFonts w:ascii="Times New Roman" w:hAnsi="Times New Roman"/>
            <w:lang w:val="en-GB"/>
          </w:rPr>
          <w:delText xml:space="preserve">also </w:delText>
        </w:r>
      </w:del>
      <w:r w:rsidRPr="002F64D4">
        <w:rPr>
          <w:rFonts w:ascii="Times New Roman" w:hAnsi="Times New Roman"/>
          <w:lang w:val="en-GB"/>
        </w:rPr>
        <w:t>integrated in</w:t>
      </w:r>
      <w:ins w:id="368" w:author="Mark Stitt" w:date="2012-03-02T18:39:00Z">
        <w:r>
          <w:rPr>
            <w:rFonts w:ascii="Times New Roman" w:hAnsi="Times New Roman"/>
            <w:lang w:val="en-GB"/>
          </w:rPr>
          <w:t>to</w:t>
        </w:r>
      </w:ins>
      <w:r w:rsidRPr="002F64D4">
        <w:rPr>
          <w:rFonts w:ascii="Times New Roman" w:hAnsi="Times New Roman"/>
          <w:lang w:val="en-GB"/>
        </w:rPr>
        <w:t xml:space="preserve"> the RobiNA application package, making </w:t>
      </w:r>
      <w:del w:id="369" w:author="Mark Stitt" w:date="2012-03-02T11:08:00Z">
        <w:r w:rsidRPr="002F64D4">
          <w:rPr>
            <w:rFonts w:ascii="Times New Roman" w:hAnsi="Times New Roman"/>
            <w:lang w:val="en-GB"/>
          </w:rPr>
          <w:delText xml:space="preserve">the </w:delText>
        </w:r>
      </w:del>
      <w:r w:rsidRPr="002F64D4">
        <w:rPr>
          <w:rFonts w:ascii="Times New Roman" w:hAnsi="Times New Roman"/>
          <w:lang w:val="en-GB"/>
        </w:rPr>
        <w:t xml:space="preserve">installation and configuration of external tools unnecessary on </w:t>
      </w:r>
      <w:ins w:id="370" w:author="usadel" w:date="2012-03-02T21:30:00Z">
        <w:r>
          <w:rPr>
            <w:rFonts w:ascii="Times New Roman" w:hAnsi="Times New Roman"/>
            <w:lang w:val="en-GB"/>
          </w:rPr>
          <w:t xml:space="preserve">two of </w:t>
        </w:r>
      </w:ins>
      <w:ins w:id="371" w:author="Mark Stitt" w:date="2012-03-02T18:39:00Z">
        <w:r>
          <w:rPr>
            <w:rFonts w:ascii="Times New Roman" w:hAnsi="Times New Roman"/>
            <w:lang w:val="en-GB"/>
          </w:rPr>
          <w:t xml:space="preserve">the </w:t>
        </w:r>
      </w:ins>
      <w:ins w:id="372" w:author="usadel" w:date="2012-03-02T21:30:00Z">
        <w:r>
          <w:rPr>
            <w:rFonts w:ascii="Times New Roman" w:hAnsi="Times New Roman"/>
            <w:lang w:val="en-GB"/>
          </w:rPr>
          <w:t xml:space="preserve">most commonly used </w:t>
        </w:r>
      </w:ins>
      <w:del w:id="373" w:author="usadel" w:date="2012-03-02T17:12:00Z">
        <w:r w:rsidRPr="002F64D4" w:rsidDel="003A73D6">
          <w:rPr>
            <w:rFonts w:ascii="Times New Roman" w:hAnsi="Times New Roman"/>
            <w:lang w:val="en-GB"/>
          </w:rPr>
          <w:delText xml:space="preserve">the most commonly </w:delText>
        </w:r>
      </w:del>
      <w:ins w:id="374" w:author="Mark Stitt" w:date="2012-03-02T18:03:00Z">
        <w:r>
          <w:rPr>
            <w:rFonts w:ascii="Times New Roman" w:hAnsi="Times New Roman"/>
            <w:lang w:val="en-GB"/>
          </w:rPr>
          <w:t>o</w:t>
        </w:r>
      </w:ins>
      <w:del w:id="375" w:author="Mark Stitt" w:date="2012-03-02T18:03:00Z">
        <w:r w:rsidRPr="002F64D4" w:rsidDel="00FC35BE">
          <w:rPr>
            <w:rFonts w:ascii="Times New Roman" w:hAnsi="Times New Roman"/>
            <w:lang w:val="en-GB"/>
          </w:rPr>
          <w:delText>used o</w:delText>
        </w:r>
      </w:del>
      <w:r w:rsidRPr="002F64D4">
        <w:rPr>
          <w:rFonts w:ascii="Times New Roman" w:hAnsi="Times New Roman"/>
          <w:lang w:val="en-GB"/>
        </w:rPr>
        <w:t>perating systems</w:t>
      </w:r>
      <w:ins w:id="376" w:author="usadel" w:date="2012-03-02T17:12:00Z">
        <w:r>
          <w:rPr>
            <w:rFonts w:ascii="Times New Roman" w:hAnsi="Times New Roman"/>
            <w:lang w:val="en-GB"/>
          </w:rPr>
          <w:t xml:space="preserve"> </w:t>
        </w:r>
      </w:ins>
      <w:ins w:id="377" w:author="Mark Stitt" w:date="2012-03-02T18:03:00Z">
        <w:del w:id="378" w:author="usadel" w:date="2012-03-02T21:30:00Z">
          <w:r w:rsidDel="00240261">
            <w:rPr>
              <w:rFonts w:ascii="Times New Roman" w:hAnsi="Times New Roman"/>
              <w:lang w:val="en-GB"/>
            </w:rPr>
            <w:delText xml:space="preserve">that are </w:delText>
          </w:r>
        </w:del>
      </w:ins>
      <w:ins w:id="379" w:author="Mark Stitt" w:date="2012-03-02T18:40:00Z">
        <w:del w:id="380" w:author="usadel" w:date="2012-03-02T21:30:00Z">
          <w:r w:rsidDel="00240261">
            <w:rPr>
              <w:rFonts w:ascii="Times New Roman" w:hAnsi="Times New Roman"/>
              <w:lang w:val="en-GB"/>
            </w:rPr>
            <w:delText xml:space="preserve">most </w:delText>
          </w:r>
        </w:del>
      </w:ins>
      <w:del w:id="381" w:author="usadel" w:date="2012-03-02T17:52:00Z">
        <w:r w:rsidRPr="002F64D4">
          <w:rPr>
            <w:rFonts w:ascii="Times New Roman" w:hAnsi="Times New Roman"/>
            <w:lang w:val="en-GB"/>
          </w:rPr>
          <w:delText>(</w:delText>
        </w:r>
      </w:del>
      <w:ins w:id="382" w:author="usadel" w:date="2012-03-02T21:30:00Z">
        <w:r>
          <w:rPr>
            <w:rFonts w:ascii="Times New Roman" w:hAnsi="Times New Roman"/>
            <w:lang w:val="en-GB"/>
          </w:rPr>
          <w:t>(</w:t>
        </w:r>
      </w:ins>
      <w:r w:rsidRPr="002F64D4">
        <w:rPr>
          <w:rFonts w:ascii="Times New Roman" w:hAnsi="Times New Roman"/>
          <w:lang w:val="en-GB"/>
        </w:rPr>
        <w:t>Windows and Mac OS X</w:t>
      </w:r>
      <w:ins w:id="383" w:author="usadel" w:date="2012-03-02T21:30:00Z">
        <w:r>
          <w:rPr>
            <w:rFonts w:ascii="Times New Roman" w:hAnsi="Times New Roman"/>
            <w:lang w:val="en-GB"/>
          </w:rPr>
          <w:t>)</w:t>
        </w:r>
      </w:ins>
      <w:del w:id="384" w:author="usadel" w:date="2012-03-02T21:30:00Z">
        <w:r w:rsidRPr="002F64D4" w:rsidDel="00240261">
          <w:rPr>
            <w:rFonts w:ascii="Times New Roman" w:hAnsi="Times New Roman"/>
            <w:lang w:val="en-GB"/>
          </w:rPr>
          <w:delText>;</w:delText>
        </w:r>
      </w:del>
      <w:r w:rsidRPr="002F64D4">
        <w:rPr>
          <w:rFonts w:ascii="Times New Roman" w:hAnsi="Times New Roman"/>
          <w:lang w:val="en-GB"/>
        </w:rPr>
        <w:t xml:space="preserve"> On Linux, </w:t>
      </w:r>
      <w:r w:rsidRPr="00B24DB5">
        <w:rPr>
          <w:rFonts w:ascii="Times New Roman" w:hAnsi="Times New Roman"/>
          <w:i/>
          <w:iCs/>
          <w:lang w:val="en-GB"/>
          <w:rPrChange w:id="385" w:author="usadel" w:date="2012-03-02T21:29: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386" w:author="usadel" w:date="2012-03-02T21:29:00Z">
            <w:rPr>
              <w:rFonts w:ascii="Times New Roman" w:hAnsi="Times New Roman"/>
              <w:iCs/>
              <w:lang w:val="en-GB"/>
            </w:rPr>
          </w:rPrChange>
        </w:rPr>
        <w:t>NA</w:t>
      </w:r>
      <w:r w:rsidRPr="002F64D4">
        <w:rPr>
          <w:rFonts w:ascii="Times New Roman" w:hAnsi="Times New Roman"/>
          <w:lang w:val="en-GB"/>
        </w:rPr>
        <w:t xml:space="preserve"> requires a working installation of R version 2.13.2 or higher</w:t>
      </w:r>
      <w:del w:id="387" w:author="usadel" w:date="2012-03-02T21:30:00Z">
        <w:r w:rsidRPr="002F64D4" w:rsidDel="00240261">
          <w:rPr>
            <w:rFonts w:ascii="Times New Roman" w:hAnsi="Times New Roman"/>
            <w:lang w:val="en-GB"/>
          </w:rPr>
          <w:delText>)</w:delText>
        </w:r>
      </w:del>
      <w:r w:rsidRPr="002F64D4">
        <w:rPr>
          <w:rFonts w:ascii="Times New Roman" w:hAnsi="Times New Roman"/>
          <w:lang w:val="en-GB"/>
        </w:rPr>
        <w:t xml:space="preserve">. </w:t>
      </w:r>
      <w:r w:rsidRPr="00B24DB5">
        <w:rPr>
          <w:rFonts w:ascii="Times New Roman" w:hAnsi="Times New Roman"/>
          <w:i/>
          <w:iCs/>
          <w:lang w:val="en-GB"/>
          <w:rPrChange w:id="388" w:author="usadel" w:date="2012-03-02T21:29: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389" w:author="usadel" w:date="2012-03-02T21:29:00Z">
            <w:rPr>
              <w:rFonts w:ascii="Times New Roman" w:hAnsi="Times New Roman"/>
              <w:iCs/>
              <w:lang w:val="en-GB"/>
            </w:rPr>
          </w:rPrChange>
        </w:rPr>
        <w:t>NA</w:t>
      </w:r>
      <w:r w:rsidRPr="002F64D4">
        <w:rPr>
          <w:rFonts w:ascii="Times New Roman" w:hAnsi="Times New Roman"/>
          <w:lang w:val="en-GB"/>
        </w:rPr>
        <w:t xml:space="preserve"> is distributed under </w:t>
      </w:r>
      <w:ins w:id="390" w:author="usadel" w:date="2012-03-02T17:13:00Z">
        <w:r>
          <w:rPr>
            <w:rFonts w:ascii="Times New Roman" w:hAnsi="Times New Roman"/>
            <w:lang w:val="en-GB"/>
          </w:rPr>
          <w:t xml:space="preserve">the </w:t>
        </w:r>
      </w:ins>
      <w:r w:rsidRPr="002F64D4">
        <w:rPr>
          <w:rFonts w:ascii="Times New Roman" w:hAnsi="Times New Roman"/>
          <w:lang w:val="en-GB"/>
        </w:rPr>
        <w:t xml:space="preserve">LGPL licence </w:t>
      </w:r>
      <w:ins w:id="391" w:author="usadel" w:date="2012-03-02T21:31:00Z">
        <w:r>
          <w:rPr>
            <w:rFonts w:ascii="Times New Roman" w:hAnsi="Times New Roman"/>
            <w:lang w:val="en-GB"/>
          </w:rPr>
          <w:t>as</w:t>
        </w:r>
      </w:ins>
      <w:del w:id="392" w:author="usadel" w:date="2012-03-02T21:31:00Z">
        <w:r w:rsidRPr="002F64D4" w:rsidDel="00240261">
          <w:rPr>
            <w:rFonts w:ascii="Times New Roman" w:hAnsi="Times New Roman"/>
            <w:lang w:val="en-GB"/>
          </w:rPr>
          <w:delText>in</w:delText>
        </w:r>
      </w:del>
      <w:r w:rsidRPr="002F64D4">
        <w:rPr>
          <w:rFonts w:ascii="Times New Roman" w:hAnsi="Times New Roman"/>
          <w:lang w:val="en-GB"/>
        </w:rPr>
        <w:t xml:space="preserve"> all-in-one installer packages that contain all necessary software tools plus a manual explaining the analysis workflows step-by-step</w:t>
      </w:r>
      <w:ins w:id="393" w:author="usadel" w:date="2012-03-02T22:12:00Z">
        <w:r>
          <w:rPr>
            <w:rFonts w:ascii="Times New Roman" w:hAnsi="Times New Roman"/>
            <w:lang w:val="en-GB"/>
          </w:rPr>
          <w:t xml:space="preserve">. These packages, the manual and demo datasets </w:t>
        </w:r>
      </w:ins>
      <w:del w:id="394" w:author="usadel" w:date="2012-03-02T22:12:00Z">
        <w:r w:rsidRPr="002F64D4" w:rsidDel="00264063">
          <w:rPr>
            <w:rFonts w:ascii="Times New Roman" w:hAnsi="Times New Roman"/>
            <w:lang w:val="en-GB"/>
          </w:rPr>
          <w:delText xml:space="preserve"> </w:delText>
        </w:r>
      </w:del>
      <w:ins w:id="395" w:author="usadel" w:date="2012-03-02T22:12:00Z">
        <w:r>
          <w:rPr>
            <w:rFonts w:ascii="Times New Roman" w:hAnsi="Times New Roman"/>
            <w:lang w:val="en-GB"/>
          </w:rPr>
          <w:t>are</w:t>
        </w:r>
      </w:ins>
      <w:ins w:id="396" w:author="usadel" w:date="2012-03-02T21:31:00Z">
        <w:r>
          <w:rPr>
            <w:rFonts w:ascii="Times New Roman" w:hAnsi="Times New Roman"/>
            <w:lang w:val="en-GB"/>
          </w:rPr>
          <w:t xml:space="preserve"> available for downloading from </w:t>
        </w:r>
      </w:ins>
      <w:del w:id="397" w:author="usadel" w:date="2012-03-02T21:31:00Z">
        <w:r w:rsidRPr="002F64D4" w:rsidDel="00240261">
          <w:rPr>
            <w:rFonts w:ascii="Times New Roman" w:hAnsi="Times New Roman"/>
            <w:lang w:val="en-GB"/>
          </w:rPr>
          <w:delText xml:space="preserve">via </w:delText>
        </w:r>
      </w:del>
      <w:r w:rsidRPr="002F64D4">
        <w:rPr>
          <w:rFonts w:ascii="Times New Roman" w:hAnsi="Times New Roman"/>
          <w:lang w:val="en-GB"/>
        </w:rPr>
        <w:t>http://mapman.gabipd</w:t>
      </w:r>
      <w:commentRangeStart w:id="398"/>
      <w:r w:rsidRPr="002F64D4">
        <w:rPr>
          <w:rFonts w:ascii="Times New Roman" w:hAnsi="Times New Roman"/>
          <w:lang w:val="en-GB"/>
        </w:rPr>
        <w:t>.org/web/guest/robin.</w:t>
      </w:r>
      <w:commentRangeEnd w:id="398"/>
      <w:r>
        <w:rPr>
          <w:rStyle w:val="CommentReference"/>
        </w:rPr>
        <w:commentReference w:id="398"/>
      </w:r>
    </w:p>
    <w:p w:rsidR="00B24DB5" w:rsidRPr="002F64D4" w:rsidRDefault="00B24DB5" w:rsidP="00485774">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B24DB5" w:rsidRPr="002F64D4"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B24DB5" w:rsidRDefault="00B24DB5" w:rsidP="003A73D6">
      <w:pPr>
        <w:spacing w:line="360" w:lineRule="auto"/>
        <w:jc w:val="both"/>
        <w:rPr>
          <w:ins w:id="399" w:author="usadel" w:date="2012-03-02T21:33:00Z"/>
          <w:rFonts w:ascii="Times New Roman" w:hAnsi="Times New Roman"/>
          <w:lang w:val="en-GB"/>
        </w:rPr>
      </w:pPr>
      <w:del w:id="400" w:author="Mark Stitt" w:date="2012-03-02T18:40:00Z">
        <w:r w:rsidRPr="002F64D4" w:rsidDel="00486027">
          <w:rPr>
            <w:rFonts w:ascii="Times New Roman" w:hAnsi="Times New Roman"/>
            <w:lang w:val="en-GB"/>
          </w:rPr>
          <w:delText xml:space="preserve">RobiNA provides a wizard-like </w:delText>
        </w:r>
      </w:del>
      <w:ins w:id="401" w:author="usadel" w:date="2012-03-02T17:13:00Z">
        <w:del w:id="402" w:author="Mark Stitt" w:date="2012-03-02T18:40:00Z">
          <w:r w:rsidDel="00486027">
            <w:rPr>
              <w:rFonts w:ascii="Times New Roman" w:hAnsi="Times New Roman"/>
              <w:lang w:val="en-GB"/>
            </w:rPr>
            <w:delText>based</w:delText>
          </w:r>
          <w:r w:rsidRPr="002F64D4" w:rsidDel="00486027">
            <w:rPr>
              <w:rFonts w:ascii="Times New Roman" w:hAnsi="Times New Roman"/>
              <w:lang w:val="en-GB"/>
            </w:rPr>
            <w:delText xml:space="preserve"> </w:delText>
          </w:r>
        </w:del>
      </w:ins>
      <w:del w:id="403" w:author="Mark Stitt" w:date="2012-03-02T18:40:00Z">
        <w:r w:rsidRPr="002F64D4" w:rsidDel="00486027">
          <w:rPr>
            <w:rFonts w:ascii="Times New Roman" w:hAnsi="Times New Roman"/>
            <w:lang w:val="en-GB"/>
          </w:rPr>
          <w:delText xml:space="preserve">user interface to leadthrough the multi-step procedure of RNA-Seq based DGE analysis. </w:delText>
        </w:r>
      </w:del>
      <w:r w:rsidRPr="002F64D4">
        <w:rPr>
          <w:rFonts w:ascii="Times New Roman" w:hAnsi="Times New Roman"/>
          <w:lang w:val="en-GB"/>
        </w:rPr>
        <w:t xml:space="preserve">Raw Illumina/Solexa short read data can be imported in FastQ format. </w:t>
      </w:r>
      <w:del w:id="404" w:author="Mark Stitt" w:date="2012-03-02T11:10:00Z">
        <w:r w:rsidRPr="002F64D4" w:rsidDel="006B1F13">
          <w:rPr>
            <w:rFonts w:ascii="Times New Roman" w:hAnsi="Times New Roman"/>
            <w:lang w:val="en-GB"/>
          </w:rPr>
          <w:delText>I</w:delText>
        </w:r>
      </w:del>
      <w:ins w:id="405" w:author="usadel" w:date="2012-03-02T17:52:00Z">
        <w:del w:id="406" w:author="Mark Stitt" w:date="2012-03-02T18:03:00Z">
          <w:r w:rsidRPr="002F64D4" w:rsidDel="00FC35BE">
            <w:rPr>
              <w:rFonts w:ascii="Times New Roman" w:hAnsi="Times New Roman"/>
              <w:lang w:val="en-GB"/>
            </w:rPr>
            <w:delText>Input</w:delText>
          </w:r>
        </w:del>
      </w:ins>
      <w:del w:id="407" w:author="Mark Stitt" w:date="2012-03-02T18:41:00Z">
        <w:r w:rsidRPr="002F64D4" w:rsidDel="00E11834">
          <w:rPr>
            <w:rFonts w:ascii="Times New Roman" w:hAnsi="Times New Roman"/>
            <w:lang w:val="en-GB"/>
          </w:rPr>
          <w:delText xml:space="preserve"> files can be bzip2- or gzip-compressed</w:delText>
        </w:r>
      </w:del>
      <w:del w:id="408" w:author="Mark Stitt" w:date="2012-03-02T11:10:00Z">
        <w:r w:rsidRPr="002F64D4">
          <w:rPr>
            <w:rFonts w:ascii="Times New Roman" w:hAnsi="Times New Roman"/>
            <w:lang w:val="en-GB"/>
          </w:rPr>
          <w:delText xml:space="preserve">. However </w:delText>
        </w:r>
      </w:del>
      <w:del w:id="409" w:author="Mark Stitt" w:date="2012-03-02T18:41:00Z">
        <w:r w:rsidRPr="002F64D4" w:rsidDel="00E11834">
          <w:rPr>
            <w:rFonts w:ascii="Times New Roman" w:hAnsi="Times New Roman"/>
            <w:lang w:val="en-GB"/>
          </w:rPr>
          <w:delText xml:space="preserve">we recommend using uncompressed files </w:delText>
        </w:r>
      </w:del>
      <w:del w:id="410" w:author="Mark Stitt" w:date="2012-03-02T18:40:00Z">
        <w:r w:rsidRPr="002F64D4" w:rsidDel="00486027">
          <w:rPr>
            <w:rFonts w:ascii="Times New Roman" w:hAnsi="Times New Roman"/>
            <w:lang w:val="en-GB"/>
          </w:rPr>
          <w:delText>since the</w:delText>
        </w:r>
      </w:del>
      <w:del w:id="411" w:author="Mark Stitt" w:date="2012-03-02T18:41:00Z">
        <w:r w:rsidRPr="002F64D4" w:rsidDel="00E11834">
          <w:rPr>
            <w:rFonts w:ascii="Times New Roman" w:hAnsi="Times New Roman"/>
            <w:lang w:val="en-GB"/>
          </w:rPr>
          <w:delText xml:space="preserve"> data needs to be uncompressed prior to the mapping step</w:delText>
        </w:r>
        <w:r w:rsidRPr="002F64D4" w:rsidDel="00486027">
          <w:rPr>
            <w:rFonts w:ascii="Times New Roman" w:hAnsi="Times New Roman"/>
            <w:lang w:val="en-GB"/>
          </w:rPr>
          <w:delText xml:space="preserve"> and some quality checking options are not available </w:delText>
        </w:r>
      </w:del>
      <w:del w:id="412" w:author="Mark Stitt" w:date="2012-03-02T18:40:00Z">
        <w:r w:rsidRPr="002F64D4" w:rsidDel="00486027">
          <w:rPr>
            <w:rFonts w:ascii="Times New Roman" w:hAnsi="Times New Roman"/>
            <w:lang w:val="en-GB"/>
          </w:rPr>
          <w:delText>when using</w:delText>
        </w:r>
      </w:del>
      <w:del w:id="413" w:author="Mark Stitt" w:date="2012-03-02T18:41:00Z">
        <w:r w:rsidRPr="002F64D4" w:rsidDel="00486027">
          <w:rPr>
            <w:rFonts w:ascii="Times New Roman" w:hAnsi="Times New Roman"/>
            <w:lang w:val="en-GB"/>
          </w:rPr>
          <w:delText xml:space="preserve"> compressed data</w:delText>
        </w:r>
        <w:r w:rsidRPr="002F64D4" w:rsidDel="00E11834">
          <w:rPr>
            <w:rFonts w:ascii="Times New Roman" w:hAnsi="Times New Roman"/>
            <w:lang w:val="en-GB"/>
          </w:rPr>
          <w:delText xml:space="preserve">. </w:delText>
        </w:r>
      </w:del>
      <w:r w:rsidRPr="002F64D4">
        <w:rPr>
          <w:rFonts w:ascii="Times New Roman" w:hAnsi="Times New Roman"/>
          <w:lang w:val="en-GB"/>
        </w:rPr>
        <w:t xml:space="preserve">Alternatively, users can import BAM/SAM alignment files. If this option is chosen, the quality checking and filtering steps are skipped and the workflow is shortened to the experiment design and statistical analysis steps. </w:t>
      </w:r>
      <w:r w:rsidRPr="00B24DB5">
        <w:rPr>
          <w:rFonts w:ascii="Times New Roman" w:hAnsi="Times New Roman"/>
          <w:i/>
          <w:iCs/>
          <w:lang w:val="en-GB"/>
          <w:rPrChange w:id="414" w:author="usadel" w:date="2012-03-02T21:32: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415" w:author="usadel" w:date="2012-03-02T21:32:00Z">
            <w:rPr>
              <w:rFonts w:ascii="Times New Roman" w:hAnsi="Times New Roman"/>
              <w:iCs/>
              <w:lang w:val="en-GB"/>
            </w:rPr>
          </w:rPrChange>
        </w:rPr>
        <w:t>NA</w:t>
      </w:r>
      <w:r w:rsidRPr="002F64D4">
        <w:rPr>
          <w:rFonts w:ascii="Times New Roman" w:hAnsi="Times New Roman"/>
          <w:lang w:val="en-GB"/>
        </w:rPr>
        <w:t xml:space="preserve"> will </w:t>
      </w:r>
      <w:del w:id="416" w:author="usadel" w:date="2012-03-02T17:13:00Z">
        <w:r w:rsidRPr="002F64D4" w:rsidDel="003A73D6">
          <w:rPr>
            <w:rFonts w:ascii="Times New Roman" w:hAnsi="Times New Roman"/>
            <w:lang w:val="en-GB"/>
          </w:rPr>
          <w:delText xml:space="preserve">guess </w:delText>
        </w:r>
      </w:del>
      <w:ins w:id="417" w:author="usadel" w:date="2012-03-02T17:13:00Z">
        <w:r>
          <w:rPr>
            <w:rFonts w:ascii="Times New Roman" w:hAnsi="Times New Roman"/>
            <w:lang w:val="en-GB"/>
          </w:rPr>
          <w:t>determine</w:t>
        </w:r>
        <w:r w:rsidRPr="002F64D4">
          <w:rPr>
            <w:rFonts w:ascii="Times New Roman" w:hAnsi="Times New Roman"/>
            <w:lang w:val="en-GB"/>
          </w:rPr>
          <w:t xml:space="preserve"> </w:t>
        </w:r>
      </w:ins>
      <w:r w:rsidRPr="002F64D4">
        <w:rPr>
          <w:rFonts w:ascii="Times New Roman" w:hAnsi="Times New Roman"/>
          <w:lang w:val="en-GB"/>
        </w:rPr>
        <w:t>the quality encoding version of the input data based on a sample taken from each input file. This is necessary to make sure that differences in the way the quality scores were generated in the Illumina data processing pipeline are properly taken into account during checking and filtering.</w:t>
      </w:r>
      <w:ins w:id="418" w:author="Mark Stitt" w:date="2012-03-02T18:41:00Z">
        <w:r w:rsidRPr="00E11834">
          <w:rPr>
            <w:rFonts w:ascii="Times New Roman" w:hAnsi="Times New Roman"/>
            <w:lang w:val="en-GB"/>
          </w:rPr>
          <w:t xml:space="preserve"> </w:t>
        </w:r>
      </w:ins>
    </w:p>
    <w:p w:rsidR="00B24DB5" w:rsidRPr="002F64D4" w:rsidRDefault="00B24DB5" w:rsidP="003A73D6">
      <w:pPr>
        <w:numPr>
          <w:ins w:id="419" w:author="usadel" w:date="2012-03-02T21:33:00Z"/>
        </w:numPr>
        <w:spacing w:line="360" w:lineRule="auto"/>
        <w:jc w:val="both"/>
        <w:rPr>
          <w:rFonts w:ascii="Times New Roman" w:hAnsi="Times New Roman"/>
          <w:lang w:val="en-GB"/>
        </w:rPr>
      </w:pPr>
      <w:ins w:id="420" w:author="Mark Stitt" w:date="2012-03-02T18:41:00Z">
        <w:r>
          <w:rPr>
            <w:rFonts w:ascii="Times New Roman" w:hAnsi="Times New Roman"/>
            <w:lang w:val="en-GB"/>
          </w:rPr>
          <w:t>While i</w:t>
        </w:r>
        <w:r w:rsidRPr="002F64D4">
          <w:rPr>
            <w:rFonts w:ascii="Times New Roman" w:hAnsi="Times New Roman"/>
            <w:lang w:val="en-GB"/>
          </w:rPr>
          <w:t>nput files can be bzip2- or gzip-compressed</w:t>
        </w:r>
        <w:r>
          <w:rPr>
            <w:rFonts w:ascii="Times New Roman" w:hAnsi="Times New Roman"/>
            <w:lang w:val="en-GB"/>
          </w:rPr>
          <w:t xml:space="preserve">, </w:t>
        </w:r>
        <w:r w:rsidRPr="002F64D4">
          <w:rPr>
            <w:rFonts w:ascii="Times New Roman" w:hAnsi="Times New Roman"/>
            <w:lang w:val="en-GB"/>
          </w:rPr>
          <w:t xml:space="preserve">we recommend using uncompressed files </w:t>
        </w:r>
        <w:r>
          <w:rPr>
            <w:rFonts w:ascii="Times New Roman" w:hAnsi="Times New Roman"/>
            <w:lang w:val="en-GB"/>
          </w:rPr>
          <w:t>as</w:t>
        </w:r>
        <w:r w:rsidRPr="002F64D4">
          <w:rPr>
            <w:rFonts w:ascii="Times New Roman" w:hAnsi="Times New Roman"/>
            <w:lang w:val="en-GB"/>
          </w:rPr>
          <w:t xml:space="preserve"> some quality checking options are not available </w:t>
        </w:r>
        <w:r>
          <w:rPr>
            <w:rFonts w:ascii="Times New Roman" w:hAnsi="Times New Roman"/>
            <w:lang w:val="en-GB"/>
          </w:rPr>
          <w:t>for</w:t>
        </w:r>
        <w:r w:rsidRPr="002F64D4">
          <w:rPr>
            <w:rFonts w:ascii="Times New Roman" w:hAnsi="Times New Roman"/>
            <w:lang w:val="en-GB"/>
          </w:rPr>
          <w:t xml:space="preserve"> compressed data</w:t>
        </w:r>
        <w:r>
          <w:rPr>
            <w:rFonts w:ascii="Times New Roman" w:hAnsi="Times New Roman"/>
            <w:lang w:val="en-GB"/>
          </w:rPr>
          <w:t>, and the</w:t>
        </w:r>
        <w:r w:rsidRPr="002F64D4">
          <w:rPr>
            <w:rFonts w:ascii="Times New Roman" w:hAnsi="Times New Roman"/>
            <w:lang w:val="en-GB"/>
          </w:rPr>
          <w:t xml:space="preserve"> data </w:t>
        </w:r>
        <w:r>
          <w:rPr>
            <w:rFonts w:ascii="Times New Roman" w:hAnsi="Times New Roman"/>
            <w:lang w:val="en-GB"/>
          </w:rPr>
          <w:t xml:space="preserve">anyway </w:t>
        </w:r>
        <w:r w:rsidRPr="002F64D4">
          <w:rPr>
            <w:rFonts w:ascii="Times New Roman" w:hAnsi="Times New Roman"/>
            <w:lang w:val="en-GB"/>
          </w:rPr>
          <w:t>need</w:t>
        </w:r>
        <w:del w:id="421" w:author="usadel" w:date="2012-03-02T21:33:00Z">
          <w:r w:rsidRPr="002F64D4" w:rsidDel="00240261">
            <w:rPr>
              <w:rFonts w:ascii="Times New Roman" w:hAnsi="Times New Roman"/>
              <w:lang w:val="en-GB"/>
            </w:rPr>
            <w:delText>s</w:delText>
          </w:r>
        </w:del>
        <w:r w:rsidRPr="002F64D4">
          <w:rPr>
            <w:rFonts w:ascii="Times New Roman" w:hAnsi="Times New Roman"/>
            <w:lang w:val="en-GB"/>
          </w:rPr>
          <w:t xml:space="preserve"> to be uncompressed prior to the mapping step.</w:t>
        </w:r>
      </w:ins>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rsidR="00B24DB5" w:rsidRPr="002F64D4" w:rsidRDefault="00B24DB5" w:rsidP="00857A2A">
      <w:pPr>
        <w:spacing w:line="360" w:lineRule="auto"/>
        <w:jc w:val="both"/>
        <w:rPr>
          <w:rFonts w:ascii="Times New Roman" w:hAnsi="Times New Roman"/>
          <w:lang w:val="en-GB"/>
        </w:rPr>
      </w:pPr>
      <w:ins w:id="422" w:author="Mark Stitt" w:date="2012-03-02T18:41:00Z">
        <w:r w:rsidRPr="00B24DB5">
          <w:rPr>
            <w:rFonts w:ascii="Times New Roman" w:hAnsi="Times New Roman"/>
            <w:i/>
            <w:iCs/>
            <w:lang w:val="en-GB"/>
            <w:rPrChange w:id="423" w:author="usadel" w:date="2012-03-02T21:34:00Z">
              <w:rPr>
                <w:rFonts w:ascii="Times New Roman" w:hAnsi="Times New Roman"/>
                <w:iCs/>
                <w:lang w:val="en-GB"/>
              </w:rPr>
            </w:rPrChange>
          </w:rPr>
          <w:t>R</w:t>
        </w:r>
      </w:ins>
      <w:ins w:id="424" w:author="usadel" w:date="2012-03-02T21:33:00Z">
        <w:r>
          <w:rPr>
            <w:rFonts w:ascii="Times New Roman" w:hAnsi="Times New Roman"/>
            <w:lang w:val="en-GB"/>
          </w:rPr>
          <w:t>obin</w:t>
        </w:r>
      </w:ins>
      <w:ins w:id="425" w:author="Mark Stitt" w:date="2012-03-02T18:41:00Z">
        <w:del w:id="426" w:author="usadel" w:date="2012-03-02T21:33:00Z">
          <w:r w:rsidRPr="00B24DB5" w:rsidDel="00240261">
            <w:rPr>
              <w:rFonts w:ascii="Times New Roman" w:hAnsi="Times New Roman"/>
              <w:i/>
              <w:iCs/>
              <w:lang w:val="en-GB"/>
              <w:rPrChange w:id="427" w:author="usadel" w:date="2012-03-02T21:33:00Z">
                <w:rPr>
                  <w:rFonts w:ascii="Times New Roman" w:hAnsi="Times New Roman"/>
                  <w:iCs/>
                  <w:lang w:val="en-GB"/>
                </w:rPr>
              </w:rPrChange>
            </w:rPr>
            <w:delText>OBi</w:delText>
          </w:r>
        </w:del>
        <w:r w:rsidRPr="00B24DB5">
          <w:rPr>
            <w:rFonts w:ascii="Times New Roman" w:hAnsi="Times New Roman"/>
            <w:i/>
            <w:iCs/>
            <w:lang w:val="en-GB"/>
            <w:rPrChange w:id="428" w:author="usadel" w:date="2012-03-02T21:33:00Z">
              <w:rPr>
                <w:rFonts w:ascii="Times New Roman" w:hAnsi="Times New Roman"/>
                <w:iCs/>
                <w:lang w:val="en-GB"/>
              </w:rPr>
            </w:rPrChange>
          </w:rPr>
          <w:t>NA</w:t>
        </w:r>
        <w:r>
          <w:rPr>
            <w:rFonts w:ascii="Times New Roman" w:hAnsi="Times New Roman"/>
            <w:lang w:val="en-GB"/>
          </w:rPr>
          <w:t xml:space="preserve"> provides a</w:t>
        </w:r>
      </w:ins>
      <w:del w:id="429" w:author="Mark Stitt" w:date="2012-03-02T18:41:00Z">
        <w:r w:rsidRPr="002F64D4" w:rsidDel="00E11834">
          <w:rPr>
            <w:rFonts w:ascii="Times New Roman" w:hAnsi="Times New Roman"/>
            <w:lang w:val="en-GB"/>
          </w:rPr>
          <w:delText>A</w:delText>
        </w:r>
      </w:del>
      <w:r w:rsidRPr="002F64D4">
        <w:rPr>
          <w:rFonts w:ascii="Times New Roman" w:hAnsi="Times New Roman"/>
          <w:lang w:val="en-GB"/>
        </w:rPr>
        <w:t xml:space="preserve"> range of quality checking modules covering different aspects of raw read quality</w:t>
      </w:r>
      <w:ins w:id="430" w:author="Mark Stitt" w:date="2012-03-02T18:42:00Z">
        <w:r>
          <w:rPr>
            <w:rFonts w:ascii="Times New Roman" w:hAnsi="Times New Roman"/>
            <w:lang w:val="en-GB"/>
          </w:rPr>
          <w:t xml:space="preserve">. These </w:t>
        </w:r>
      </w:ins>
      <w:del w:id="431" w:author="Mark Stitt" w:date="2012-03-02T18:42:00Z">
        <w:r w:rsidRPr="002F64D4" w:rsidDel="00E11834">
          <w:rPr>
            <w:rFonts w:ascii="Times New Roman" w:hAnsi="Times New Roman"/>
            <w:lang w:val="en-GB"/>
          </w:rPr>
          <w:delText xml:space="preserve"> are available and </w:delText>
        </w:r>
      </w:del>
      <w:r w:rsidRPr="002F64D4">
        <w:rPr>
          <w:rFonts w:ascii="Times New Roman" w:hAnsi="Times New Roman"/>
          <w:lang w:val="en-GB"/>
        </w:rPr>
        <w:t xml:space="preserve">can be freely combined to gain a broad overview of the input data. The </w:t>
      </w:r>
      <w:ins w:id="432" w:author="Mark Stitt" w:date="2012-03-02T18:42:00Z">
        <w:r>
          <w:rPr>
            <w:rFonts w:ascii="Times New Roman" w:hAnsi="Times New Roman"/>
            <w:lang w:val="en-GB"/>
          </w:rPr>
          <w:t>selected</w:t>
        </w:r>
      </w:ins>
      <w:del w:id="433" w:author="Mark Stitt" w:date="2012-03-02T18:42:00Z">
        <w:r w:rsidRPr="002F64D4" w:rsidDel="00E11834">
          <w:rPr>
            <w:rFonts w:ascii="Times New Roman" w:hAnsi="Times New Roman"/>
            <w:lang w:val="en-GB"/>
          </w:rPr>
          <w:delText>chosen</w:delText>
        </w:r>
      </w:del>
      <w:r w:rsidRPr="002F64D4">
        <w:rPr>
          <w:rFonts w:ascii="Times New Roman" w:hAnsi="Times New Roman"/>
          <w:lang w:val="en-GB"/>
        </w:rPr>
        <w:t xml:space="preserve"> </w:t>
      </w:r>
      <w:del w:id="434" w:author="Mark Stitt" w:date="2012-03-02T18:42:00Z">
        <w:r w:rsidRPr="002F64D4" w:rsidDel="00E11834">
          <w:rPr>
            <w:rFonts w:ascii="Times New Roman" w:hAnsi="Times New Roman"/>
            <w:lang w:val="en-GB"/>
          </w:rPr>
          <w:delText xml:space="preserve">quality assessment </w:delText>
        </w:r>
      </w:del>
      <w:r w:rsidRPr="002F64D4">
        <w:rPr>
          <w:rFonts w:ascii="Times New Roman" w:hAnsi="Times New Roman"/>
          <w:lang w:val="en-GB"/>
        </w:rPr>
        <w:t>modules are applied to each input file separately</w:t>
      </w:r>
      <w:ins w:id="435" w:author="Mark Stitt" w:date="2012-03-02T18:42:00Z">
        <w:r>
          <w:rPr>
            <w:rFonts w:ascii="Times New Roman" w:hAnsi="Times New Roman"/>
            <w:lang w:val="en-GB"/>
          </w:rPr>
          <w:t>,</w:t>
        </w:r>
      </w:ins>
      <w:del w:id="436" w:author="Mark Stitt" w:date="2012-03-02T18:42:00Z">
        <w:r w:rsidRPr="002F64D4" w:rsidDel="00E11834">
          <w:rPr>
            <w:rFonts w:ascii="Times New Roman" w:hAnsi="Times New Roman"/>
            <w:lang w:val="en-GB"/>
          </w:rPr>
          <w:delText xml:space="preserve"> thereby</w:delText>
        </w:r>
      </w:del>
      <w:r w:rsidRPr="002F64D4">
        <w:rPr>
          <w:rFonts w:ascii="Times New Roman" w:hAnsi="Times New Roman"/>
          <w:lang w:val="en-GB"/>
        </w:rPr>
        <w:t xml:space="preserve"> allowing the user to identify</w:t>
      </w:r>
      <w:del w:id="437" w:author="Mark Stitt" w:date="2012-03-02T18:42:00Z">
        <w:r w:rsidRPr="002F64D4" w:rsidDel="00E11834">
          <w:rPr>
            <w:rFonts w:ascii="Times New Roman" w:hAnsi="Times New Roman"/>
            <w:lang w:val="en-GB"/>
          </w:rPr>
          <w:delText>,</w:delText>
        </w:r>
      </w:del>
      <w:r w:rsidRPr="002F64D4">
        <w:rPr>
          <w:rFonts w:ascii="Times New Roman" w:hAnsi="Times New Roman"/>
          <w:lang w:val="en-GB"/>
        </w:rPr>
        <w:t xml:space="preserve"> </w:t>
      </w:r>
      <w:ins w:id="438" w:author="Mark Stitt" w:date="2012-03-02T11:12:00Z">
        <w:r>
          <w:rPr>
            <w:rFonts w:ascii="Times New Roman" w:hAnsi="Times New Roman"/>
            <w:lang w:val="en-GB"/>
          </w:rPr>
          <w:t xml:space="preserve">and </w:t>
        </w:r>
      </w:ins>
      <w:r w:rsidRPr="002F64D4">
        <w:rPr>
          <w:rFonts w:ascii="Times New Roman" w:hAnsi="Times New Roman"/>
          <w:lang w:val="en-GB"/>
        </w:rPr>
        <w:t>po</w:t>
      </w:r>
      <w:ins w:id="439" w:author="usadel" w:date="2012-03-02T21:34:00Z">
        <w:r>
          <w:rPr>
            <w:rFonts w:ascii="Times New Roman" w:hAnsi="Times New Roman"/>
            <w:lang w:val="en-GB"/>
          </w:rPr>
          <w:t>tentially</w:t>
        </w:r>
      </w:ins>
      <w:del w:id="440" w:author="usadel" w:date="2012-03-02T21:34:00Z">
        <w:r w:rsidRPr="002F64D4" w:rsidDel="00063E1E">
          <w:rPr>
            <w:rFonts w:ascii="Times New Roman" w:hAnsi="Times New Roman"/>
            <w:lang w:val="en-GB"/>
          </w:rPr>
          <w:delText>ssibly</w:delText>
        </w:r>
      </w:del>
      <w:r w:rsidRPr="002F64D4">
        <w:rPr>
          <w:rFonts w:ascii="Times New Roman" w:hAnsi="Times New Roman"/>
          <w:lang w:val="en-GB"/>
        </w:rPr>
        <w:t xml:space="preserve"> exclude</w:t>
      </w:r>
      <w:del w:id="441" w:author="Mark Stitt" w:date="2012-03-02T18:42:00Z">
        <w:r w:rsidRPr="002F64D4" w:rsidDel="00E11834">
          <w:rPr>
            <w:rFonts w:ascii="Times New Roman" w:hAnsi="Times New Roman"/>
            <w:lang w:val="en-GB"/>
          </w:rPr>
          <w:delText>,</w:delText>
        </w:r>
      </w:del>
      <w:r w:rsidRPr="002F64D4">
        <w:rPr>
          <w:rFonts w:ascii="Times New Roman" w:hAnsi="Times New Roman"/>
          <w:lang w:val="en-GB"/>
        </w:rPr>
        <w:t xml:space="preserve"> low quality sequencing runs. Specifically, </w:t>
      </w:r>
      <w:r w:rsidRPr="00B24DB5">
        <w:rPr>
          <w:rFonts w:ascii="Times New Roman" w:hAnsi="Times New Roman"/>
          <w:i/>
          <w:iCs/>
          <w:lang w:val="en-GB"/>
          <w:rPrChange w:id="442" w:author="usadel" w:date="2012-03-02T21:35: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443" w:author="usadel" w:date="2012-03-02T21:35:00Z">
            <w:rPr>
              <w:rFonts w:ascii="Times New Roman" w:hAnsi="Times New Roman"/>
              <w:iCs/>
              <w:lang w:val="en-GB"/>
            </w:rPr>
          </w:rPrChange>
        </w:rPr>
        <w:t>NA</w:t>
      </w:r>
      <w:r w:rsidRPr="002F64D4">
        <w:rPr>
          <w:rFonts w:ascii="Times New Roman" w:hAnsi="Times New Roman"/>
          <w:lang w:val="en-GB"/>
        </w:rPr>
        <w:t xml:space="preserve"> provides the following </w:t>
      </w:r>
      <w:ins w:id="444" w:author="usadel" w:date="2012-03-02T21:36:00Z">
        <w:r>
          <w:rPr>
            <w:rFonts w:ascii="Times New Roman" w:hAnsi="Times New Roman"/>
            <w:lang w:val="en-GB"/>
          </w:rPr>
          <w:t xml:space="preserve">six </w:t>
        </w:r>
      </w:ins>
      <w:r w:rsidRPr="002F64D4">
        <w:rPr>
          <w:rFonts w:ascii="Times New Roman" w:hAnsi="Times New Roman"/>
          <w:lang w:val="en-GB"/>
        </w:rPr>
        <w:t>quality assessment modules: (I) Base call quality summar</w:t>
      </w:r>
      <w:commentRangeStart w:id="445"/>
      <w:r w:rsidRPr="002F64D4">
        <w:rPr>
          <w:rFonts w:ascii="Times New Roman" w:hAnsi="Times New Roman"/>
          <w:lang w:val="en-GB"/>
        </w:rPr>
        <w:t>y: Th</w:t>
      </w:r>
      <w:commentRangeEnd w:id="445"/>
      <w:r>
        <w:rPr>
          <w:rStyle w:val="CommentReference"/>
        </w:rPr>
        <w:commentReference w:id="445"/>
      </w:r>
      <w:r w:rsidRPr="002F64D4">
        <w:rPr>
          <w:rFonts w:ascii="Times New Roman" w:hAnsi="Times New Roman"/>
          <w:lang w:val="en-GB"/>
        </w:rPr>
        <w:t xml:space="preserve">e base call quality scores that are assigned to each nucleotide during the base calling step of the </w:t>
      </w:r>
      <w:del w:id="446" w:author="usadel" w:date="2012-03-02T21:38:00Z">
        <w:r w:rsidRPr="002F64D4" w:rsidDel="00063E1E">
          <w:rPr>
            <w:rFonts w:ascii="Times New Roman" w:hAnsi="Times New Roman"/>
            <w:lang w:val="en-GB"/>
          </w:rPr>
          <w:delText>next generation sequencing</w:delText>
        </w:r>
      </w:del>
      <w:ins w:id="447" w:author="usadel" w:date="2012-03-02T21:38:00Z">
        <w:r>
          <w:rPr>
            <w:rFonts w:ascii="Times New Roman" w:hAnsi="Times New Roman"/>
            <w:lang w:val="en-GB"/>
          </w:rPr>
          <w:t>NGS</w:t>
        </w:r>
      </w:ins>
      <w:r w:rsidRPr="002F64D4">
        <w:rPr>
          <w:rFonts w:ascii="Times New Roman" w:hAnsi="Times New Roman"/>
          <w:lang w:val="en-GB"/>
        </w:rPr>
        <w:t xml:space="preserve"> pipeline are summarized in plots showing the median and the  25</w:t>
      </w:r>
      <w:r w:rsidRPr="002F64D4">
        <w:rPr>
          <w:rFonts w:ascii="Times New Roman" w:hAnsi="Times New Roman"/>
          <w:vertAlign w:val="superscript"/>
          <w:lang w:val="en-GB"/>
        </w:rPr>
        <w:t>th</w:t>
      </w:r>
      <w:r w:rsidRPr="002F64D4">
        <w:rPr>
          <w:rFonts w:ascii="Times New Roman" w:hAnsi="Times New Roman"/>
          <w:lang w:val="en-GB"/>
        </w:rPr>
        <w:t xml:space="preserve"> and 75</w:t>
      </w:r>
      <w:r w:rsidRPr="002F64D4">
        <w:rPr>
          <w:rFonts w:ascii="Times New Roman" w:hAnsi="Times New Roman"/>
          <w:vertAlign w:val="superscript"/>
          <w:lang w:val="en-GB"/>
        </w:rPr>
        <w:t>th</w:t>
      </w:r>
      <w:r w:rsidRPr="002F64D4">
        <w:rPr>
          <w:rFonts w:ascii="Times New Roman" w:hAnsi="Times New Roman"/>
          <w:lang w:val="en-GB"/>
        </w:rPr>
        <w:t xml:space="preserve"> percentile score at each nucleotide position across all reads. Positions at which the quality drops below a score of 13 (i.</w:t>
      </w:r>
      <w:commentRangeStart w:id="448"/>
      <w:r w:rsidRPr="002F64D4">
        <w:rPr>
          <w:rFonts w:ascii="Times New Roman" w:hAnsi="Times New Roman"/>
          <w:lang w:val="en-GB"/>
        </w:rPr>
        <w:t xml:space="preserve">e. error probability of p=0.05). </w:t>
      </w:r>
      <w:commentRangeEnd w:id="448"/>
      <w:r>
        <w:rPr>
          <w:rStyle w:val="CommentReference"/>
        </w:rPr>
        <w:commentReference w:id="448"/>
      </w:r>
      <w:ins w:id="449" w:author="Mark Stitt" w:date="2012-03-02T18:43:00Z">
        <w:r>
          <w:rPr>
            <w:rFonts w:ascii="Times New Roman" w:hAnsi="Times New Roman"/>
            <w:highlight w:val="yellow"/>
            <w:lang w:val="en-GB"/>
          </w:rPr>
          <w:t>T</w:t>
        </w:r>
      </w:ins>
      <w:del w:id="450" w:author="Mark Stitt" w:date="2012-03-02T18:43:00Z">
        <w:r w:rsidRPr="00B24DB5">
          <w:rPr>
            <w:rFonts w:ascii="Times New Roman" w:hAnsi="Times New Roman"/>
            <w:highlight w:val="yellow"/>
            <w:lang w:val="en-GB"/>
            <w:rPrChange w:id="451" w:author="Mark Stitt" w:date="2012-03-02T17:52:00Z">
              <w:rPr>
                <w:rFonts w:ascii="Times New Roman" w:hAnsi="Times New Roman"/>
                <w:lang w:val="en-GB"/>
              </w:rPr>
            </w:rPrChange>
          </w:rPr>
          <w:delText>Additionally, t</w:delText>
        </w:r>
      </w:del>
      <w:r w:rsidRPr="00B24DB5">
        <w:rPr>
          <w:rFonts w:ascii="Times New Roman" w:hAnsi="Times New Roman"/>
          <w:highlight w:val="yellow"/>
          <w:lang w:val="en-GB"/>
          <w:rPrChange w:id="452" w:author="Mark Stitt" w:date="2012-03-02T17:52:00Z">
            <w:rPr>
              <w:rFonts w:ascii="Times New Roman" w:hAnsi="Times New Roman"/>
              <w:lang w:val="en-GB"/>
            </w:rPr>
          </w:rPrChange>
        </w:rPr>
        <w:t>he base call quality distribution</w:t>
      </w:r>
      <w:commentRangeStart w:id="453"/>
      <w:r w:rsidRPr="00B24DB5">
        <w:rPr>
          <w:rFonts w:ascii="Times New Roman" w:hAnsi="Times New Roman"/>
          <w:highlight w:val="yellow"/>
          <w:lang w:val="en-GB"/>
          <w:rPrChange w:id="454" w:author="Mark Stitt" w:date="2012-03-02T17:52:00Z">
            <w:rPr>
              <w:rFonts w:ascii="Times New Roman" w:hAnsi="Times New Roman"/>
              <w:lang w:val="en-GB"/>
            </w:rPr>
          </w:rPrChange>
        </w:rPr>
        <w:t xml:space="preserve">, </w:t>
      </w:r>
      <w:commentRangeEnd w:id="453"/>
      <w:r w:rsidRPr="00575FB1">
        <w:rPr>
          <w:rStyle w:val="CommentReference"/>
          <w:highlight w:val="yellow"/>
        </w:rPr>
        <w:commentReference w:id="453"/>
      </w:r>
      <w:r w:rsidRPr="00B24DB5">
        <w:rPr>
          <w:rFonts w:ascii="Times New Roman" w:hAnsi="Times New Roman"/>
          <w:highlight w:val="yellow"/>
          <w:lang w:val="en-GB"/>
          <w:rPrChange w:id="455" w:author="Mark Stitt" w:date="2012-03-02T17:52:00Z">
            <w:rPr>
              <w:rFonts w:ascii="Times New Roman" w:hAnsi="Times New Roman"/>
              <w:sz w:val="18"/>
              <w:lang w:val="en-GB"/>
            </w:rPr>
          </w:rPrChange>
        </w:rPr>
        <w:t>average</w:t>
      </w:r>
      <w:ins w:id="456" w:author="usadel" w:date="2012-03-02T17:13:00Z">
        <w:r w:rsidRPr="00B24DB5">
          <w:rPr>
            <w:rFonts w:ascii="Times New Roman" w:hAnsi="Times New Roman"/>
            <w:lang w:val="en-GB"/>
            <w:rPrChange w:id="457" w:author="usadel" w:date="2012-03-02T17:52:00Z">
              <w:rPr>
                <w:rFonts w:ascii="Times New Roman" w:hAnsi="Times New Roman"/>
                <w:sz w:val="18"/>
                <w:highlight w:val="yellow"/>
                <w:lang w:val="en-GB"/>
              </w:rPr>
            </w:rPrChange>
          </w:rPr>
          <w:t>d</w:t>
        </w:r>
        <w:r>
          <w:rPr>
            <w:rFonts w:ascii="Times New Roman" w:hAnsi="Times New Roman"/>
            <w:lang w:val="en-GB"/>
          </w:rPr>
          <w:t>????</w:t>
        </w:r>
      </w:ins>
      <w:r w:rsidRPr="00B24DB5">
        <w:rPr>
          <w:rFonts w:ascii="Times New Roman" w:hAnsi="Times New Roman"/>
          <w:highlight w:val="yellow"/>
          <w:lang w:val="en-GB"/>
          <w:rPrChange w:id="458" w:author="Mark Stitt" w:date="2012-03-02T17:52:00Z">
            <w:rPr>
              <w:rFonts w:ascii="Times New Roman" w:hAnsi="Times New Roman"/>
              <w:sz w:val="18"/>
              <w:lang w:val="en-GB"/>
            </w:rPr>
          </w:rPrChange>
        </w:rPr>
        <w:t xml:space="preserve"> across all reads</w:t>
      </w:r>
      <w:ins w:id="459" w:author="Mark Stitt" w:date="2012-03-02T11:24:00Z">
        <w:r>
          <w:rPr>
            <w:rFonts w:ascii="Times New Roman" w:hAnsi="Times New Roman"/>
            <w:highlight w:val="yellow"/>
            <w:lang w:val="en-GB"/>
          </w:rPr>
          <w:t>,</w:t>
        </w:r>
      </w:ins>
      <w:r w:rsidRPr="00B24DB5">
        <w:rPr>
          <w:rFonts w:ascii="Times New Roman" w:hAnsi="Times New Roman"/>
          <w:highlight w:val="yellow"/>
          <w:lang w:val="en-GB"/>
          <w:rPrChange w:id="460" w:author="Mark Stitt" w:date="2012-03-02T17:52:00Z">
            <w:rPr>
              <w:rFonts w:ascii="Times New Roman" w:hAnsi="Times New Roman"/>
              <w:sz w:val="18"/>
              <w:lang w:val="en-GB"/>
            </w:rPr>
          </w:rPrChange>
        </w:rPr>
        <w:t xml:space="preserve"> is shown in a second plot </w:t>
      </w:r>
      <w:ins w:id="461" w:author="Mark Stitt" w:date="2012-03-02T18:43:00Z">
        <w:r>
          <w:rPr>
            <w:rFonts w:ascii="Times New Roman" w:hAnsi="Times New Roman"/>
            <w:highlight w:val="yellow"/>
            <w:lang w:val="en-GB"/>
          </w:rPr>
          <w:t xml:space="preserve">that </w:t>
        </w:r>
      </w:ins>
      <w:r w:rsidRPr="00B24DB5">
        <w:rPr>
          <w:rFonts w:ascii="Times New Roman" w:hAnsi="Times New Roman"/>
          <w:highlight w:val="yellow"/>
          <w:lang w:val="en-GB"/>
          <w:rPrChange w:id="462" w:author="Mark Stitt" w:date="2012-03-02T17:52:00Z">
            <w:rPr>
              <w:rFonts w:ascii="Times New Roman" w:hAnsi="Times New Roman"/>
              <w:sz w:val="18"/>
              <w:lang w:val="en-GB"/>
            </w:rPr>
          </w:rPrChange>
        </w:rPr>
        <w:t>also giv</w:t>
      </w:r>
      <w:ins w:id="463" w:author="Mark Stitt" w:date="2012-03-02T18:43:00Z">
        <w:r>
          <w:rPr>
            <w:rFonts w:ascii="Times New Roman" w:hAnsi="Times New Roman"/>
            <w:highlight w:val="yellow"/>
            <w:lang w:val="en-GB"/>
          </w:rPr>
          <w:t>es</w:t>
        </w:r>
      </w:ins>
      <w:del w:id="464" w:author="Mark Stitt" w:date="2012-03-02T18:43:00Z">
        <w:r w:rsidRPr="00B24DB5">
          <w:rPr>
            <w:rFonts w:ascii="Times New Roman" w:hAnsi="Times New Roman"/>
            <w:highlight w:val="yellow"/>
            <w:lang w:val="en-GB"/>
            <w:rPrChange w:id="465" w:author="Mark Stitt" w:date="2012-03-02T17:52:00Z">
              <w:rPr>
                <w:rFonts w:ascii="Times New Roman" w:hAnsi="Times New Roman"/>
                <w:sz w:val="18"/>
                <w:lang w:val="en-GB"/>
              </w:rPr>
            </w:rPrChange>
          </w:rPr>
          <w:delText>ing</w:delText>
        </w:r>
      </w:del>
      <w:r w:rsidRPr="00B24DB5">
        <w:rPr>
          <w:rFonts w:ascii="Times New Roman" w:hAnsi="Times New Roman"/>
          <w:highlight w:val="yellow"/>
          <w:lang w:val="en-GB"/>
          <w:rPrChange w:id="466" w:author="Mark Stitt" w:date="2012-03-02T17:52:00Z">
            <w:rPr>
              <w:rFonts w:ascii="Times New Roman" w:hAnsi="Times New Roman"/>
              <w:sz w:val="18"/>
              <w:lang w:val="en-GB"/>
            </w:rPr>
          </w:rPrChange>
        </w:rPr>
        <w:t xml:space="preserve"> the overall mean quality scor</w:t>
      </w:r>
      <w:r w:rsidRPr="002F64D4">
        <w:rPr>
          <w:rFonts w:ascii="Times New Roman" w:hAnsi="Times New Roman"/>
          <w:lang w:val="en-GB"/>
        </w:rPr>
        <w:t>e. (II) Base call frequencies</w:t>
      </w:r>
      <w:del w:id="467" w:author="usadel" w:date="2012-03-02T21:39:00Z">
        <w:r w:rsidRPr="002F64D4" w:rsidDel="00063E1E">
          <w:rPr>
            <w:rFonts w:ascii="Times New Roman" w:hAnsi="Times New Roman"/>
            <w:lang w:val="en-GB"/>
          </w:rPr>
          <w:delText>:</w:delText>
        </w:r>
      </w:del>
      <w:r w:rsidRPr="002F64D4">
        <w:rPr>
          <w:rFonts w:ascii="Times New Roman" w:hAnsi="Times New Roman"/>
          <w:lang w:val="en-GB"/>
        </w:rPr>
        <w:t xml:space="preserve"> </w:t>
      </w:r>
      <w:ins w:id="468" w:author="usadel" w:date="2012-03-02T21:39:00Z">
        <w:r>
          <w:rPr>
            <w:rFonts w:ascii="Times New Roman" w:hAnsi="Times New Roman"/>
            <w:lang w:val="en-GB"/>
          </w:rPr>
          <w:t>n</w:t>
        </w:r>
      </w:ins>
      <w:del w:id="469" w:author="usadel" w:date="2012-03-02T21:39:00Z">
        <w:r w:rsidRPr="002F64D4" w:rsidDel="00063E1E">
          <w:rPr>
            <w:rFonts w:ascii="Times New Roman" w:hAnsi="Times New Roman"/>
            <w:lang w:val="en-GB"/>
          </w:rPr>
          <w:delText>N</w:delText>
        </w:r>
      </w:del>
      <w:r w:rsidRPr="002F64D4">
        <w:rPr>
          <w:rFonts w:ascii="Times New Roman" w:hAnsi="Times New Roman"/>
          <w:lang w:val="en-GB"/>
        </w:rPr>
        <w:t xml:space="preserve">ucleotide base frequencies are computed across all reads at each position and shown as a combined line graph. </w:t>
      </w:r>
      <w:ins w:id="470" w:author="usadel" w:date="2012-03-02T21:39:00Z">
        <w:r>
          <w:rPr>
            <w:rFonts w:ascii="Times New Roman" w:hAnsi="Times New Roman"/>
            <w:lang w:val="en-GB"/>
          </w:rPr>
          <w:t>Ideally</w:t>
        </w:r>
      </w:ins>
      <w:del w:id="471" w:author="usadel" w:date="2012-03-02T21:39:00Z">
        <w:r w:rsidRPr="002F64D4" w:rsidDel="00063E1E">
          <w:rPr>
            <w:rFonts w:ascii="Times New Roman" w:hAnsi="Times New Roman"/>
            <w:lang w:val="en-GB"/>
          </w:rPr>
          <w:delText>Usually</w:delText>
        </w:r>
      </w:del>
      <w:r w:rsidRPr="002F64D4">
        <w:rPr>
          <w:rFonts w:ascii="Times New Roman" w:hAnsi="Times New Roman"/>
          <w:lang w:val="en-GB"/>
        </w:rPr>
        <w:t>, these curves should be almost level</w:t>
      </w:r>
      <w:ins w:id="472" w:author="Mark Stitt" w:date="2012-03-02T11:25:00Z">
        <w:r>
          <w:rPr>
            <w:rFonts w:ascii="Times New Roman" w:hAnsi="Times New Roman"/>
            <w:lang w:val="en-GB"/>
          </w:rPr>
          <w:t xml:space="preserve"> and</w:t>
        </w:r>
      </w:ins>
      <w:del w:id="473" w:author="Mark Stitt" w:date="2012-03-02T11:25:00Z">
        <w:r w:rsidRPr="002F64D4">
          <w:rPr>
            <w:rFonts w:ascii="Times New Roman" w:hAnsi="Times New Roman"/>
            <w:lang w:val="en-GB"/>
          </w:rPr>
          <w:delText>,</w:delText>
        </w:r>
      </w:del>
      <w:r w:rsidRPr="002F64D4">
        <w:rPr>
          <w:rFonts w:ascii="Times New Roman" w:hAnsi="Times New Roman"/>
          <w:lang w:val="en-GB"/>
        </w:rPr>
        <w:t xml:space="preserve"> smooth lines</w:t>
      </w:r>
      <w:ins w:id="474" w:author="Mark Stitt" w:date="2012-03-02T11:25:00Z">
        <w:r>
          <w:rPr>
            <w:rFonts w:ascii="Times New Roman" w:hAnsi="Times New Roman"/>
            <w:lang w:val="en-GB"/>
          </w:rPr>
          <w:t>,</w:t>
        </w:r>
      </w:ins>
      <w:ins w:id="475" w:author="Mark Stitt" w:date="2012-03-02T18:43:00Z">
        <w:r>
          <w:rPr>
            <w:rFonts w:ascii="Times New Roman" w:hAnsi="Times New Roman"/>
            <w:lang w:val="en-GB"/>
          </w:rPr>
          <w:t xml:space="preserve"> that mirror, </w:t>
        </w:r>
      </w:ins>
      <w:del w:id="476" w:author="Mark Stitt" w:date="2012-03-02T18:43:00Z">
        <w:r w:rsidRPr="002F64D4" w:rsidDel="00E11834">
          <w:rPr>
            <w:rFonts w:ascii="Times New Roman" w:hAnsi="Times New Roman"/>
            <w:lang w:val="en-GB"/>
          </w:rPr>
          <w:delText xml:space="preserve"> representing</w:delText>
        </w:r>
      </w:del>
      <w:ins w:id="477" w:author="Mark Stitt" w:date="2012-03-02T18:43:00Z">
        <w:r>
          <w:rPr>
            <w:rFonts w:ascii="Times New Roman" w:hAnsi="Times New Roman"/>
            <w:lang w:val="en-GB"/>
          </w:rPr>
          <w:t>a</w:t>
        </w:r>
      </w:ins>
      <w:ins w:id="478" w:author="Mark Stitt" w:date="2012-03-02T11:25:00Z">
        <w:r w:rsidRPr="002F64D4">
          <w:rPr>
            <w:rFonts w:ascii="Times New Roman" w:hAnsi="Times New Roman"/>
            <w:lang w:val="en-GB"/>
          </w:rPr>
          <w:t>t each position</w:t>
        </w:r>
      </w:ins>
      <w:ins w:id="479" w:author="Mark Stitt" w:date="2012-03-02T18:43:00Z">
        <w:r>
          <w:rPr>
            <w:rFonts w:ascii="Times New Roman" w:hAnsi="Times New Roman"/>
            <w:lang w:val="en-GB"/>
          </w:rPr>
          <w:t>,</w:t>
        </w:r>
      </w:ins>
      <w:ins w:id="480" w:author="Mark Stitt" w:date="2012-03-02T11:25:00Z">
        <w:r w:rsidRPr="002F64D4">
          <w:rPr>
            <w:rFonts w:ascii="Times New Roman" w:hAnsi="Times New Roman"/>
            <w:lang w:val="en-GB"/>
          </w:rPr>
          <w:t xml:space="preserve"> </w:t>
        </w:r>
      </w:ins>
      <w:r w:rsidRPr="002F64D4">
        <w:rPr>
          <w:rFonts w:ascii="Times New Roman" w:hAnsi="Times New Roman"/>
          <w:lang w:val="en-GB"/>
        </w:rPr>
        <w:t>the overall base composition of the examined organism</w:t>
      </w:r>
      <w:del w:id="481" w:author="Mark Stitt" w:date="2012-03-02T11:25:00Z">
        <w:r w:rsidRPr="002F64D4">
          <w:rPr>
            <w:rFonts w:ascii="Times New Roman" w:hAnsi="Times New Roman"/>
            <w:lang w:val="en-GB"/>
          </w:rPr>
          <w:delText xml:space="preserve"> at each position</w:delText>
        </w:r>
      </w:del>
      <w:r w:rsidRPr="002F64D4">
        <w:rPr>
          <w:rFonts w:ascii="Times New Roman" w:hAnsi="Times New Roman"/>
          <w:lang w:val="en-GB"/>
        </w:rPr>
        <w:t xml:space="preserve">. Peaks of individual nucleotides </w:t>
      </w:r>
      <w:ins w:id="482" w:author="Mark Stitt" w:date="2012-03-02T11:26:00Z">
        <w:r>
          <w:rPr>
            <w:rFonts w:ascii="Times New Roman" w:hAnsi="Times New Roman"/>
            <w:lang w:val="en-GB"/>
          </w:rPr>
          <w:t>at a given</w:t>
        </w:r>
        <w:r w:rsidRPr="002F64D4">
          <w:rPr>
            <w:rFonts w:ascii="Times New Roman" w:hAnsi="Times New Roman"/>
            <w:lang w:val="en-GB"/>
          </w:rPr>
          <w:t xml:space="preserve"> position </w:t>
        </w:r>
      </w:ins>
      <w:r w:rsidRPr="002F64D4">
        <w:rPr>
          <w:rFonts w:ascii="Times New Roman" w:hAnsi="Times New Roman"/>
          <w:lang w:val="en-GB"/>
        </w:rPr>
        <w:t>indicate a substantial bias</w:t>
      </w:r>
      <w:ins w:id="483" w:author="Mark Stitt" w:date="2012-03-02T11:26:00Z">
        <w:r>
          <w:rPr>
            <w:rFonts w:ascii="Times New Roman" w:hAnsi="Times New Roman"/>
            <w:lang w:val="en-GB"/>
          </w:rPr>
          <w:t>,</w:t>
        </w:r>
      </w:ins>
      <w:r w:rsidRPr="002F64D4">
        <w:rPr>
          <w:rFonts w:ascii="Times New Roman" w:hAnsi="Times New Roman"/>
          <w:lang w:val="en-GB"/>
        </w:rPr>
        <w:t xml:space="preserve"> </w:t>
      </w:r>
      <w:del w:id="484" w:author="Mark Stitt" w:date="2012-03-02T11:26:00Z">
        <w:r w:rsidRPr="002F64D4">
          <w:rPr>
            <w:rFonts w:ascii="Times New Roman" w:hAnsi="Times New Roman"/>
            <w:lang w:val="en-GB"/>
          </w:rPr>
          <w:delText xml:space="preserve">at this position </w:delText>
        </w:r>
      </w:del>
      <w:r w:rsidRPr="002F64D4">
        <w:rPr>
          <w:rFonts w:ascii="Times New Roman" w:hAnsi="Times New Roman"/>
          <w:lang w:val="en-GB"/>
        </w:rPr>
        <w:t xml:space="preserve">and are often observed when barcode or adapter sequences </w:t>
      </w:r>
      <w:del w:id="485" w:author="usadel" w:date="2012-03-02T21:40:00Z">
        <w:r w:rsidRPr="002F64D4" w:rsidDel="00857A2A">
          <w:rPr>
            <w:rFonts w:ascii="Times New Roman" w:hAnsi="Times New Roman"/>
            <w:lang w:val="en-GB"/>
          </w:rPr>
          <w:delText>are “contaminating”</w:delText>
        </w:r>
      </w:del>
      <w:ins w:id="486" w:author="usadel" w:date="2012-03-02T21:40:00Z">
        <w:r>
          <w:rPr>
            <w:rFonts w:ascii="Times New Roman" w:hAnsi="Times New Roman"/>
            <w:lang w:val="en-GB"/>
          </w:rPr>
          <w:t>haven’t been fully excluded from</w:t>
        </w:r>
      </w:ins>
      <w:r w:rsidRPr="002F64D4">
        <w:rPr>
          <w:rFonts w:ascii="Times New Roman" w:hAnsi="Times New Roman"/>
          <w:lang w:val="en-GB"/>
        </w:rPr>
        <w:t xml:space="preserve"> the data. (III) </w:t>
      </w:r>
      <w:commentRangeStart w:id="487"/>
      <w:r w:rsidRPr="002F64D4">
        <w:rPr>
          <w:rFonts w:ascii="Times New Roman" w:hAnsi="Times New Roman"/>
          <w:lang w:val="en-GB"/>
        </w:rPr>
        <w:t xml:space="preserve">Consecutive homopolymers: In a rarely observed but </w:t>
      </w:r>
      <w:ins w:id="488" w:author="Mark Stitt" w:date="2012-03-02T17:52:00Z">
        <w:r w:rsidRPr="002F64D4">
          <w:rPr>
            <w:rFonts w:ascii="Times New Roman" w:hAnsi="Times New Roman"/>
            <w:lang w:val="en-GB"/>
          </w:rPr>
          <w:t>se</w:t>
        </w:r>
      </w:ins>
      <w:ins w:id="489" w:author="Mark Stitt" w:date="2012-03-02T13:16:00Z">
        <w:r>
          <w:rPr>
            <w:rFonts w:ascii="Times New Roman" w:hAnsi="Times New Roman"/>
            <w:lang w:val="en-GB"/>
          </w:rPr>
          <w:t>rious</w:t>
        </w:r>
      </w:ins>
      <w:del w:id="490" w:author="Mark Stitt" w:date="2012-03-02T13:16:00Z">
        <w:r w:rsidRPr="002F64D4" w:rsidDel="00FB2A6F">
          <w:rPr>
            <w:rFonts w:ascii="Times New Roman" w:hAnsi="Times New Roman"/>
            <w:lang w:val="en-GB"/>
          </w:rPr>
          <w:delText>vere</w:delText>
        </w:r>
      </w:del>
      <w:ins w:id="491" w:author="usadel" w:date="2012-03-02T17:52:00Z">
        <w:del w:id="492" w:author="Mark Stitt" w:date="2012-03-02T18:04:00Z">
          <w:r w:rsidRPr="002F64D4" w:rsidDel="00FC35BE">
            <w:rPr>
              <w:rFonts w:ascii="Times New Roman" w:hAnsi="Times New Roman"/>
              <w:lang w:val="en-GB"/>
            </w:rPr>
            <w:delText>severe</w:delText>
          </w:r>
        </w:del>
      </w:ins>
      <w:r w:rsidRPr="002F64D4">
        <w:rPr>
          <w:rFonts w:ascii="Times New Roman" w:hAnsi="Times New Roman"/>
          <w:lang w:val="en-GB"/>
        </w:rPr>
        <w:t xml:space="preserve"> technical </w:t>
      </w:r>
      <w:ins w:id="493" w:author="Mark Stitt" w:date="2012-03-02T17:52:00Z">
        <w:r w:rsidRPr="002F64D4">
          <w:rPr>
            <w:rFonts w:ascii="Times New Roman" w:hAnsi="Times New Roman"/>
            <w:lang w:val="en-GB"/>
          </w:rPr>
          <w:t>art</w:t>
        </w:r>
      </w:ins>
      <w:ins w:id="494" w:author="Mark Stitt" w:date="2012-03-02T17:40:00Z">
        <w:r>
          <w:rPr>
            <w:rFonts w:ascii="Times New Roman" w:hAnsi="Times New Roman"/>
            <w:lang w:val="en-GB"/>
          </w:rPr>
          <w:t>e</w:t>
        </w:r>
      </w:ins>
      <w:del w:id="495" w:author="Mark Stitt" w:date="2012-03-02T17:40:00Z">
        <w:r w:rsidRPr="002F64D4" w:rsidDel="006D2F69">
          <w:rPr>
            <w:rFonts w:ascii="Times New Roman" w:hAnsi="Times New Roman"/>
            <w:lang w:val="en-GB"/>
          </w:rPr>
          <w:delText>i</w:delText>
        </w:r>
      </w:del>
      <w:ins w:id="496" w:author="Mark Stitt" w:date="2012-03-02T17:52:00Z">
        <w:r>
          <w:rPr>
            <w:rFonts w:ascii="Times New Roman" w:hAnsi="Times New Roman"/>
            <w:lang w:val="en-GB"/>
          </w:rPr>
          <w:t>fact</w:t>
        </w:r>
      </w:ins>
      <w:ins w:id="497" w:author="Mark Stitt" w:date="2012-03-02T17:41:00Z">
        <w:r>
          <w:rPr>
            <w:rFonts w:ascii="Times New Roman" w:hAnsi="Times New Roman"/>
            <w:lang w:val="en-GB"/>
          </w:rPr>
          <w:t>, which</w:t>
        </w:r>
      </w:ins>
      <w:ins w:id="498" w:author="usadel" w:date="2012-03-02T17:52:00Z">
        <w:del w:id="499" w:author="Mark Stitt" w:date="2012-03-02T18:04:00Z">
          <w:r w:rsidRPr="002F64D4" w:rsidDel="00FC35BE">
            <w:rPr>
              <w:rFonts w:ascii="Times New Roman" w:hAnsi="Times New Roman"/>
              <w:lang w:val="en-GB"/>
            </w:rPr>
            <w:delText>artifact</w:delText>
          </w:r>
        </w:del>
      </w:ins>
      <w:ins w:id="500" w:author="Mark Stitt" w:date="2012-03-02T13:16:00Z">
        <w:r w:rsidRPr="002F64D4">
          <w:rPr>
            <w:rFonts w:ascii="Times New Roman" w:hAnsi="Times New Roman"/>
            <w:lang w:val="en-GB"/>
          </w:rPr>
          <w:t xml:space="preserve"> </w:t>
        </w:r>
      </w:ins>
      <w:r w:rsidRPr="002F64D4">
        <w:rPr>
          <w:rFonts w:ascii="Times New Roman" w:hAnsi="Times New Roman"/>
          <w:lang w:val="en-GB"/>
        </w:rPr>
        <w:t>we term</w:t>
      </w:r>
      <w:del w:id="501" w:author="Mark Stitt" w:date="2012-03-02T17:41:00Z">
        <w:r w:rsidRPr="002F64D4">
          <w:rPr>
            <w:rFonts w:ascii="Times New Roman" w:hAnsi="Times New Roman"/>
            <w:lang w:val="en-GB"/>
          </w:rPr>
          <w:delText>ed</w:delText>
        </w:r>
      </w:del>
      <w:r w:rsidRPr="002F64D4">
        <w:rPr>
          <w:rFonts w:ascii="Times New Roman" w:hAnsi="Times New Roman"/>
          <w:lang w:val="en-GB"/>
        </w:rPr>
        <w:t xml:space="preserve"> “consecutive homopolymer error”, all</w:t>
      </w:r>
      <w:ins w:id="502" w:author="Mark Stitt" w:date="2012-03-02T17:52:00Z">
        <w:r w:rsidRPr="002F64D4">
          <w:rPr>
            <w:rFonts w:ascii="Times New Roman" w:hAnsi="Times New Roman"/>
            <w:lang w:val="en-GB"/>
          </w:rPr>
          <w:t xml:space="preserve"> </w:t>
        </w:r>
      </w:ins>
      <w:ins w:id="503" w:author="Mark Stitt" w:date="2012-03-02T13:17:00Z">
        <w:r>
          <w:rPr>
            <w:rFonts w:ascii="Times New Roman" w:hAnsi="Times New Roman"/>
            <w:lang w:val="en-GB"/>
          </w:rPr>
          <w:t>the</w:t>
        </w:r>
        <w:r w:rsidRPr="002F64D4">
          <w:rPr>
            <w:rFonts w:ascii="Times New Roman" w:hAnsi="Times New Roman"/>
            <w:lang w:val="en-GB"/>
          </w:rPr>
          <w:t xml:space="preserve"> </w:t>
        </w:r>
      </w:ins>
      <w:r w:rsidRPr="002F64D4">
        <w:rPr>
          <w:rFonts w:ascii="Times New Roman" w:hAnsi="Times New Roman"/>
          <w:lang w:val="en-GB"/>
        </w:rPr>
        <w:t xml:space="preserve">bases in a window of several bases starting from the same position in each read are identical to the preceding base. </w:t>
      </w:r>
      <w:ins w:id="504" w:author="Mark Stitt" w:date="2012-03-02T18:44:00Z">
        <w:r>
          <w:rPr>
            <w:rFonts w:ascii="Times New Roman" w:hAnsi="Times New Roman"/>
            <w:lang w:val="en-GB"/>
          </w:rPr>
          <w:t>This</w:t>
        </w:r>
      </w:ins>
      <w:del w:id="505" w:author="Mark Stitt" w:date="2012-03-02T18:44:00Z">
        <w:r w:rsidRPr="002F64D4" w:rsidDel="00E11834">
          <w:rPr>
            <w:rFonts w:ascii="Times New Roman" w:hAnsi="Times New Roman"/>
            <w:lang w:val="en-GB"/>
          </w:rPr>
          <w:delText>Such an</w:delText>
        </w:r>
      </w:del>
      <w:r w:rsidRPr="002F64D4">
        <w:rPr>
          <w:rFonts w:ascii="Times New Roman" w:hAnsi="Times New Roman"/>
          <w:lang w:val="en-GB"/>
        </w:rPr>
        <w:t xml:space="preserve"> </w:t>
      </w:r>
      <w:ins w:id="506" w:author="Mark Stitt" w:date="2012-03-02T17:52:00Z">
        <w:r w:rsidRPr="002F64D4">
          <w:rPr>
            <w:rFonts w:ascii="Times New Roman" w:hAnsi="Times New Roman"/>
            <w:lang w:val="en-GB"/>
          </w:rPr>
          <w:t>art</w:t>
        </w:r>
      </w:ins>
      <w:ins w:id="507" w:author="Mark Stitt" w:date="2012-03-02T13:17:00Z">
        <w:r>
          <w:rPr>
            <w:rFonts w:ascii="Times New Roman" w:hAnsi="Times New Roman"/>
            <w:lang w:val="en-GB"/>
          </w:rPr>
          <w:t>e</w:t>
        </w:r>
      </w:ins>
      <w:del w:id="508" w:author="Mark Stitt" w:date="2012-03-02T13:17:00Z">
        <w:r w:rsidRPr="002F64D4" w:rsidDel="00FB2A6F">
          <w:rPr>
            <w:rFonts w:ascii="Times New Roman" w:hAnsi="Times New Roman"/>
            <w:lang w:val="en-GB"/>
          </w:rPr>
          <w:delText>i</w:delText>
        </w:r>
      </w:del>
      <w:ins w:id="509" w:author="Mark Stitt" w:date="2012-03-02T17:52:00Z">
        <w:r w:rsidRPr="002F64D4">
          <w:rPr>
            <w:rFonts w:ascii="Times New Roman" w:hAnsi="Times New Roman"/>
            <w:lang w:val="en-GB"/>
          </w:rPr>
          <w:t>fact</w:t>
        </w:r>
      </w:ins>
      <w:ins w:id="510" w:author="usadel" w:date="2012-03-02T17:52:00Z">
        <w:del w:id="511" w:author="Mark Stitt" w:date="2012-03-02T18:04:00Z">
          <w:r w:rsidRPr="002F64D4" w:rsidDel="00FC35BE">
            <w:rPr>
              <w:rFonts w:ascii="Times New Roman" w:hAnsi="Times New Roman"/>
              <w:lang w:val="en-GB"/>
            </w:rPr>
            <w:delText>artifact</w:delText>
          </w:r>
        </w:del>
      </w:ins>
      <w:r w:rsidRPr="002F64D4">
        <w:rPr>
          <w:rFonts w:ascii="Times New Roman" w:hAnsi="Times New Roman"/>
          <w:lang w:val="en-GB"/>
        </w:rPr>
        <w:t xml:space="preserve"> </w:t>
      </w:r>
      <w:del w:id="512" w:author="Mark Stitt" w:date="2012-03-02T18:44:00Z">
        <w:r w:rsidRPr="002F64D4" w:rsidDel="00E11834">
          <w:rPr>
            <w:rFonts w:ascii="Times New Roman" w:hAnsi="Times New Roman"/>
            <w:lang w:val="en-GB"/>
          </w:rPr>
          <w:delText xml:space="preserve">will </w:delText>
        </w:r>
      </w:del>
      <w:r w:rsidRPr="002F64D4">
        <w:rPr>
          <w:rFonts w:ascii="Times New Roman" w:hAnsi="Times New Roman"/>
          <w:lang w:val="en-GB"/>
        </w:rPr>
        <w:t>show</w:t>
      </w:r>
      <w:ins w:id="513" w:author="Mark Stitt" w:date="2012-03-02T18:44:00Z">
        <w:r>
          <w:rPr>
            <w:rFonts w:ascii="Times New Roman" w:hAnsi="Times New Roman"/>
            <w:lang w:val="en-GB"/>
          </w:rPr>
          <w:t>s</w:t>
        </w:r>
      </w:ins>
      <w:r w:rsidRPr="002F64D4">
        <w:rPr>
          <w:rFonts w:ascii="Times New Roman" w:hAnsi="Times New Roman"/>
          <w:lang w:val="en-GB"/>
        </w:rPr>
        <w:t xml:space="preserve"> </w:t>
      </w:r>
      <w:ins w:id="514" w:author="Mark Stitt" w:date="2012-03-02T18:44:00Z">
        <w:r>
          <w:rPr>
            <w:rFonts w:ascii="Times New Roman" w:hAnsi="Times New Roman"/>
            <w:lang w:val="en-GB"/>
          </w:rPr>
          <w:t xml:space="preserve">up </w:t>
        </w:r>
      </w:ins>
      <w:r w:rsidRPr="002F64D4">
        <w:rPr>
          <w:rFonts w:ascii="Times New Roman" w:hAnsi="Times New Roman"/>
          <w:lang w:val="en-GB"/>
        </w:rPr>
        <w:t xml:space="preserve">as a peak in the homopolymer fraction at the corresponding positions and is visualized in a line plot. </w:t>
      </w:r>
      <w:commentRangeEnd w:id="487"/>
      <w:r>
        <w:rPr>
          <w:rStyle w:val="CommentReference"/>
        </w:rPr>
        <w:commentReference w:id="487"/>
      </w:r>
      <w:r w:rsidRPr="002F64D4">
        <w:rPr>
          <w:rFonts w:ascii="Times New Roman" w:hAnsi="Times New Roman"/>
          <w:lang w:val="en-GB"/>
        </w:rPr>
        <w:t xml:space="preserve">(IV) </w:t>
      </w:r>
      <w:r w:rsidRPr="002F64D4">
        <w:rPr>
          <w:rFonts w:ascii="Times New Roman" w:hAnsi="Times New Roman"/>
          <w:i/>
          <w:lang w:val="en-GB"/>
        </w:rPr>
        <w:t>K</w:t>
      </w:r>
      <w:ins w:id="515" w:author="usadel" w:date="2012-03-02T21:41:00Z">
        <w:r>
          <w:rPr>
            <w:rFonts w:ascii="Times New Roman" w:hAnsi="Times New Roman"/>
            <w:i/>
            <w:lang w:val="en-GB"/>
          </w:rPr>
          <w:t>-</w:t>
        </w:r>
      </w:ins>
      <w:r w:rsidRPr="002F64D4">
        <w:rPr>
          <w:rFonts w:ascii="Times New Roman" w:hAnsi="Times New Roman"/>
          <w:lang w:val="en-GB"/>
        </w:rPr>
        <w:t>mer</w:t>
      </w:r>
      <w:ins w:id="516" w:author="usadel" w:date="2012-03-02T21:41:00Z">
        <w:r>
          <w:rPr>
            <w:rFonts w:ascii="Times New Roman" w:hAnsi="Times New Roman"/>
            <w:lang w:val="en-GB"/>
          </w:rPr>
          <w:t>s</w:t>
        </w:r>
      </w:ins>
      <w:r w:rsidRPr="002F64D4">
        <w:rPr>
          <w:rFonts w:ascii="Times New Roman" w:hAnsi="Times New Roman"/>
          <w:lang w:val="en-GB"/>
        </w:rPr>
        <w:t xml:space="preserve"> </w:t>
      </w:r>
      <w:ins w:id="517" w:author="usadel" w:date="2012-03-02T21:42:00Z">
        <w:r>
          <w:rPr>
            <w:rFonts w:ascii="Times New Roman" w:hAnsi="Times New Roman"/>
            <w:lang w:val="en-GB"/>
          </w:rPr>
          <w:t>t</w:t>
        </w:r>
      </w:ins>
      <w:del w:id="518" w:author="usadel" w:date="2012-03-02T21:42:00Z">
        <w:r w:rsidRPr="002F64D4" w:rsidDel="00857A2A">
          <w:rPr>
            <w:rFonts w:ascii="Times New Roman" w:hAnsi="Times New Roman"/>
            <w:lang w:val="en-GB"/>
          </w:rPr>
          <w:delText>frequency. T</w:delText>
        </w:r>
      </w:del>
      <w:r w:rsidRPr="002F64D4">
        <w:rPr>
          <w:rFonts w:ascii="Times New Roman" w:hAnsi="Times New Roman"/>
          <w:lang w:val="en-GB"/>
        </w:rPr>
        <w:t xml:space="preserve">his module scans the reads for short sequences of </w:t>
      </w:r>
      <w:r w:rsidRPr="002F64D4">
        <w:rPr>
          <w:rFonts w:ascii="Times New Roman" w:hAnsi="Times New Roman"/>
          <w:i/>
          <w:lang w:val="en-GB"/>
        </w:rPr>
        <w:t>k</w:t>
      </w:r>
      <w:r w:rsidRPr="002F64D4">
        <w:rPr>
          <w:rFonts w:ascii="Times New Roman" w:hAnsi="Times New Roman"/>
          <w:lang w:val="en-GB"/>
        </w:rPr>
        <w:t xml:space="preserve"> nucleotides (</w:t>
      </w:r>
      <w:r w:rsidRPr="002F64D4">
        <w:rPr>
          <w:rFonts w:ascii="Times New Roman" w:hAnsi="Times New Roman"/>
          <w:i/>
          <w:lang w:val="en-GB"/>
        </w:rPr>
        <w:t>K</w:t>
      </w:r>
      <w:ins w:id="519" w:author="usadel" w:date="2012-03-02T21:42:00Z">
        <w:r>
          <w:rPr>
            <w:rFonts w:ascii="Times New Roman" w:hAnsi="Times New Roman"/>
            <w:i/>
            <w:lang w:val="en-GB"/>
          </w:rPr>
          <w:t>-</w:t>
        </w:r>
      </w:ins>
      <w:r w:rsidRPr="002F64D4">
        <w:rPr>
          <w:rFonts w:ascii="Times New Roman" w:hAnsi="Times New Roman"/>
          <w:lang w:val="en-GB"/>
        </w:rPr>
        <w:t xml:space="preserve">mers) that occur more often than expected based on the nucleotide composition of the analyzed reads. By default, </w:t>
      </w:r>
      <w:r w:rsidRPr="00B24DB5">
        <w:rPr>
          <w:rFonts w:ascii="Times New Roman" w:hAnsi="Times New Roman"/>
          <w:i/>
          <w:iCs/>
          <w:lang w:val="en-GB"/>
          <w:rPrChange w:id="520" w:author="usadel" w:date="2012-03-02T21:42: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521" w:author="usadel" w:date="2012-03-02T21:42:00Z">
            <w:rPr>
              <w:rFonts w:ascii="Times New Roman" w:hAnsi="Times New Roman"/>
              <w:iCs/>
              <w:lang w:val="en-GB"/>
            </w:rPr>
          </w:rPrChange>
        </w:rPr>
        <w:t>NA</w:t>
      </w:r>
      <w:r w:rsidRPr="002F64D4">
        <w:rPr>
          <w:rFonts w:ascii="Times New Roman" w:hAnsi="Times New Roman"/>
          <w:lang w:val="en-GB"/>
        </w:rPr>
        <w:t xml:space="preserve"> </w:t>
      </w:r>
      <w:del w:id="522" w:author="Mark Stitt" w:date="2012-03-02T18:45:00Z">
        <w:r w:rsidRPr="002F64D4" w:rsidDel="00E11834">
          <w:rPr>
            <w:rFonts w:ascii="Times New Roman" w:hAnsi="Times New Roman"/>
            <w:lang w:val="en-GB"/>
          </w:rPr>
          <w:delText xml:space="preserve">only </w:delText>
        </w:r>
      </w:del>
      <w:r w:rsidRPr="002F64D4">
        <w:rPr>
          <w:rFonts w:ascii="Times New Roman" w:hAnsi="Times New Roman"/>
          <w:lang w:val="en-GB"/>
        </w:rPr>
        <w:t>scans for 5</w:t>
      </w:r>
      <w:ins w:id="523" w:author="usadel" w:date="2012-03-02T21:42:00Z">
        <w:r>
          <w:rPr>
            <w:rFonts w:ascii="Times New Roman" w:hAnsi="Times New Roman"/>
            <w:lang w:val="en-GB"/>
          </w:rPr>
          <w:t>-</w:t>
        </w:r>
      </w:ins>
      <w:r w:rsidRPr="002F64D4">
        <w:rPr>
          <w:rFonts w:ascii="Times New Roman" w:hAnsi="Times New Roman"/>
          <w:lang w:val="en-GB"/>
        </w:rPr>
        <w:t>mers and records up to 10</w:t>
      </w:r>
      <w:r w:rsidRPr="002F64D4">
        <w:rPr>
          <w:rFonts w:ascii="Times New Roman" w:hAnsi="Times New Roman"/>
          <w:vertAlign w:val="superscript"/>
          <w:lang w:val="en-GB"/>
        </w:rPr>
        <w:t xml:space="preserve">6 </w:t>
      </w:r>
      <w:r w:rsidRPr="002F64D4">
        <w:rPr>
          <w:rFonts w:ascii="Times New Roman" w:hAnsi="Times New Roman"/>
          <w:lang w:val="en-GB"/>
        </w:rPr>
        <w:t xml:space="preserve">unique </w:t>
      </w:r>
      <w:r w:rsidRPr="002F64D4">
        <w:rPr>
          <w:rFonts w:ascii="Times New Roman" w:hAnsi="Times New Roman"/>
          <w:i/>
          <w:lang w:val="en-GB"/>
        </w:rPr>
        <w:t>K</w:t>
      </w:r>
      <w:ins w:id="524" w:author="usadel" w:date="2012-03-02T21:42:00Z">
        <w:r>
          <w:rPr>
            <w:rFonts w:ascii="Times New Roman" w:hAnsi="Times New Roman"/>
            <w:i/>
            <w:lang w:val="en-GB"/>
          </w:rPr>
          <w:t>-</w:t>
        </w:r>
      </w:ins>
      <w:r w:rsidRPr="002F64D4">
        <w:rPr>
          <w:rFonts w:ascii="Times New Roman" w:hAnsi="Times New Roman"/>
          <w:lang w:val="en-GB"/>
        </w:rPr>
        <w:t xml:space="preserve">mers. These settings were chosen to keep memory usage low. </w:t>
      </w:r>
      <w:ins w:id="525" w:author="Mark Stitt" w:date="2012-03-02T18:45:00Z">
        <w:r>
          <w:rPr>
            <w:rFonts w:ascii="Times New Roman" w:hAnsi="Times New Roman"/>
            <w:lang w:val="en-GB"/>
          </w:rPr>
          <w:t>U</w:t>
        </w:r>
      </w:ins>
      <w:del w:id="526" w:author="Mark Stitt" w:date="2012-03-02T18:45:00Z">
        <w:r w:rsidRPr="002F64D4" w:rsidDel="00E11834">
          <w:rPr>
            <w:rFonts w:ascii="Times New Roman" w:hAnsi="Times New Roman"/>
            <w:lang w:val="en-GB"/>
          </w:rPr>
          <w:delText>However, u</w:delText>
        </w:r>
      </w:del>
      <w:r w:rsidRPr="002F64D4">
        <w:rPr>
          <w:rFonts w:ascii="Times New Roman" w:hAnsi="Times New Roman"/>
          <w:lang w:val="en-GB"/>
        </w:rPr>
        <w:t xml:space="preserve">sers </w:t>
      </w:r>
      <w:ins w:id="527" w:author="Mark Stitt" w:date="2012-03-02T18:46:00Z">
        <w:r>
          <w:rPr>
            <w:rFonts w:ascii="Times New Roman" w:hAnsi="Times New Roman"/>
            <w:lang w:val="en-GB"/>
          </w:rPr>
          <w:t xml:space="preserve">have the option </w:t>
        </w:r>
      </w:ins>
      <w:del w:id="528" w:author="Mark Stitt" w:date="2012-03-02T18:46:00Z">
        <w:r w:rsidRPr="002F64D4" w:rsidDel="00E11834">
          <w:rPr>
            <w:rFonts w:ascii="Times New Roman" w:hAnsi="Times New Roman"/>
            <w:lang w:val="en-GB"/>
          </w:rPr>
          <w:delText xml:space="preserve">can modify the settings </w:delText>
        </w:r>
      </w:del>
      <w:r w:rsidRPr="002F64D4">
        <w:rPr>
          <w:rFonts w:ascii="Times New Roman" w:hAnsi="Times New Roman"/>
          <w:lang w:val="en-GB"/>
        </w:rPr>
        <w:t xml:space="preserve">to scan </w:t>
      </w:r>
      <w:del w:id="529" w:author="Mark Stitt" w:date="2012-03-02T18:45:00Z">
        <w:r w:rsidRPr="002F64D4" w:rsidDel="00E11834">
          <w:rPr>
            <w:rFonts w:ascii="Times New Roman" w:hAnsi="Times New Roman"/>
            <w:i/>
            <w:lang w:val="en-GB"/>
          </w:rPr>
          <w:delText>K</w:delText>
        </w:r>
        <w:r w:rsidRPr="002F64D4" w:rsidDel="00E11834">
          <w:rPr>
            <w:rFonts w:ascii="Times New Roman" w:hAnsi="Times New Roman"/>
            <w:lang w:val="en-GB"/>
          </w:rPr>
          <w:delText xml:space="preserve">mers in </w:delText>
        </w:r>
      </w:del>
      <w:r w:rsidRPr="002F64D4">
        <w:rPr>
          <w:rFonts w:ascii="Times New Roman" w:hAnsi="Times New Roman"/>
          <w:lang w:val="en-GB"/>
        </w:rPr>
        <w:t xml:space="preserve">a range from </w:t>
      </w:r>
      <w:r w:rsidRPr="002F64D4">
        <w:rPr>
          <w:rFonts w:ascii="Times New Roman" w:hAnsi="Times New Roman"/>
          <w:i/>
          <w:lang w:val="en-GB"/>
        </w:rPr>
        <w:t>k</w:t>
      </w:r>
      <w:r w:rsidRPr="002F64D4">
        <w:rPr>
          <w:rFonts w:ascii="Times New Roman" w:hAnsi="Times New Roman"/>
          <w:lang w:val="en-GB"/>
        </w:rPr>
        <w:t xml:space="preserve">=5 to </w:t>
      </w:r>
      <w:r w:rsidRPr="002F64D4">
        <w:rPr>
          <w:rFonts w:ascii="Times New Roman" w:hAnsi="Times New Roman"/>
          <w:i/>
          <w:lang w:val="en-GB"/>
        </w:rPr>
        <w:t>k</w:t>
      </w:r>
      <w:r w:rsidRPr="002F64D4">
        <w:rPr>
          <w:rFonts w:ascii="Times New Roman" w:hAnsi="Times New Roman"/>
          <w:lang w:val="en-GB"/>
        </w:rPr>
        <w:t xml:space="preserve">=10 </w:t>
      </w:r>
      <w:del w:id="530" w:author="Mark Stitt" w:date="2012-03-02T18:45:00Z">
        <w:r w:rsidRPr="002F64D4" w:rsidDel="00E11834">
          <w:rPr>
            <w:rFonts w:ascii="Times New Roman" w:hAnsi="Times New Roman"/>
            <w:lang w:val="en-GB"/>
          </w:rPr>
          <w:delText xml:space="preserve">which will lead to a longer computation time </w:delText>
        </w:r>
      </w:del>
      <w:ins w:id="531" w:author="usadel" w:date="2012-03-02T17:14:00Z">
        <w:del w:id="532" w:author="Mark Stitt" w:date="2012-03-02T18:45:00Z">
          <w:r w:rsidDel="00E11834">
            <w:rPr>
              <w:rFonts w:ascii="Times New Roman" w:hAnsi="Times New Roman"/>
              <w:lang w:val="en-GB"/>
            </w:rPr>
            <w:delText>execution</w:delText>
          </w:r>
          <w:r w:rsidRPr="002F64D4" w:rsidDel="00E11834">
            <w:rPr>
              <w:rFonts w:ascii="Times New Roman" w:hAnsi="Times New Roman"/>
              <w:lang w:val="en-GB"/>
            </w:rPr>
            <w:delText xml:space="preserve"> </w:delText>
          </w:r>
        </w:del>
      </w:ins>
      <w:ins w:id="533" w:author="usadel" w:date="2012-03-02T17:52:00Z">
        <w:del w:id="534" w:author="Mark Stitt" w:date="2012-03-02T18:45:00Z">
          <w:r w:rsidRPr="002F64D4" w:rsidDel="00E11834">
            <w:rPr>
              <w:rFonts w:ascii="Times New Roman" w:hAnsi="Times New Roman"/>
              <w:lang w:val="en-GB"/>
            </w:rPr>
            <w:delText>time</w:delText>
          </w:r>
        </w:del>
      </w:ins>
      <w:ins w:id="535" w:author="usadel" w:date="2012-03-02T17:14:00Z">
        <w:del w:id="536" w:author="Mark Stitt" w:date="2012-03-02T18:45:00Z">
          <w:r w:rsidDel="00E11834">
            <w:rPr>
              <w:rFonts w:ascii="Times New Roman" w:hAnsi="Times New Roman"/>
              <w:lang w:val="en-GB"/>
            </w:rPr>
            <w:delText>s</w:delText>
          </w:r>
        </w:del>
      </w:ins>
      <w:ins w:id="537" w:author="usadel" w:date="2012-03-02T17:52:00Z">
        <w:del w:id="538" w:author="Mark Stitt" w:date="2012-03-02T18:45:00Z">
          <w:r w:rsidRPr="002F64D4" w:rsidDel="00E11834">
            <w:rPr>
              <w:rFonts w:ascii="Times New Roman" w:hAnsi="Times New Roman"/>
              <w:lang w:val="en-GB"/>
            </w:rPr>
            <w:delText xml:space="preserve"> </w:delText>
          </w:r>
        </w:del>
      </w:ins>
      <w:del w:id="539" w:author="Mark Stitt" w:date="2012-03-02T18:45:00Z">
        <w:r w:rsidRPr="002F64D4" w:rsidDel="00E11834">
          <w:rPr>
            <w:rFonts w:ascii="Times New Roman" w:hAnsi="Times New Roman"/>
            <w:lang w:val="en-GB"/>
          </w:rPr>
          <w:delText>and higher memory consumptio</w:delText>
        </w:r>
      </w:del>
      <w:r w:rsidRPr="002F64D4">
        <w:rPr>
          <w:rFonts w:ascii="Times New Roman" w:hAnsi="Times New Roman"/>
          <w:lang w:val="en-GB"/>
        </w:rPr>
        <w:t xml:space="preserve">n. </w:t>
      </w:r>
      <w:r w:rsidRPr="002F64D4">
        <w:rPr>
          <w:rFonts w:ascii="Times New Roman" w:hAnsi="Times New Roman"/>
          <w:i/>
          <w:lang w:val="en-GB"/>
        </w:rPr>
        <w:t>K</w:t>
      </w:r>
      <w:ins w:id="540" w:author="usadel" w:date="2012-03-02T21:42:00Z">
        <w:r>
          <w:rPr>
            <w:rFonts w:ascii="Times New Roman" w:hAnsi="Times New Roman"/>
            <w:i/>
            <w:lang w:val="en-GB"/>
          </w:rPr>
          <w:t>-</w:t>
        </w:r>
      </w:ins>
      <w:r w:rsidRPr="002F64D4">
        <w:rPr>
          <w:rFonts w:ascii="Times New Roman" w:hAnsi="Times New Roman"/>
          <w:lang w:val="en-GB"/>
        </w:rPr>
        <w:t xml:space="preserve">mers </w:t>
      </w:r>
      <w:del w:id="541" w:author="Mark Stitt" w:date="2012-03-02T18:46:00Z">
        <w:r w:rsidRPr="002F64D4" w:rsidDel="00E11834">
          <w:rPr>
            <w:rFonts w:ascii="Times New Roman" w:hAnsi="Times New Roman"/>
            <w:lang w:val="en-GB"/>
          </w:rPr>
          <w:delText xml:space="preserve">that are </w:delText>
        </w:r>
      </w:del>
      <w:r w:rsidRPr="002F64D4">
        <w:rPr>
          <w:rFonts w:ascii="Times New Roman" w:hAnsi="Times New Roman"/>
          <w:lang w:val="en-GB"/>
        </w:rPr>
        <w:t xml:space="preserve">observed 3 times more often than expected by chance </w:t>
      </w:r>
      <w:ins w:id="542" w:author="Mark Stitt" w:date="2012-03-02T18:46:00Z">
        <w:r>
          <w:rPr>
            <w:rFonts w:ascii="Times New Roman" w:hAnsi="Times New Roman"/>
            <w:lang w:val="en-GB"/>
          </w:rPr>
          <w:t xml:space="preserve">are </w:t>
        </w:r>
      </w:ins>
      <w:ins w:id="543" w:author="Mark Stitt" w:date="2012-03-02T18:04:00Z">
        <w:r>
          <w:rPr>
            <w:rFonts w:ascii="Times New Roman" w:hAnsi="Times New Roman"/>
            <w:lang w:val="en-GB"/>
          </w:rPr>
          <w:t xml:space="preserve"> </w:t>
        </w:r>
      </w:ins>
      <w:del w:id="544" w:author="Mark Stitt" w:date="2012-03-02T17:41:00Z">
        <w:r w:rsidRPr="002F64D4" w:rsidDel="006D2F69">
          <w:rPr>
            <w:rFonts w:ascii="Times New Roman" w:hAnsi="Times New Roman"/>
            <w:lang w:val="en-GB"/>
          </w:rPr>
          <w:delText>will</w:delText>
        </w:r>
      </w:del>
      <w:ins w:id="545" w:author="usadel" w:date="2012-03-02T17:52:00Z">
        <w:del w:id="546" w:author="Mark Stitt" w:date="2012-03-02T18:04:00Z">
          <w:r w:rsidRPr="002F64D4" w:rsidDel="00FC35BE">
            <w:rPr>
              <w:rFonts w:ascii="Times New Roman" w:hAnsi="Times New Roman"/>
              <w:lang w:val="en-GB"/>
            </w:rPr>
            <w:delText>will</w:delText>
          </w:r>
        </w:del>
      </w:ins>
      <w:del w:id="547" w:author="Mark Stitt" w:date="2012-03-02T17:41:00Z">
        <w:r w:rsidRPr="002F64D4">
          <w:rPr>
            <w:rFonts w:ascii="Times New Roman" w:hAnsi="Times New Roman"/>
            <w:lang w:val="en-GB"/>
          </w:rPr>
          <w:delText xml:space="preserve"> be</w:delText>
        </w:r>
      </w:del>
      <w:del w:id="548" w:author="Mark Stitt" w:date="2012-03-02T18:04:00Z">
        <w:r w:rsidRPr="002F64D4" w:rsidDel="00FC35BE">
          <w:rPr>
            <w:rFonts w:ascii="Times New Roman" w:hAnsi="Times New Roman"/>
            <w:lang w:val="en-GB"/>
          </w:rPr>
          <w:delText xml:space="preserve"> </w:delText>
        </w:r>
      </w:del>
      <w:r w:rsidRPr="002F64D4">
        <w:rPr>
          <w:rFonts w:ascii="Times New Roman" w:hAnsi="Times New Roman"/>
          <w:lang w:val="en-GB"/>
        </w:rPr>
        <w:t>reported in a table</w:t>
      </w:r>
      <w:ins w:id="549" w:author="Mark Stitt" w:date="2012-03-02T17:41:00Z">
        <w:r>
          <w:rPr>
            <w:rFonts w:ascii="Times New Roman" w:hAnsi="Times New Roman"/>
            <w:lang w:val="en-GB"/>
          </w:rPr>
          <w:t>,</w:t>
        </w:r>
      </w:ins>
      <w:r w:rsidRPr="002F64D4">
        <w:rPr>
          <w:rFonts w:ascii="Times New Roman" w:hAnsi="Times New Roman"/>
          <w:lang w:val="en-GB"/>
        </w:rPr>
        <w:t xml:space="preserve"> and</w:t>
      </w:r>
      <w:del w:id="550" w:author="Mark Stitt" w:date="2012-03-02T17:41:00Z">
        <w:r w:rsidRPr="002F64D4">
          <w:rPr>
            <w:rFonts w:ascii="Times New Roman" w:hAnsi="Times New Roman"/>
            <w:lang w:val="en-GB"/>
          </w:rPr>
          <w:delText xml:space="preserve"> also</w:delText>
        </w:r>
      </w:del>
      <w:r w:rsidRPr="002F64D4">
        <w:rPr>
          <w:rFonts w:ascii="Times New Roman" w:hAnsi="Times New Roman"/>
          <w:lang w:val="en-GB"/>
        </w:rPr>
        <w:t xml:space="preserve"> the</w:t>
      </w:r>
      <w:ins w:id="551" w:author="Mark Stitt" w:date="2012-03-02T18:46:00Z">
        <w:r>
          <w:rPr>
            <w:rFonts w:ascii="Times New Roman" w:hAnsi="Times New Roman"/>
            <w:lang w:val="en-GB"/>
          </w:rPr>
          <w:t>ir</w:t>
        </w:r>
      </w:ins>
      <w:r w:rsidRPr="002F64D4">
        <w:rPr>
          <w:rFonts w:ascii="Times New Roman" w:hAnsi="Times New Roman"/>
          <w:lang w:val="en-GB"/>
        </w:rPr>
        <w:t xml:space="preserve"> positional enrichment </w:t>
      </w:r>
      <w:del w:id="552" w:author="Mark Stitt" w:date="2012-03-02T18:46:00Z">
        <w:r w:rsidRPr="002F64D4" w:rsidDel="00E11834">
          <w:rPr>
            <w:rFonts w:ascii="Times New Roman" w:hAnsi="Times New Roman"/>
            <w:lang w:val="en-GB"/>
          </w:rPr>
          <w:delText xml:space="preserve">of these </w:delText>
        </w:r>
        <w:r w:rsidRPr="002F64D4" w:rsidDel="00E11834">
          <w:rPr>
            <w:rFonts w:ascii="Times New Roman" w:hAnsi="Times New Roman"/>
            <w:i/>
            <w:lang w:val="en-GB"/>
          </w:rPr>
          <w:delText>K</w:delText>
        </w:r>
        <w:r w:rsidRPr="002F64D4" w:rsidDel="00E11834">
          <w:rPr>
            <w:rFonts w:ascii="Times New Roman" w:hAnsi="Times New Roman"/>
            <w:lang w:val="en-GB"/>
          </w:rPr>
          <w:delText xml:space="preserve">mers </w:delText>
        </w:r>
      </w:del>
      <w:r w:rsidRPr="002F64D4">
        <w:rPr>
          <w:rFonts w:ascii="Times New Roman" w:hAnsi="Times New Roman"/>
          <w:lang w:val="en-GB"/>
        </w:rPr>
        <w:t xml:space="preserve">across all analyzed reads </w:t>
      </w:r>
      <w:ins w:id="553" w:author="Mark Stitt" w:date="2012-03-02T17:41:00Z">
        <w:r>
          <w:rPr>
            <w:rFonts w:ascii="Times New Roman" w:hAnsi="Times New Roman"/>
            <w:lang w:val="en-GB"/>
          </w:rPr>
          <w:t>is</w:t>
        </w:r>
      </w:ins>
      <w:del w:id="554" w:author="Mark Stitt" w:date="2012-03-02T17:41:00Z">
        <w:r w:rsidRPr="002F64D4" w:rsidDel="006D2F69">
          <w:rPr>
            <w:rFonts w:ascii="Times New Roman" w:hAnsi="Times New Roman"/>
            <w:lang w:val="en-GB"/>
          </w:rPr>
          <w:delText>will</w:delText>
        </w:r>
      </w:del>
      <w:ins w:id="555" w:author="usadel" w:date="2012-03-02T17:52:00Z">
        <w:del w:id="556" w:author="Mark Stitt" w:date="2012-03-02T18:04:00Z">
          <w:r w:rsidRPr="002F64D4" w:rsidDel="00FC35BE">
            <w:rPr>
              <w:rFonts w:ascii="Times New Roman" w:hAnsi="Times New Roman"/>
              <w:lang w:val="en-GB"/>
            </w:rPr>
            <w:delText>will</w:delText>
          </w:r>
        </w:del>
      </w:ins>
      <w:del w:id="557" w:author="Mark Stitt" w:date="2012-03-02T17:41:00Z">
        <w:r w:rsidRPr="002F64D4">
          <w:rPr>
            <w:rFonts w:ascii="Times New Roman" w:hAnsi="Times New Roman"/>
            <w:lang w:val="en-GB"/>
          </w:rPr>
          <w:delText xml:space="preserve"> be</w:delText>
        </w:r>
      </w:del>
      <w:r w:rsidRPr="002F64D4">
        <w:rPr>
          <w:rFonts w:ascii="Times New Roman" w:hAnsi="Times New Roman"/>
          <w:lang w:val="en-GB"/>
        </w:rPr>
        <w:t xml:space="preserve"> shown in a multiple line graph. Overenriched </w:t>
      </w:r>
      <w:r w:rsidRPr="002F64D4">
        <w:rPr>
          <w:rFonts w:ascii="Times New Roman" w:hAnsi="Times New Roman"/>
          <w:i/>
          <w:lang w:val="en-GB"/>
        </w:rPr>
        <w:t>K</w:t>
      </w:r>
      <w:ins w:id="558" w:author="usadel" w:date="2012-03-02T21:43:00Z">
        <w:r>
          <w:rPr>
            <w:rFonts w:ascii="Times New Roman" w:hAnsi="Times New Roman"/>
            <w:i/>
            <w:lang w:val="en-GB"/>
          </w:rPr>
          <w:t>-</w:t>
        </w:r>
      </w:ins>
      <w:r w:rsidRPr="002F64D4">
        <w:rPr>
          <w:rFonts w:ascii="Times New Roman" w:hAnsi="Times New Roman"/>
          <w:lang w:val="en-GB"/>
        </w:rPr>
        <w:t>mers are very often i</w:t>
      </w:r>
      <w:ins w:id="559" w:author="Mark Stitt" w:date="2012-03-02T18:46:00Z">
        <w:r>
          <w:rPr>
            <w:rFonts w:ascii="Times New Roman" w:hAnsi="Times New Roman"/>
            <w:lang w:val="en-GB"/>
          </w:rPr>
          <w:t>n</w:t>
        </w:r>
      </w:ins>
      <w:r w:rsidRPr="002F64D4">
        <w:rPr>
          <w:rFonts w:ascii="Times New Roman" w:hAnsi="Times New Roman"/>
          <w:lang w:val="en-GB"/>
        </w:rPr>
        <w:t xml:space="preserve">dicative of contamination of the sequence with adapters or barcodes. Low quality sequence data will also frequently exhibit an overenrichment of homopolymer </w:t>
      </w:r>
      <w:r w:rsidRPr="002F64D4">
        <w:rPr>
          <w:rFonts w:ascii="Times New Roman" w:hAnsi="Times New Roman"/>
          <w:i/>
          <w:lang w:val="en-GB"/>
        </w:rPr>
        <w:t>K</w:t>
      </w:r>
      <w:ins w:id="560" w:author="usadel" w:date="2012-03-02T21:43:00Z">
        <w:r>
          <w:rPr>
            <w:rFonts w:ascii="Times New Roman" w:hAnsi="Times New Roman"/>
            <w:i/>
            <w:lang w:val="en-GB"/>
          </w:rPr>
          <w:t>-</w:t>
        </w:r>
      </w:ins>
      <w:r w:rsidRPr="002F64D4">
        <w:rPr>
          <w:rFonts w:ascii="Times New Roman" w:hAnsi="Times New Roman"/>
          <w:lang w:val="en-GB"/>
        </w:rPr>
        <w:t>mers towards the end of the reads. (V) Overenriched sequences</w:t>
      </w:r>
      <w:ins w:id="561" w:author="usadel" w:date="2012-03-02T21:43:00Z">
        <w:r>
          <w:rPr>
            <w:rFonts w:ascii="Times New Roman" w:hAnsi="Times New Roman"/>
            <w:lang w:val="en-GB"/>
          </w:rPr>
          <w:t xml:space="preserve"> s</w:t>
        </w:r>
      </w:ins>
      <w:del w:id="562" w:author="usadel" w:date="2012-03-02T21:43:00Z">
        <w:r w:rsidRPr="002F64D4" w:rsidDel="00857A2A">
          <w:rPr>
            <w:rFonts w:ascii="Times New Roman" w:hAnsi="Times New Roman"/>
            <w:lang w:val="en-GB"/>
          </w:rPr>
          <w:delText>: S</w:delText>
        </w:r>
      </w:del>
      <w:r w:rsidRPr="002F64D4">
        <w:rPr>
          <w:rFonts w:ascii="Times New Roman" w:hAnsi="Times New Roman"/>
          <w:lang w:val="en-GB"/>
        </w:rPr>
        <w:t xml:space="preserve">imilar to the </w:t>
      </w:r>
      <w:r w:rsidRPr="002F64D4">
        <w:rPr>
          <w:rFonts w:ascii="Times New Roman" w:hAnsi="Times New Roman"/>
          <w:i/>
          <w:lang w:val="en-GB"/>
        </w:rPr>
        <w:t>K</w:t>
      </w:r>
      <w:ins w:id="563" w:author="usadel" w:date="2012-03-02T21:43:00Z">
        <w:r>
          <w:rPr>
            <w:rFonts w:ascii="Times New Roman" w:hAnsi="Times New Roman"/>
            <w:i/>
            <w:lang w:val="en-GB"/>
          </w:rPr>
          <w:t>-</w:t>
        </w:r>
      </w:ins>
      <w:r w:rsidRPr="002F64D4">
        <w:rPr>
          <w:rFonts w:ascii="Times New Roman" w:hAnsi="Times New Roman"/>
          <w:lang w:val="en-GB"/>
        </w:rPr>
        <w:t xml:space="preserve">mer frequency analysis, RobiNA </w:t>
      </w:r>
      <w:del w:id="564" w:author="Mark Stitt" w:date="2012-03-02T18:47:00Z">
        <w:r w:rsidRPr="002F64D4" w:rsidDel="00E11834">
          <w:rPr>
            <w:rFonts w:ascii="Times New Roman" w:hAnsi="Times New Roman"/>
            <w:lang w:val="en-GB"/>
          </w:rPr>
          <w:delText xml:space="preserve">will </w:delText>
        </w:r>
      </w:del>
      <w:r w:rsidRPr="002F64D4">
        <w:rPr>
          <w:rFonts w:ascii="Times New Roman" w:hAnsi="Times New Roman"/>
          <w:lang w:val="en-GB"/>
        </w:rPr>
        <w:t>screen</w:t>
      </w:r>
      <w:ins w:id="565" w:author="Mark Stitt" w:date="2012-03-02T18:47:00Z">
        <w:r>
          <w:rPr>
            <w:rFonts w:ascii="Times New Roman" w:hAnsi="Times New Roman"/>
            <w:lang w:val="en-GB"/>
          </w:rPr>
          <w:t>s</w:t>
        </w:r>
      </w:ins>
      <w:r w:rsidRPr="002F64D4">
        <w:rPr>
          <w:rFonts w:ascii="Times New Roman" w:hAnsi="Times New Roman"/>
          <w:lang w:val="en-GB"/>
        </w:rPr>
        <w:t xml:space="preserve"> for frequently occurring longer sequence stretches</w:t>
      </w:r>
      <w:ins w:id="566" w:author="Mark Stitt" w:date="2012-03-02T18:47:00Z">
        <w:r>
          <w:rPr>
            <w:rFonts w:ascii="Times New Roman" w:hAnsi="Times New Roman"/>
            <w:lang w:val="en-GB"/>
          </w:rPr>
          <w:t>. These</w:t>
        </w:r>
      </w:ins>
      <w:del w:id="567" w:author="Mark Stitt" w:date="2012-03-02T18:47:00Z">
        <w:r w:rsidRPr="002F64D4" w:rsidDel="00E11834">
          <w:rPr>
            <w:rFonts w:ascii="Times New Roman" w:hAnsi="Times New Roman"/>
            <w:lang w:val="en-GB"/>
          </w:rPr>
          <w:delText xml:space="preserve"> that</w:delText>
        </w:r>
      </w:del>
      <w:del w:id="568" w:author="Mark Stitt" w:date="2012-03-02T17:42:00Z">
        <w:r w:rsidRPr="002F64D4">
          <w:rPr>
            <w:rFonts w:ascii="Times New Roman" w:hAnsi="Times New Roman"/>
            <w:lang w:val="en-GB"/>
          </w:rPr>
          <w:delText xml:space="preserve"> are</w:delText>
        </w:r>
      </w:del>
      <w:r w:rsidRPr="002F64D4">
        <w:rPr>
          <w:rFonts w:ascii="Times New Roman" w:hAnsi="Times New Roman"/>
          <w:lang w:val="en-GB"/>
        </w:rPr>
        <w:t xml:space="preserve"> </w:t>
      </w:r>
      <w:ins w:id="569" w:author="Mark Stitt" w:date="2012-03-02T18:05:00Z">
        <w:r>
          <w:rPr>
            <w:rFonts w:ascii="Times New Roman" w:hAnsi="Times New Roman"/>
            <w:lang w:val="en-GB"/>
          </w:rPr>
          <w:t xml:space="preserve">are </w:t>
        </w:r>
      </w:ins>
      <w:r w:rsidRPr="002F64D4">
        <w:rPr>
          <w:rFonts w:ascii="Times New Roman" w:hAnsi="Times New Roman"/>
          <w:lang w:val="en-GB"/>
        </w:rPr>
        <w:t xml:space="preserve">usually </w:t>
      </w:r>
      <w:del w:id="570" w:author="Mark Stitt" w:date="2012-03-02T17:42:00Z">
        <w:r w:rsidRPr="002F64D4" w:rsidDel="006D2F69">
          <w:rPr>
            <w:rFonts w:ascii="Times New Roman" w:hAnsi="Times New Roman"/>
            <w:lang w:val="en-GB"/>
          </w:rPr>
          <w:delText>ing</w:delText>
        </w:r>
      </w:del>
      <w:del w:id="571" w:author="usadel" w:date="2012-03-02T17:14:00Z">
        <w:r w:rsidRPr="002F64D4" w:rsidDel="003A73D6">
          <w:rPr>
            <w:rFonts w:ascii="Times New Roman" w:hAnsi="Times New Roman"/>
            <w:lang w:val="en-GB"/>
          </w:rPr>
          <w:delText>tracing back</w:delText>
        </w:r>
      </w:del>
      <w:ins w:id="572" w:author="usadel" w:date="2012-03-02T17:14:00Z">
        <w:r>
          <w:rPr>
            <w:rFonts w:ascii="Times New Roman" w:hAnsi="Times New Roman"/>
            <w:lang w:val="en-GB"/>
          </w:rPr>
          <w:t>due</w:t>
        </w:r>
      </w:ins>
      <w:r w:rsidRPr="002F64D4">
        <w:rPr>
          <w:rFonts w:ascii="Times New Roman" w:hAnsi="Times New Roman"/>
          <w:lang w:val="en-GB"/>
        </w:rPr>
        <w:t xml:space="preserve"> to adapter sequences used in the sequencing library preparation process and should be removed in the subsequent filtering step. (VI) Basic statistics</w:t>
      </w:r>
      <w:ins w:id="573" w:author="usadel" w:date="2012-03-02T21:44:00Z">
        <w:r>
          <w:rPr>
            <w:rFonts w:ascii="Times New Roman" w:hAnsi="Times New Roman"/>
            <w:lang w:val="en-GB"/>
          </w:rPr>
          <w:t xml:space="preserve"> provides a general overview of the data by computing</w:t>
        </w:r>
      </w:ins>
      <w:ins w:id="574" w:author="usadel" w:date="2012-03-02T21:45:00Z">
        <w:r>
          <w:rPr>
            <w:rFonts w:ascii="Times New Roman" w:hAnsi="Times New Roman"/>
            <w:lang w:val="en-GB"/>
          </w:rPr>
          <w:t xml:space="preserve"> base statitisics such as</w:t>
        </w:r>
      </w:ins>
      <w:del w:id="575" w:author="usadel" w:date="2012-03-02T21:44:00Z">
        <w:r w:rsidRPr="002F64D4" w:rsidDel="00857A2A">
          <w:rPr>
            <w:rFonts w:ascii="Times New Roman" w:hAnsi="Times New Roman"/>
            <w:lang w:val="en-GB"/>
          </w:rPr>
          <w:delText xml:space="preserve">: This module </w:delText>
        </w:r>
        <w:r w:rsidRPr="002F64D4" w:rsidDel="00857A2A">
          <w:rPr>
            <w:rFonts w:ascii="Times New Roman" w:hAnsi="Times New Roman"/>
            <w:lang w:val="en-GB"/>
          </w:rPr>
          <w:delText xml:space="preserve">simply </w:delText>
        </w:r>
      </w:del>
      <w:del w:id="576" w:author="usadel" w:date="2012-03-02T17:52:00Z">
        <w:r w:rsidRPr="002F64D4">
          <w:rPr>
            <w:rFonts w:ascii="Times New Roman" w:hAnsi="Times New Roman"/>
            <w:lang w:val="en-GB"/>
          </w:rPr>
          <w:delText>computed</w:delText>
        </w:r>
      </w:del>
      <w:del w:id="577" w:author="usadel" w:date="2012-03-02T17:14:00Z">
        <w:r w:rsidRPr="002F64D4" w:rsidDel="003A73D6">
          <w:rPr>
            <w:rFonts w:ascii="Times New Roman" w:hAnsi="Times New Roman"/>
            <w:lang w:val="en-GB"/>
          </w:rPr>
          <w:delText>d</w:delText>
        </w:r>
      </w:del>
      <w:del w:id="578" w:author="usadel" w:date="2012-03-02T21:44:00Z">
        <w:r w:rsidRPr="002F64D4" w:rsidDel="00857A2A">
          <w:rPr>
            <w:rFonts w:ascii="Times New Roman" w:hAnsi="Times New Roman"/>
            <w:lang w:val="en-GB"/>
          </w:rPr>
          <w:delText xml:space="preserve"> rough overview statistics</w:delText>
        </w:r>
      </w:del>
      <w:r w:rsidRPr="002F64D4">
        <w:rPr>
          <w:rFonts w:ascii="Times New Roman" w:hAnsi="Times New Roman"/>
          <w:lang w:val="en-GB"/>
        </w:rPr>
        <w:t xml:space="preserve"> </w:t>
      </w:r>
      <w:del w:id="579" w:author="usadel" w:date="2012-03-02T21:45:00Z">
        <w:r w:rsidRPr="002F64D4" w:rsidDel="00857A2A">
          <w:rPr>
            <w:rFonts w:ascii="Times New Roman" w:hAnsi="Times New Roman"/>
            <w:lang w:val="en-GB"/>
          </w:rPr>
          <w:delText xml:space="preserve">like </w:delText>
        </w:r>
      </w:del>
      <w:r w:rsidRPr="002F64D4">
        <w:rPr>
          <w:rFonts w:ascii="Times New Roman" w:hAnsi="Times New Roman"/>
          <w:lang w:val="en-GB"/>
        </w:rPr>
        <w:t xml:space="preserve">the global nucleotide composition, number of reads and bases and the </w:t>
      </w:r>
      <w:ins w:id="580" w:author="usadel" w:date="2012-03-02T17:15:00Z">
        <w:r>
          <w:rPr>
            <w:rFonts w:ascii="Times New Roman" w:hAnsi="Times New Roman"/>
            <w:lang w:val="en-GB"/>
          </w:rPr>
          <w:t xml:space="preserve">number of </w:t>
        </w:r>
      </w:ins>
      <w:del w:id="581" w:author="usadel" w:date="2012-03-02T17:15:00Z">
        <w:r w:rsidRPr="002F64D4" w:rsidDel="003A73D6">
          <w:rPr>
            <w:rFonts w:ascii="Times New Roman" w:hAnsi="Times New Roman"/>
            <w:lang w:val="en-GB"/>
          </w:rPr>
          <w:delText>c</w:delText>
        </w:r>
      </w:del>
      <w:del w:id="582" w:author="usadel" w:date="2012-03-02T17:14:00Z">
        <w:r w:rsidRPr="002F64D4" w:rsidDel="003A73D6">
          <w:rPr>
            <w:rFonts w:ascii="Times New Roman" w:hAnsi="Times New Roman"/>
            <w:lang w:val="en-GB"/>
          </w:rPr>
          <w:delText xml:space="preserve">ontent </w:delText>
        </w:r>
      </w:del>
      <w:r w:rsidRPr="002F64D4">
        <w:rPr>
          <w:rFonts w:ascii="Times New Roman" w:hAnsi="Times New Roman"/>
          <w:lang w:val="en-GB"/>
        </w:rPr>
        <w:t>failed base calls (“N” content).</w:t>
      </w:r>
    </w:p>
    <w:p w:rsidR="00B24DB5" w:rsidRPr="002F64D4" w:rsidRDefault="00B24DB5" w:rsidP="00857A2A">
      <w:pPr>
        <w:spacing w:line="360" w:lineRule="auto"/>
        <w:jc w:val="both"/>
        <w:rPr>
          <w:rFonts w:ascii="Times New Roman" w:hAnsi="Times New Roman"/>
          <w:lang w:val="en-GB"/>
        </w:rPr>
      </w:pPr>
      <w:r w:rsidRPr="002F64D4">
        <w:rPr>
          <w:rFonts w:ascii="Times New Roman" w:hAnsi="Times New Roman"/>
          <w:lang w:val="en-GB"/>
        </w:rPr>
        <w:tab/>
      </w:r>
      <w:del w:id="583" w:author="Mark Stitt" w:date="2012-03-02T18:47:00Z">
        <w:r w:rsidRPr="002F64D4" w:rsidDel="00E11834">
          <w:rPr>
            <w:rFonts w:ascii="Times New Roman" w:hAnsi="Times New Roman"/>
            <w:lang w:val="en-GB"/>
          </w:rPr>
          <w:delText>Given the large sequence data files</w:delText>
        </w:r>
      </w:del>
      <w:ins w:id="584" w:author="usadel" w:date="2012-03-02T17:15:00Z">
        <w:del w:id="585" w:author="Mark Stitt" w:date="2012-03-02T18:47:00Z">
          <w:r w:rsidDel="00E11834">
            <w:rPr>
              <w:rFonts w:ascii="Times New Roman" w:hAnsi="Times New Roman"/>
              <w:lang w:val="en-GB"/>
            </w:rPr>
            <w:delText>,</w:delText>
          </w:r>
        </w:del>
      </w:ins>
      <w:del w:id="586" w:author="Mark Stitt" w:date="2012-03-02T18:47:00Z">
        <w:r w:rsidRPr="002F64D4" w:rsidDel="00E11834">
          <w:rPr>
            <w:rFonts w:ascii="Times New Roman" w:hAnsi="Times New Roman"/>
            <w:lang w:val="en-GB"/>
          </w:rPr>
          <w:delText xml:space="preserve"> </w:delText>
        </w:r>
      </w:del>
      <w:ins w:id="587" w:author="Mark Stitt" w:date="2012-03-02T18:47:00Z">
        <w:r>
          <w:rPr>
            <w:rFonts w:ascii="Times New Roman" w:hAnsi="Times New Roman"/>
            <w:lang w:val="en-GB"/>
          </w:rPr>
          <w:t>Q</w:t>
        </w:r>
      </w:ins>
      <w:del w:id="588" w:author="Mark Stitt" w:date="2012-03-02T18:47:00Z">
        <w:r w:rsidRPr="002F64D4" w:rsidDel="00E11834">
          <w:rPr>
            <w:rFonts w:ascii="Times New Roman" w:hAnsi="Times New Roman"/>
            <w:lang w:val="en-GB"/>
          </w:rPr>
          <w:delText>q</w:delText>
        </w:r>
      </w:del>
      <w:r w:rsidRPr="002F64D4">
        <w:rPr>
          <w:rFonts w:ascii="Times New Roman" w:hAnsi="Times New Roman"/>
          <w:lang w:val="en-GB"/>
        </w:rPr>
        <w:t>uality checking can sometimes take</w:t>
      </w:r>
      <w:ins w:id="589" w:author="usadel" w:date="2012-03-02T17:52:00Z">
        <w:r w:rsidRPr="002F64D4">
          <w:rPr>
            <w:rFonts w:ascii="Times New Roman" w:hAnsi="Times New Roman"/>
            <w:lang w:val="en-GB"/>
          </w:rPr>
          <w:t xml:space="preserve"> </w:t>
        </w:r>
      </w:ins>
      <w:ins w:id="590" w:author="usadel" w:date="2012-03-02T17:15:00Z">
        <w:r>
          <w:rPr>
            <w:rFonts w:ascii="Times New Roman" w:hAnsi="Times New Roman"/>
            <w:lang w:val="en-GB"/>
          </w:rPr>
          <w:t xml:space="preserve">a </w:t>
        </w:r>
      </w:ins>
      <w:r w:rsidRPr="002F64D4">
        <w:rPr>
          <w:rFonts w:ascii="Times New Roman" w:hAnsi="Times New Roman"/>
          <w:lang w:val="en-GB"/>
        </w:rPr>
        <w:t>substantial amount</w:t>
      </w:r>
      <w:del w:id="591" w:author="usadel" w:date="2012-03-02T17:15:00Z">
        <w:r w:rsidRPr="002F64D4" w:rsidDel="003A73D6">
          <w:rPr>
            <w:rFonts w:ascii="Times New Roman" w:hAnsi="Times New Roman"/>
            <w:lang w:val="en-GB"/>
          </w:rPr>
          <w:delText>s</w:delText>
        </w:r>
      </w:del>
      <w:r w:rsidRPr="002F64D4">
        <w:rPr>
          <w:rFonts w:ascii="Times New Roman" w:hAnsi="Times New Roman"/>
          <w:lang w:val="en-GB"/>
        </w:rPr>
        <w:t xml:space="preserve"> of time on slower computers. </w:t>
      </w:r>
      <w:r w:rsidRPr="002F64D4">
        <w:rPr>
          <w:rFonts w:ascii="Times New Roman" w:hAnsi="Times New Roman"/>
          <w:highlight w:val="yellow"/>
          <w:lang w:val="en-GB"/>
        </w:rPr>
        <w:t>XXX @ME: give time needed to check and trim one gig on my machine</w:t>
      </w:r>
      <w:r w:rsidRPr="002F64D4">
        <w:rPr>
          <w:rFonts w:ascii="Times New Roman" w:hAnsi="Times New Roman"/>
          <w:lang w:val="en-GB"/>
        </w:rPr>
        <w:t>.</w:t>
      </w:r>
      <w:del w:id="592" w:author="Mark Stitt" w:date="2012-03-02T18:48:00Z">
        <w:r w:rsidRPr="002F64D4" w:rsidDel="00E11834">
          <w:rPr>
            <w:rFonts w:ascii="Times New Roman" w:hAnsi="Times New Roman"/>
            <w:lang w:val="en-GB"/>
          </w:rPr>
          <w:delText xml:space="preserve"> To speed up the process,</w:delText>
        </w:r>
      </w:del>
      <w:r w:rsidRPr="002F64D4">
        <w:rPr>
          <w:rFonts w:ascii="Times New Roman" w:hAnsi="Times New Roman"/>
          <w:lang w:val="en-GB"/>
        </w:rPr>
        <w:t xml:space="preserve"> </w:t>
      </w:r>
      <w:r w:rsidRPr="00B24DB5">
        <w:rPr>
          <w:rFonts w:ascii="Times New Roman" w:hAnsi="Times New Roman"/>
          <w:i/>
          <w:iCs/>
          <w:lang w:val="en-GB"/>
          <w:rPrChange w:id="593" w:author="usadel" w:date="2012-03-02T21:45: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594" w:author="usadel" w:date="2012-03-02T21:45:00Z">
            <w:rPr>
              <w:rFonts w:ascii="Times New Roman" w:hAnsi="Times New Roman"/>
              <w:iCs/>
              <w:lang w:val="en-GB"/>
            </w:rPr>
          </w:rPrChange>
        </w:rPr>
        <w:t>NA</w:t>
      </w:r>
      <w:r w:rsidRPr="002F64D4">
        <w:rPr>
          <w:rFonts w:ascii="Times New Roman" w:hAnsi="Times New Roman"/>
          <w:lang w:val="en-GB"/>
        </w:rPr>
        <w:t xml:space="preserve"> </w:t>
      </w:r>
      <w:ins w:id="595" w:author="Mark Stitt" w:date="2012-03-02T18:47:00Z">
        <w:del w:id="596" w:author="usadel" w:date="2012-03-02T21:46:00Z">
          <w:r w:rsidDel="00857A2A">
            <w:rPr>
              <w:rFonts w:ascii="Times New Roman" w:hAnsi="Times New Roman"/>
              <w:lang w:val="en-GB"/>
            </w:rPr>
            <w:delText>speeds up</w:delText>
          </w:r>
        </w:del>
      </w:ins>
      <w:ins w:id="597" w:author="usadel" w:date="2012-03-02T21:46:00Z">
        <w:r>
          <w:rPr>
            <w:rFonts w:ascii="Times New Roman" w:hAnsi="Times New Roman"/>
            <w:lang w:val="en-GB"/>
          </w:rPr>
          <w:t>accelerates</w:t>
        </w:r>
      </w:ins>
      <w:ins w:id="598" w:author="Mark Stitt" w:date="2012-03-02T18:47:00Z">
        <w:r>
          <w:rPr>
            <w:rFonts w:ascii="Times New Roman" w:hAnsi="Times New Roman"/>
            <w:lang w:val="en-GB"/>
          </w:rPr>
          <w:t xml:space="preserve"> the process by</w:t>
        </w:r>
      </w:ins>
      <w:del w:id="599" w:author="Mark Stitt" w:date="2012-03-02T18:48:00Z">
        <w:r w:rsidRPr="002F64D4" w:rsidDel="00E11834">
          <w:rPr>
            <w:rFonts w:ascii="Times New Roman" w:hAnsi="Times New Roman"/>
            <w:lang w:val="en-GB"/>
          </w:rPr>
          <w:delText>can</w:delText>
        </w:r>
      </w:del>
      <w:r w:rsidRPr="002F64D4">
        <w:rPr>
          <w:rFonts w:ascii="Times New Roman" w:hAnsi="Times New Roman"/>
          <w:lang w:val="en-GB"/>
        </w:rPr>
        <w:t xml:space="preserve"> run</w:t>
      </w:r>
      <w:ins w:id="600" w:author="Mark Stitt" w:date="2012-03-02T18:48:00Z">
        <w:r>
          <w:rPr>
            <w:rFonts w:ascii="Times New Roman" w:hAnsi="Times New Roman"/>
            <w:lang w:val="en-GB"/>
          </w:rPr>
          <w:t>ning</w:t>
        </w:r>
      </w:ins>
      <w:r w:rsidRPr="002F64D4">
        <w:rPr>
          <w:rFonts w:ascii="Times New Roman" w:hAnsi="Times New Roman"/>
          <w:lang w:val="en-GB"/>
        </w:rPr>
        <w:t xml:space="preserve"> several quality checks in parallel in separate threads. The number of parallel processes </w:t>
      </w:r>
      <w:del w:id="601" w:author="Mark Stitt" w:date="2012-03-02T18:48:00Z">
        <w:r w:rsidRPr="002F64D4" w:rsidDel="00E11834">
          <w:rPr>
            <w:rFonts w:ascii="Times New Roman" w:hAnsi="Times New Roman"/>
            <w:lang w:val="en-GB"/>
          </w:rPr>
          <w:delText xml:space="preserve">used </w:delText>
        </w:r>
      </w:del>
      <w:r w:rsidRPr="002F64D4">
        <w:rPr>
          <w:rFonts w:ascii="Times New Roman" w:hAnsi="Times New Roman"/>
          <w:lang w:val="en-GB"/>
        </w:rPr>
        <w:t xml:space="preserve">is initially set to the number of </w:t>
      </w:r>
      <w:del w:id="602" w:author="usadel" w:date="2012-03-02T17:52:00Z">
        <w:r w:rsidRPr="002F64D4">
          <w:rPr>
            <w:rFonts w:ascii="Times New Roman" w:hAnsi="Times New Roman"/>
            <w:lang w:val="en-GB"/>
          </w:rPr>
          <w:delText>CPUs</w:delText>
        </w:r>
      </w:del>
      <w:commentRangeStart w:id="603"/>
      <w:ins w:id="604" w:author="usadel" w:date="2012-03-02T17:52:00Z">
        <w:r w:rsidRPr="002F64D4">
          <w:rPr>
            <w:rFonts w:ascii="Times New Roman" w:hAnsi="Times New Roman"/>
            <w:lang w:val="en-GB"/>
          </w:rPr>
          <w:t>CPU</w:t>
        </w:r>
        <w:commentRangeEnd w:id="603"/>
        <w:r>
          <w:rPr>
            <w:rStyle w:val="CommentReference"/>
          </w:rPr>
          <w:commentReference w:id="603"/>
        </w:r>
        <w:r w:rsidRPr="002F64D4">
          <w:rPr>
            <w:rFonts w:ascii="Times New Roman" w:hAnsi="Times New Roman"/>
            <w:lang w:val="en-GB"/>
          </w:rPr>
          <w:t>s</w:t>
        </w:r>
      </w:ins>
      <w:r w:rsidRPr="002F64D4">
        <w:rPr>
          <w:rFonts w:ascii="Times New Roman" w:hAnsi="Times New Roman"/>
          <w:lang w:val="en-GB"/>
        </w:rPr>
        <w:t xml:space="preserve"> detected on the computer but can be modified by the user. Additionally, when using uncompressed input data, users </w:t>
      </w:r>
      <w:ins w:id="605" w:author="usadel" w:date="2012-03-02T21:46:00Z">
        <w:r>
          <w:rPr>
            <w:rFonts w:ascii="Times New Roman" w:hAnsi="Times New Roman"/>
            <w:lang w:val="en-GB"/>
          </w:rPr>
          <w:t xml:space="preserve">can </w:t>
        </w:r>
      </w:ins>
      <w:ins w:id="606" w:author="Mark Stitt" w:date="2012-03-02T18:48:00Z">
        <w:r>
          <w:rPr>
            <w:rFonts w:ascii="Times New Roman" w:hAnsi="Times New Roman"/>
            <w:lang w:val="en-GB"/>
          </w:rPr>
          <w:t>save time by</w:t>
        </w:r>
      </w:ins>
      <w:del w:id="607" w:author="Mark Stitt" w:date="2012-03-02T18:48:00Z">
        <w:r w:rsidRPr="002F64D4" w:rsidDel="00E11834">
          <w:rPr>
            <w:rFonts w:ascii="Times New Roman" w:hAnsi="Times New Roman"/>
            <w:lang w:val="en-GB"/>
          </w:rPr>
          <w:delText>can choose to</w:delText>
        </w:r>
      </w:del>
      <w:r w:rsidRPr="002F64D4">
        <w:rPr>
          <w:rFonts w:ascii="Times New Roman" w:hAnsi="Times New Roman"/>
          <w:lang w:val="en-GB"/>
        </w:rPr>
        <w:t xml:space="preserve"> run</w:t>
      </w:r>
      <w:ins w:id="608" w:author="Mark Stitt" w:date="2012-03-02T18:48:00Z">
        <w:r>
          <w:rPr>
            <w:rFonts w:ascii="Times New Roman" w:hAnsi="Times New Roman"/>
            <w:lang w:val="en-GB"/>
          </w:rPr>
          <w:t>ning</w:t>
        </w:r>
      </w:ins>
      <w:del w:id="609" w:author="Mark Stitt" w:date="2012-03-02T18:48:00Z">
        <w:r w:rsidRPr="002F64D4" w:rsidDel="00E11834">
          <w:rPr>
            <w:rFonts w:ascii="Times New Roman" w:hAnsi="Times New Roman"/>
            <w:lang w:val="en-GB"/>
          </w:rPr>
          <w:delText xml:space="preserve"> the</w:delText>
        </w:r>
      </w:del>
      <w:r w:rsidRPr="002F64D4">
        <w:rPr>
          <w:rFonts w:ascii="Times New Roman" w:hAnsi="Times New Roman"/>
          <w:lang w:val="en-GB"/>
        </w:rPr>
        <w:t xml:space="preserve"> quality checks </w:t>
      </w:r>
      <w:ins w:id="610" w:author="Mark Stitt" w:date="2012-03-02T18:06:00Z">
        <w:r>
          <w:rPr>
            <w:rFonts w:ascii="Times New Roman" w:hAnsi="Times New Roman"/>
            <w:lang w:val="en-GB"/>
          </w:rPr>
          <w:t>o</w:t>
        </w:r>
      </w:ins>
      <w:del w:id="611" w:author="Mark Stitt" w:date="2012-03-02T18:06:00Z">
        <w:r w:rsidRPr="002F64D4" w:rsidDel="00FC35BE">
          <w:rPr>
            <w:rFonts w:ascii="Times New Roman" w:hAnsi="Times New Roman"/>
            <w:lang w:val="en-GB"/>
          </w:rPr>
          <w:delText>only o</w:delText>
        </w:r>
      </w:del>
      <w:r w:rsidRPr="002F64D4">
        <w:rPr>
          <w:rFonts w:ascii="Times New Roman" w:hAnsi="Times New Roman"/>
          <w:lang w:val="en-GB"/>
        </w:rPr>
        <w:t>n a random sample of the input data</w:t>
      </w:r>
      <w:del w:id="612" w:author="usadel" w:date="2012-03-02T17:52:00Z">
        <w:r w:rsidRPr="002F64D4">
          <w:rPr>
            <w:rFonts w:ascii="Times New Roman" w:hAnsi="Times New Roman"/>
            <w:lang w:val="en-GB"/>
          </w:rPr>
          <w:delText>.</w:delText>
        </w:r>
      </w:del>
      <w:ins w:id="613" w:author="usadel" w:date="2012-03-02T17:15:00Z">
        <w:del w:id="614" w:author="Mark Stitt" w:date="2012-03-02T18:48:00Z">
          <w:r w:rsidDel="00E11834">
            <w:rPr>
              <w:rFonts w:ascii="Times New Roman" w:hAnsi="Times New Roman"/>
              <w:lang w:val="en-GB"/>
            </w:rPr>
            <w:delText xml:space="preserve"> to sa</w:delText>
          </w:r>
        </w:del>
        <w:del w:id="615" w:author="Mark Stitt" w:date="2012-03-02T18:06:00Z">
          <w:r w:rsidDel="00FC35BE">
            <w:rPr>
              <w:rFonts w:ascii="Times New Roman" w:hAnsi="Times New Roman"/>
              <w:lang w:val="en-GB"/>
            </w:rPr>
            <w:delText>f</w:delText>
          </w:r>
        </w:del>
        <w:del w:id="616" w:author="Mark Stitt" w:date="2012-03-02T18:48:00Z">
          <w:r w:rsidDel="00E11834">
            <w:rPr>
              <w:rFonts w:ascii="Times New Roman" w:hAnsi="Times New Roman"/>
              <w:lang w:val="en-GB"/>
            </w:rPr>
            <w:delText>e time</w:delText>
          </w:r>
        </w:del>
      </w:ins>
      <w:ins w:id="617" w:author="usadel" w:date="2012-03-02T17:52:00Z">
        <w:r w:rsidRPr="002F64D4">
          <w:rPr>
            <w:rFonts w:ascii="Times New Roman" w:hAnsi="Times New Roman"/>
            <w:lang w:val="en-GB"/>
          </w:rPr>
          <w:t>.</w:t>
        </w:r>
      </w:ins>
      <w:r w:rsidRPr="002F64D4">
        <w:rPr>
          <w:rFonts w:ascii="Times New Roman" w:hAnsi="Times New Roman"/>
          <w:lang w:val="en-GB"/>
        </w:rPr>
        <w:t xml:space="preserve"> The sample size can be modified </w:t>
      </w:r>
      <w:del w:id="618" w:author="usadel" w:date="2012-03-02T17:52:00Z">
        <w:r w:rsidRPr="002F64D4">
          <w:rPr>
            <w:rFonts w:ascii="Times New Roman" w:hAnsi="Times New Roman"/>
            <w:lang w:val="en-GB"/>
          </w:rPr>
          <w:delText>on</w:delText>
        </w:r>
      </w:del>
      <w:ins w:id="619" w:author="usadel" w:date="2012-03-02T17:15:00Z">
        <w:r>
          <w:rPr>
            <w:rFonts w:ascii="Times New Roman" w:hAnsi="Times New Roman"/>
            <w:lang w:val="en-GB"/>
          </w:rPr>
          <w:t>i</w:t>
        </w:r>
      </w:ins>
      <w:del w:id="620" w:author="usadel" w:date="2012-03-02T17:15:00Z">
        <w:r w:rsidRPr="002F64D4" w:rsidDel="003A73D6">
          <w:rPr>
            <w:rFonts w:ascii="Times New Roman" w:hAnsi="Times New Roman"/>
            <w:lang w:val="en-GB"/>
          </w:rPr>
          <w:delText>o</w:delText>
        </w:r>
      </w:del>
      <w:ins w:id="621" w:author="usadel" w:date="2012-03-02T17:52:00Z">
        <w:r w:rsidRPr="002F64D4">
          <w:rPr>
            <w:rFonts w:ascii="Times New Roman" w:hAnsi="Times New Roman"/>
            <w:lang w:val="en-GB"/>
          </w:rPr>
          <w:t>n</w:t>
        </w:r>
      </w:ins>
      <w:r w:rsidRPr="002F64D4">
        <w:rPr>
          <w:rFonts w:ascii="Times New Roman" w:hAnsi="Times New Roman"/>
          <w:lang w:val="en-GB"/>
        </w:rPr>
        <w:t xml:space="preserve"> the “File settings” tab in the quality check settings step. Depending on the sample size this will give a very fast overview of the input data quality.</w:t>
      </w:r>
    </w:p>
    <w:p w:rsidR="00B24DB5" w:rsidRPr="002F64D4" w:rsidRDefault="00B24DB5" w:rsidP="003A73D6">
      <w:pPr>
        <w:spacing w:line="360" w:lineRule="auto"/>
        <w:jc w:val="both"/>
        <w:rPr>
          <w:rFonts w:ascii="Times New Roman" w:hAnsi="Times New Roman"/>
          <w:lang w:val="en-GB"/>
        </w:rPr>
      </w:pPr>
      <w:r w:rsidRPr="002F64D4">
        <w:rPr>
          <w:rFonts w:ascii="Times New Roman" w:hAnsi="Times New Roman"/>
          <w:lang w:val="en-GB"/>
        </w:rPr>
        <w:tab/>
        <w:t xml:space="preserve">The quality check results can be </w:t>
      </w:r>
      <w:ins w:id="622" w:author="Mark Stitt" w:date="2012-03-02T18:49:00Z">
        <w:r>
          <w:rPr>
            <w:rFonts w:ascii="Times New Roman" w:hAnsi="Times New Roman"/>
            <w:lang w:val="en-GB"/>
          </w:rPr>
          <w:t xml:space="preserve">immediately </w:t>
        </w:r>
      </w:ins>
      <w:r w:rsidRPr="002F64D4">
        <w:rPr>
          <w:rFonts w:ascii="Times New Roman" w:hAnsi="Times New Roman"/>
          <w:lang w:val="en-GB"/>
        </w:rPr>
        <w:t xml:space="preserve">browsed </w:t>
      </w:r>
      <w:del w:id="623" w:author="Mark Stitt" w:date="2012-03-02T18:49:00Z">
        <w:r w:rsidRPr="002F64D4" w:rsidDel="00E11834">
          <w:rPr>
            <w:rFonts w:ascii="Times New Roman" w:hAnsi="Times New Roman"/>
            <w:lang w:val="en-GB"/>
          </w:rPr>
          <w:delText xml:space="preserve">directly </w:delText>
        </w:r>
      </w:del>
      <w:del w:id="624" w:author="Mark Stitt" w:date="2012-03-02T18:06:00Z">
        <w:r w:rsidRPr="002F64D4" w:rsidDel="00FC35BE">
          <w:rPr>
            <w:rFonts w:ascii="Times New Roman" w:hAnsi="Times New Roman"/>
            <w:lang w:val="en-GB"/>
          </w:rPr>
          <w:delText>with</w:delText>
        </w:r>
      </w:del>
      <w:r w:rsidRPr="002F64D4">
        <w:rPr>
          <w:rFonts w:ascii="Times New Roman" w:hAnsi="Times New Roman"/>
          <w:lang w:val="en-GB"/>
        </w:rPr>
        <w:t xml:space="preserve">in </w:t>
      </w:r>
      <w:r w:rsidRPr="00B24DB5">
        <w:rPr>
          <w:rFonts w:ascii="Times New Roman" w:hAnsi="Times New Roman"/>
          <w:i/>
          <w:iCs/>
          <w:lang w:val="en-GB"/>
          <w:rPrChange w:id="625" w:author="usadel" w:date="2012-03-02T21:47: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626" w:author="usadel" w:date="2012-03-02T21:47:00Z">
            <w:rPr>
              <w:rFonts w:ascii="Times New Roman" w:hAnsi="Times New Roman"/>
              <w:iCs/>
              <w:lang w:val="en-GB"/>
            </w:rPr>
          </w:rPrChange>
        </w:rPr>
        <w:t>NA</w:t>
      </w:r>
      <w:ins w:id="627" w:author="Mark Stitt" w:date="2012-03-02T18:07:00Z">
        <w:r>
          <w:rPr>
            <w:rFonts w:ascii="Times New Roman" w:hAnsi="Times New Roman"/>
            <w:lang w:val="en-GB"/>
          </w:rPr>
          <w:t>. They</w:t>
        </w:r>
      </w:ins>
      <w:del w:id="628" w:author="Mark Stitt" w:date="2012-03-02T18:07:00Z">
        <w:r w:rsidRPr="002F64D4" w:rsidDel="00FC35BE">
          <w:rPr>
            <w:rFonts w:ascii="Times New Roman" w:hAnsi="Times New Roman"/>
            <w:lang w:val="en-GB"/>
          </w:rPr>
          <w:delText xml:space="preserve"> and </w:delText>
        </w:r>
      </w:del>
      <w:ins w:id="629" w:author="Mark Stitt" w:date="2012-03-02T18:07:00Z">
        <w:r>
          <w:rPr>
            <w:rFonts w:ascii="Times New Roman" w:hAnsi="Times New Roman"/>
            <w:lang w:val="en-GB"/>
          </w:rPr>
          <w:t xml:space="preserve"> </w:t>
        </w:r>
      </w:ins>
      <w:ins w:id="630" w:author="Mark Stitt" w:date="2012-03-02T18:06:00Z">
        <w:r>
          <w:rPr>
            <w:rFonts w:ascii="Times New Roman" w:hAnsi="Times New Roman"/>
            <w:lang w:val="en-GB"/>
          </w:rPr>
          <w:t xml:space="preserve">are </w:t>
        </w:r>
      </w:ins>
      <w:del w:id="631" w:author="Mark Stitt" w:date="2012-03-02T18:07:00Z">
        <w:r w:rsidRPr="002F64D4" w:rsidDel="00FC35BE">
          <w:rPr>
            <w:rFonts w:ascii="Times New Roman" w:hAnsi="Times New Roman"/>
            <w:lang w:val="en-GB"/>
          </w:rPr>
          <w:delText>will</w:delText>
        </w:r>
      </w:del>
      <w:del w:id="632" w:author="Mark Stitt" w:date="2012-03-02T18:49:00Z">
        <w:r w:rsidRPr="002F64D4" w:rsidDel="00E11834">
          <w:rPr>
            <w:rFonts w:ascii="Times New Roman" w:hAnsi="Times New Roman"/>
            <w:lang w:val="en-GB"/>
          </w:rPr>
          <w:delText xml:space="preserve"> </w:delText>
        </w:r>
      </w:del>
      <w:r w:rsidRPr="002F64D4">
        <w:rPr>
          <w:rFonts w:ascii="Times New Roman" w:hAnsi="Times New Roman"/>
          <w:lang w:val="en-GB"/>
        </w:rPr>
        <w:t>automatically</w:t>
      </w:r>
      <w:del w:id="633" w:author="Mark Stitt" w:date="2012-03-02T18:07:00Z">
        <w:r w:rsidRPr="002F64D4" w:rsidDel="00FC35BE">
          <w:rPr>
            <w:rFonts w:ascii="Times New Roman" w:hAnsi="Times New Roman"/>
            <w:lang w:val="en-GB"/>
          </w:rPr>
          <w:delText xml:space="preserve"> be</w:delText>
        </w:r>
      </w:del>
      <w:r w:rsidRPr="002F64D4">
        <w:rPr>
          <w:rFonts w:ascii="Times New Roman" w:hAnsi="Times New Roman"/>
          <w:lang w:val="en-GB"/>
        </w:rPr>
        <w:t xml:space="preserve"> saved to the analysis project folder as PDF files when proceeding to the filtering step. The filtering step is organized as a modular construction kit. </w:t>
      </w:r>
      <w:del w:id="634" w:author="Mark Stitt" w:date="2012-03-02T18:08:00Z">
        <w:r w:rsidRPr="002F64D4" w:rsidDel="00FC35BE">
          <w:rPr>
            <w:rFonts w:ascii="Times New Roman" w:hAnsi="Times New Roman"/>
            <w:lang w:val="en-GB"/>
          </w:rPr>
          <w:delText xml:space="preserve">A total </w:delText>
        </w:r>
      </w:del>
      <w:del w:id="635" w:author="Mark Stitt" w:date="2012-03-02T18:07:00Z">
        <w:r w:rsidRPr="002F64D4" w:rsidDel="00FC35BE">
          <w:rPr>
            <w:rFonts w:ascii="Times New Roman" w:hAnsi="Times New Roman"/>
            <w:lang w:val="en-GB"/>
          </w:rPr>
          <w:delText xml:space="preserve">of </w:delText>
        </w:r>
      </w:del>
      <w:ins w:id="636" w:author="Mark Stitt" w:date="2012-03-02T18:08:00Z">
        <w:r>
          <w:rPr>
            <w:rFonts w:ascii="Times New Roman" w:hAnsi="Times New Roman"/>
            <w:lang w:val="en-GB"/>
          </w:rPr>
          <w:t>S</w:t>
        </w:r>
      </w:ins>
      <w:del w:id="637" w:author="Mark Stitt" w:date="2012-03-02T18:08:00Z">
        <w:r w:rsidRPr="002F64D4" w:rsidDel="00FC35BE">
          <w:rPr>
            <w:rFonts w:ascii="Times New Roman" w:hAnsi="Times New Roman"/>
            <w:lang w:val="en-GB"/>
          </w:rPr>
          <w:delText>s</w:delText>
        </w:r>
      </w:del>
      <w:r w:rsidRPr="002F64D4">
        <w:rPr>
          <w:rFonts w:ascii="Times New Roman" w:hAnsi="Times New Roman"/>
          <w:lang w:val="en-GB"/>
        </w:rPr>
        <w:t xml:space="preserve">even different filter modules </w:t>
      </w:r>
      <w:del w:id="638" w:author="Mark Stitt" w:date="2012-03-02T18:49:00Z">
        <w:r w:rsidRPr="002F64D4" w:rsidDel="00E11834">
          <w:rPr>
            <w:rFonts w:ascii="Times New Roman" w:hAnsi="Times New Roman"/>
            <w:lang w:val="en-GB"/>
          </w:rPr>
          <w:delText xml:space="preserve">are available and </w:delText>
        </w:r>
      </w:del>
      <w:r w:rsidRPr="002F64D4">
        <w:rPr>
          <w:rFonts w:ascii="Times New Roman" w:hAnsi="Times New Roman"/>
          <w:lang w:val="en-GB"/>
        </w:rPr>
        <w:t xml:space="preserve">can be freely combined to build a read trimming and filtering pipeline. The modules comprise quality-based trimmers </w:t>
      </w:r>
      <w:ins w:id="639" w:author="Mark Stitt" w:date="2012-03-02T18:08:00Z">
        <w:r>
          <w:rPr>
            <w:rFonts w:ascii="Times New Roman" w:hAnsi="Times New Roman"/>
            <w:lang w:val="en-GB"/>
          </w:rPr>
          <w:t xml:space="preserve">that </w:t>
        </w:r>
      </w:ins>
      <w:r w:rsidRPr="002F64D4">
        <w:rPr>
          <w:rFonts w:ascii="Times New Roman" w:hAnsi="Times New Roman"/>
          <w:lang w:val="en-GB"/>
        </w:rPr>
        <w:t>remov</w:t>
      </w:r>
      <w:ins w:id="640" w:author="Mark Stitt" w:date="2012-03-02T18:08:00Z">
        <w:r>
          <w:rPr>
            <w:rFonts w:ascii="Times New Roman" w:hAnsi="Times New Roman"/>
            <w:lang w:val="en-GB"/>
          </w:rPr>
          <w:t>e</w:t>
        </w:r>
      </w:ins>
      <w:del w:id="641" w:author="Mark Stitt" w:date="2012-03-02T18:08:00Z">
        <w:r w:rsidRPr="002F64D4" w:rsidDel="00FC35BE">
          <w:rPr>
            <w:rFonts w:ascii="Times New Roman" w:hAnsi="Times New Roman"/>
            <w:lang w:val="en-GB"/>
          </w:rPr>
          <w:delText>ing</w:delText>
        </w:r>
      </w:del>
      <w:r w:rsidRPr="002F64D4">
        <w:rPr>
          <w:rFonts w:ascii="Times New Roman" w:hAnsi="Times New Roman"/>
          <w:lang w:val="en-GB"/>
        </w:rPr>
        <w:t xml:space="preserve"> low-quality bases from the start and end of each read </w:t>
      </w:r>
      <w:commentRangeStart w:id="642"/>
      <w:r w:rsidRPr="002F64D4">
        <w:rPr>
          <w:rFonts w:ascii="Times New Roman" w:hAnsi="Times New Roman"/>
          <w:lang w:val="en-GB"/>
        </w:rPr>
        <w:t xml:space="preserve">or </w:t>
      </w:r>
      <w:ins w:id="643" w:author="Mark Stitt" w:date="2012-03-02T18:08:00Z">
        <w:r>
          <w:rPr>
            <w:rFonts w:ascii="Times New Roman" w:hAnsi="Times New Roman"/>
            <w:lang w:val="en-GB"/>
          </w:rPr>
          <w:t>,</w:t>
        </w:r>
      </w:ins>
      <w:r w:rsidRPr="002F64D4">
        <w:rPr>
          <w:rFonts w:ascii="Times New Roman" w:hAnsi="Times New Roman"/>
          <w:lang w:val="en-GB"/>
        </w:rPr>
        <w:t xml:space="preserve">by scanning </w:t>
      </w:r>
      <w:commentRangeEnd w:id="642"/>
      <w:r>
        <w:rPr>
          <w:rStyle w:val="CommentReference"/>
        </w:rPr>
        <w:commentReference w:id="642"/>
      </w:r>
      <w:r w:rsidRPr="002F64D4">
        <w:rPr>
          <w:rFonts w:ascii="Times New Roman" w:hAnsi="Times New Roman"/>
          <w:lang w:val="en-GB"/>
        </w:rPr>
        <w:t>across each read with a sliding window</w:t>
      </w:r>
      <w:commentRangeStart w:id="644"/>
      <w:r w:rsidRPr="002F64D4">
        <w:rPr>
          <w:rFonts w:ascii="Times New Roman" w:hAnsi="Times New Roman"/>
          <w:lang w:val="en-GB"/>
        </w:rPr>
        <w:t xml:space="preserve">, </w:t>
      </w:r>
      <w:commentRangeStart w:id="645"/>
      <w:r w:rsidRPr="002F64D4">
        <w:rPr>
          <w:rFonts w:ascii="Times New Roman" w:hAnsi="Times New Roman"/>
          <w:lang w:val="en-GB"/>
        </w:rPr>
        <w:t>read length croppers a minimal length filter</w:t>
      </w:r>
      <w:commentRangeEnd w:id="645"/>
      <w:r>
        <w:rPr>
          <w:rStyle w:val="CommentReference"/>
        </w:rPr>
        <w:commentReference w:id="645"/>
      </w:r>
      <w:r w:rsidRPr="002F64D4">
        <w:rPr>
          <w:rFonts w:ascii="Times New Roman" w:hAnsi="Times New Roman"/>
          <w:lang w:val="en-GB"/>
        </w:rPr>
        <w:t xml:space="preserve">, </w:t>
      </w:r>
      <w:commentRangeEnd w:id="644"/>
      <w:r>
        <w:rPr>
          <w:rStyle w:val="CommentReference"/>
        </w:rPr>
        <w:commentReference w:id="644"/>
      </w:r>
      <w:r w:rsidRPr="002F64D4">
        <w:rPr>
          <w:rFonts w:ascii="Times New Roman" w:hAnsi="Times New Roman"/>
          <w:lang w:val="en-GB"/>
        </w:rPr>
        <w:t xml:space="preserve">an adapter clipper that removes user-supplied sequences and a barcode splitter than divides multiplexed, barcoded reads into separate files. A custom trimming pipeline can be </w:t>
      </w:r>
      <w:del w:id="646" w:author="usadel" w:date="2012-03-02T17:16:00Z">
        <w:r w:rsidRPr="002F64D4" w:rsidDel="003A73D6">
          <w:rPr>
            <w:rFonts w:ascii="Times New Roman" w:hAnsi="Times New Roman"/>
            <w:lang w:val="en-GB"/>
          </w:rPr>
          <w:delText>easily</w:delText>
        </w:r>
      </w:del>
      <w:del w:id="647" w:author="Mark Stitt" w:date="2012-03-02T18:09:00Z">
        <w:r w:rsidRPr="002F64D4" w:rsidDel="00FC35BE">
          <w:rPr>
            <w:rFonts w:ascii="Times New Roman" w:hAnsi="Times New Roman"/>
            <w:lang w:val="en-GB"/>
          </w:rPr>
          <w:delText xml:space="preserve"> </w:delText>
        </w:r>
      </w:del>
      <w:r w:rsidRPr="002F64D4">
        <w:rPr>
          <w:rFonts w:ascii="Times New Roman" w:hAnsi="Times New Roman"/>
          <w:lang w:val="en-GB"/>
        </w:rPr>
        <w:t xml:space="preserve">assembled </w:t>
      </w:r>
      <w:del w:id="648" w:author="Mark Stitt" w:date="2012-03-02T18:09:00Z">
        <w:r w:rsidRPr="002F64D4" w:rsidDel="00FC35BE">
          <w:rPr>
            <w:rFonts w:ascii="Times New Roman" w:hAnsi="Times New Roman"/>
            <w:lang w:val="en-GB"/>
          </w:rPr>
          <w:delText xml:space="preserve">simply </w:delText>
        </w:r>
      </w:del>
      <w:r w:rsidRPr="002F64D4">
        <w:rPr>
          <w:rFonts w:ascii="Times New Roman" w:hAnsi="Times New Roman"/>
          <w:lang w:val="en-GB"/>
        </w:rPr>
        <w:t xml:space="preserve">by drag &amp; dropping modules into a workflow area. Each trimming step will be represented by a small GUI that </w:t>
      </w:r>
      <w:ins w:id="649" w:author="usadel" w:date="2012-03-02T21:49:00Z">
        <w:r>
          <w:rPr>
            <w:rFonts w:ascii="Times New Roman" w:hAnsi="Times New Roman"/>
            <w:lang w:val="en-GB"/>
          </w:rPr>
          <w:t>display</w:t>
        </w:r>
      </w:ins>
      <w:del w:id="650" w:author="usadel" w:date="2012-03-02T21:49:00Z">
        <w:r w:rsidRPr="002F64D4" w:rsidDel="00857A2A">
          <w:rPr>
            <w:rFonts w:ascii="Times New Roman" w:hAnsi="Times New Roman"/>
            <w:lang w:val="en-GB"/>
          </w:rPr>
          <w:delText>expose</w:delText>
        </w:r>
      </w:del>
      <w:r w:rsidRPr="002F64D4">
        <w:rPr>
          <w:rFonts w:ascii="Times New Roman" w:hAnsi="Times New Roman"/>
          <w:lang w:val="en-GB"/>
        </w:rPr>
        <w:t>s all modifiable trimming parameters to the user</w:t>
      </w:r>
      <w:commentRangeStart w:id="651"/>
      <w:r w:rsidRPr="002F64D4">
        <w:rPr>
          <w:rFonts w:ascii="Times New Roman" w:hAnsi="Times New Roman"/>
          <w:lang w:val="en-GB"/>
        </w:rPr>
        <w:t xml:space="preserve">. </w:t>
      </w:r>
      <w:commentRangeStart w:id="652"/>
      <w:r w:rsidRPr="002F64D4">
        <w:rPr>
          <w:rFonts w:ascii="Times New Roman" w:hAnsi="Times New Roman"/>
          <w:lang w:val="en-GB"/>
        </w:rPr>
        <w:t xml:space="preserve">We also </w:t>
      </w:r>
      <w:commentRangeEnd w:id="651"/>
      <w:r>
        <w:rPr>
          <w:rStyle w:val="CommentReference"/>
        </w:rPr>
        <w:commentReference w:id="651"/>
      </w:r>
      <w:r w:rsidRPr="002F64D4">
        <w:rPr>
          <w:rFonts w:ascii="Times New Roman" w:hAnsi="Times New Roman"/>
          <w:lang w:val="en-GB"/>
        </w:rPr>
        <w:t>make the trimming pipeline available as a stand-alone command line tool called trimmomatic that will, due to space constraints, be described in full detail in another pu</w:t>
      </w:r>
      <w:commentRangeStart w:id="653"/>
      <w:r w:rsidRPr="002F64D4">
        <w:rPr>
          <w:rFonts w:ascii="Times New Roman" w:hAnsi="Times New Roman"/>
          <w:lang w:val="en-GB"/>
        </w:rPr>
        <w:t>blication</w:t>
      </w:r>
      <w:commentRangeEnd w:id="653"/>
      <w:r>
        <w:rPr>
          <w:rStyle w:val="CommentReference"/>
        </w:rPr>
        <w:commentReference w:id="653"/>
      </w:r>
      <w:r w:rsidRPr="002F64D4">
        <w:rPr>
          <w:rFonts w:ascii="Times New Roman" w:hAnsi="Times New Roman"/>
          <w:lang w:val="en-GB"/>
        </w:rPr>
        <w:t>.</w:t>
      </w:r>
      <w:commentRangeEnd w:id="652"/>
      <w:r>
        <w:rPr>
          <w:rStyle w:val="CommentReference"/>
        </w:rPr>
        <w:commentReference w:id="652"/>
      </w:r>
    </w:p>
    <w:p w:rsidR="00B24DB5" w:rsidRPr="002F64D4"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commentRangeStart w:id="654"/>
      <w:r w:rsidRPr="002F64D4">
        <w:rPr>
          <w:rFonts w:ascii="Times New Roman" w:hAnsi="Times New Roman"/>
          <w:b/>
          <w:i/>
          <w:lang w:val="en-GB"/>
        </w:rPr>
        <w:t>Read library setup and reference mapping</w:t>
      </w:r>
      <w:commentRangeEnd w:id="654"/>
      <w:r>
        <w:rPr>
          <w:rStyle w:val="CommentReference"/>
        </w:rPr>
        <w:commentReference w:id="654"/>
      </w:r>
    </w:p>
    <w:p w:rsidR="00B24DB5" w:rsidRDefault="00B24DB5" w:rsidP="002E27B1">
      <w:pPr>
        <w:spacing w:line="360" w:lineRule="auto"/>
        <w:jc w:val="both"/>
        <w:rPr>
          <w:ins w:id="655" w:author="usadel" w:date="2012-03-02T17:19:00Z"/>
          <w:rFonts w:ascii="Times New Roman" w:hAnsi="Times New Roman"/>
          <w:lang w:val="en-GB"/>
        </w:rPr>
      </w:pPr>
      <w:ins w:id="656" w:author="Mark Stitt" w:date="2012-03-02T18:50:00Z">
        <w:r>
          <w:rPr>
            <w:rFonts w:ascii="Times New Roman" w:hAnsi="Times New Roman"/>
            <w:lang w:val="en-GB"/>
          </w:rPr>
          <w:t>In the next step, the</w:t>
        </w:r>
      </w:ins>
      <w:del w:id="657" w:author="Mark Stitt" w:date="2012-03-02T18:50:00Z">
        <w:r w:rsidRPr="002F64D4" w:rsidDel="00E11834">
          <w:rPr>
            <w:rFonts w:ascii="Times New Roman" w:hAnsi="Times New Roman"/>
            <w:lang w:val="en-GB"/>
          </w:rPr>
          <w:delText>After quality checking and trimming</w:delText>
        </w:r>
      </w:del>
      <w:ins w:id="658" w:author="usadel" w:date="2012-03-02T17:17:00Z">
        <w:del w:id="659" w:author="Mark Stitt" w:date="2012-03-02T18:50:00Z">
          <w:r w:rsidDel="00E11834">
            <w:rPr>
              <w:rFonts w:ascii="Times New Roman" w:hAnsi="Times New Roman"/>
              <w:lang w:val="en-GB"/>
            </w:rPr>
            <w:delText>,</w:delText>
          </w:r>
        </w:del>
      </w:ins>
      <w:del w:id="660" w:author="Mark Stitt" w:date="2012-03-02T18:50:00Z">
        <w:r w:rsidRPr="002F64D4" w:rsidDel="00E11834">
          <w:rPr>
            <w:rFonts w:ascii="Times New Roman" w:hAnsi="Times New Roman"/>
            <w:lang w:val="en-GB"/>
          </w:rPr>
          <w:delText xml:space="preserve"> the</w:delText>
        </w:r>
      </w:del>
      <w:r w:rsidRPr="002F64D4">
        <w:rPr>
          <w:rFonts w:ascii="Times New Roman" w:hAnsi="Times New Roman"/>
          <w:lang w:val="en-GB"/>
        </w:rPr>
        <w:t xml:space="preserve"> reads </w:t>
      </w:r>
      <w:ins w:id="661" w:author="Mark Stitt" w:date="2012-03-02T18:50:00Z">
        <w:r>
          <w:rPr>
            <w:rFonts w:ascii="Times New Roman" w:hAnsi="Times New Roman"/>
            <w:lang w:val="en-GB"/>
          </w:rPr>
          <w:t xml:space="preserve">are </w:t>
        </w:r>
      </w:ins>
      <w:del w:id="662" w:author="Mark Stitt" w:date="2012-03-02T18:50:00Z">
        <w:r w:rsidRPr="002F64D4" w:rsidDel="00E11834">
          <w:rPr>
            <w:rFonts w:ascii="Times New Roman" w:hAnsi="Times New Roman"/>
            <w:lang w:val="en-GB"/>
          </w:rPr>
          <w:delText xml:space="preserve">can </w:delText>
        </w:r>
      </w:del>
      <w:del w:id="663" w:author="usadel" w:date="2012-03-02T17:17:00Z">
        <w:r w:rsidRPr="002F64D4" w:rsidDel="003A73D6">
          <w:rPr>
            <w:rFonts w:ascii="Times New Roman" w:hAnsi="Times New Roman"/>
            <w:lang w:val="en-GB"/>
          </w:rPr>
          <w:delText>now</w:delText>
        </w:r>
      </w:del>
      <w:del w:id="664" w:author="Mark Stitt" w:date="2012-03-02T18:09:00Z">
        <w:r w:rsidRPr="002F64D4" w:rsidDel="00FC35BE">
          <w:rPr>
            <w:rFonts w:ascii="Times New Roman" w:hAnsi="Times New Roman"/>
            <w:lang w:val="en-GB"/>
          </w:rPr>
          <w:delText xml:space="preserve"> </w:delText>
        </w:r>
      </w:del>
      <w:del w:id="665" w:author="Mark Stitt" w:date="2012-03-02T18:50:00Z">
        <w:r w:rsidRPr="002F64D4" w:rsidDel="00E11834">
          <w:rPr>
            <w:rFonts w:ascii="Times New Roman" w:hAnsi="Times New Roman"/>
            <w:lang w:val="en-GB"/>
          </w:rPr>
          <w:delText>be</w:delText>
        </w:r>
      </w:del>
      <w:r w:rsidRPr="002F64D4">
        <w:rPr>
          <w:rFonts w:ascii="Times New Roman" w:hAnsi="Times New Roman"/>
          <w:lang w:val="en-GB"/>
        </w:rPr>
        <w:t xml:space="preserve"> mapped to a reference sequence</w:t>
      </w:r>
      <w:ins w:id="666" w:author="Mark Stitt" w:date="2012-03-02T18:09:00Z">
        <w:r>
          <w:rPr>
            <w:rFonts w:ascii="Times New Roman" w:hAnsi="Times New Roman"/>
            <w:lang w:val="en-GB"/>
          </w:rPr>
          <w:t>. This</w:t>
        </w:r>
      </w:ins>
      <w:del w:id="667" w:author="Mark Stitt" w:date="2012-03-02T18:09:00Z">
        <w:r w:rsidRPr="002F64D4" w:rsidDel="00FC35BE">
          <w:rPr>
            <w:rFonts w:ascii="Times New Roman" w:hAnsi="Times New Roman"/>
            <w:lang w:val="en-GB"/>
          </w:rPr>
          <w:delText xml:space="preserve"> that</w:delText>
        </w:r>
      </w:del>
      <w:r w:rsidRPr="002F64D4">
        <w:rPr>
          <w:rFonts w:ascii="Times New Roman" w:hAnsi="Times New Roman"/>
          <w:lang w:val="en-GB"/>
        </w:rPr>
        <w:t xml:space="preserve"> has to be supplied by the user. </w:t>
      </w:r>
      <w:ins w:id="668" w:author="usadel" w:date="2012-03-02T17:18:00Z">
        <w:del w:id="669" w:author="Mark Stitt" w:date="2012-03-02T18:51:00Z">
          <w:r w:rsidRPr="00B24DB5" w:rsidDel="00E11834">
            <w:rPr>
              <w:rFonts w:ascii="Times New Roman" w:hAnsi="Times New Roman"/>
              <w:i/>
              <w:iCs/>
              <w:lang w:val="en-GB"/>
              <w:rPrChange w:id="670" w:author="usadel" w:date="2012-03-02T21:51:00Z">
                <w:rPr>
                  <w:rFonts w:ascii="Times New Roman" w:hAnsi="Times New Roman"/>
                  <w:iCs/>
                  <w:lang w:val="en-GB"/>
                </w:rPr>
              </w:rPrChange>
            </w:rPr>
            <w:delText xml:space="preserve">Depending on the type of reference sequence, transcriptome or genome, </w:delText>
          </w:r>
        </w:del>
        <w:r w:rsidRPr="00B24DB5">
          <w:rPr>
            <w:rFonts w:ascii="Times New Roman" w:hAnsi="Times New Roman"/>
            <w:i/>
            <w:iCs/>
            <w:lang w:val="en-GB"/>
            <w:rPrChange w:id="671" w:author="usadel" w:date="2012-03-02T21:51: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672" w:author="usadel" w:date="2012-03-02T21:51:00Z">
              <w:rPr>
                <w:rFonts w:ascii="Times New Roman" w:hAnsi="Times New Roman"/>
                <w:iCs/>
                <w:lang w:val="en-GB"/>
              </w:rPr>
            </w:rPrChange>
          </w:rPr>
          <w:t>NA</w:t>
        </w:r>
        <w:r w:rsidRPr="002F64D4">
          <w:rPr>
            <w:rFonts w:ascii="Times New Roman" w:hAnsi="Times New Roman"/>
            <w:lang w:val="en-GB"/>
          </w:rPr>
          <w:t xml:space="preserve"> requires</w:t>
        </w:r>
        <w:del w:id="673" w:author="Mark Stitt" w:date="2012-03-02T18:09:00Z">
          <w:r w:rsidRPr="002F64D4" w:rsidDel="00FC35BE">
            <w:rPr>
              <w:rFonts w:ascii="Times New Roman" w:hAnsi="Times New Roman"/>
              <w:lang w:val="en-GB"/>
            </w:rPr>
            <w:delText xml:space="preserve"> just</w:delText>
          </w:r>
        </w:del>
        <w:r w:rsidRPr="002F64D4">
          <w:rPr>
            <w:rFonts w:ascii="Times New Roman" w:hAnsi="Times New Roman"/>
            <w:lang w:val="en-GB"/>
          </w:rPr>
          <w:t xml:space="preserve"> a FASTA file of all transcripts </w:t>
        </w:r>
        <w:del w:id="674" w:author="Mark Stitt" w:date="2012-03-02T18:51:00Z">
          <w:r w:rsidRPr="002F64D4" w:rsidDel="00E11834">
            <w:rPr>
              <w:rFonts w:ascii="Times New Roman" w:hAnsi="Times New Roman"/>
              <w:lang w:val="en-GB"/>
            </w:rPr>
            <w:delText xml:space="preserve">(when using a transcriptome) </w:delText>
          </w:r>
        </w:del>
        <w:r w:rsidRPr="002F64D4">
          <w:rPr>
            <w:rFonts w:ascii="Times New Roman" w:hAnsi="Times New Roman"/>
            <w:lang w:val="en-GB"/>
          </w:rPr>
          <w:t>or a FASTA file plus matching GFF3 annotation</w:t>
        </w:r>
      </w:ins>
      <w:ins w:id="675" w:author="Mark Stitt" w:date="2012-03-02T18:51:00Z">
        <w:r>
          <w:rPr>
            <w:rFonts w:ascii="Times New Roman" w:hAnsi="Times New Roman"/>
            <w:lang w:val="en-GB"/>
          </w:rPr>
          <w:t xml:space="preserve">, depending on whether the reference is transcriptomic or </w:t>
        </w:r>
      </w:ins>
      <w:ins w:id="676" w:author="usadel" w:date="2012-03-02T17:18:00Z">
        <w:del w:id="677" w:author="Mark Stitt" w:date="2012-03-02T18:51:00Z">
          <w:r w:rsidRPr="002F64D4" w:rsidDel="00E11834">
            <w:rPr>
              <w:rFonts w:ascii="Times New Roman" w:hAnsi="Times New Roman"/>
              <w:lang w:val="en-GB"/>
            </w:rPr>
            <w:delText xml:space="preserve">(for </w:delText>
          </w:r>
        </w:del>
        <w:r w:rsidRPr="002F64D4">
          <w:rPr>
            <w:rFonts w:ascii="Times New Roman" w:hAnsi="Times New Roman"/>
            <w:lang w:val="en-GB"/>
          </w:rPr>
          <w:t>genomic reference data</w:t>
        </w:r>
        <w:del w:id="678" w:author="Mark Stitt" w:date="2012-03-02T18:51:00Z">
          <w:r w:rsidRPr="002F64D4" w:rsidDel="00E11834">
            <w:rPr>
              <w:rFonts w:ascii="Times New Roman" w:hAnsi="Times New Roman"/>
              <w:lang w:val="en-GB"/>
            </w:rPr>
            <w:delText>)</w:delText>
          </w:r>
        </w:del>
        <w:r w:rsidRPr="002F64D4">
          <w:rPr>
            <w:rFonts w:ascii="Times New Roman" w:hAnsi="Times New Roman"/>
            <w:lang w:val="en-GB"/>
          </w:rPr>
          <w:t xml:space="preserve">. </w:t>
        </w:r>
      </w:ins>
      <w:ins w:id="679" w:author="Mark Stitt" w:date="2012-03-02T18:52:00Z">
        <w:r>
          <w:rPr>
            <w:rFonts w:ascii="Times New Roman" w:hAnsi="Times New Roman"/>
            <w:lang w:val="en-GB"/>
          </w:rPr>
          <w:t xml:space="preserve">Filtered reads are aligned </w:t>
        </w:r>
        <w:del w:id="680" w:author="usadel" w:date="2012-03-02T21:55:00Z">
          <w:r w:rsidDel="002E27B1">
            <w:rPr>
              <w:rFonts w:ascii="Times New Roman" w:hAnsi="Times New Roman"/>
              <w:lang w:val="en-GB"/>
            </w:rPr>
            <w:delText>o</w:delText>
          </w:r>
        </w:del>
        <w:r>
          <w:rPr>
            <w:rFonts w:ascii="Times New Roman" w:hAnsi="Times New Roman"/>
            <w:lang w:val="en-GB"/>
          </w:rPr>
          <w:t>t</w:t>
        </w:r>
      </w:ins>
      <w:ins w:id="681" w:author="usadel" w:date="2012-03-02T21:55:00Z">
        <w:r>
          <w:rPr>
            <w:rFonts w:ascii="Times New Roman" w:hAnsi="Times New Roman"/>
            <w:lang w:val="en-GB"/>
          </w:rPr>
          <w:t>o</w:t>
        </w:r>
      </w:ins>
      <w:ins w:id="682" w:author="Mark Stitt" w:date="2012-03-02T18:52:00Z">
        <w:r>
          <w:rPr>
            <w:rFonts w:ascii="Times New Roman" w:hAnsi="Times New Roman"/>
            <w:lang w:val="en-GB"/>
          </w:rPr>
          <w:t xml:space="preserve"> the reference using </w:t>
        </w:r>
      </w:ins>
      <w:ins w:id="683" w:author="usadel" w:date="2012-03-02T17:19:00Z">
        <w:del w:id="684" w:author="Mark Stitt" w:date="2012-03-02T18:52:00Z">
          <w:r w:rsidRPr="002F64D4" w:rsidDel="006C60DD">
            <w:rPr>
              <w:rFonts w:ascii="Times New Roman" w:hAnsi="Times New Roman"/>
              <w:lang w:val="en-GB"/>
            </w:rPr>
            <w:delText xml:space="preserve">RobiNA employs </w:delText>
          </w:r>
        </w:del>
        <w:r w:rsidRPr="002F64D4">
          <w:rPr>
            <w:rFonts w:ascii="Times New Roman" w:hAnsi="Times New Roman"/>
            <w:lang w:val="en-GB"/>
          </w:rPr>
          <w:t>the BOWTIE aligner</w:t>
        </w:r>
        <w:del w:id="685" w:author="Mark Stitt" w:date="2012-03-02T18:52:00Z">
          <w:r w:rsidRPr="002F64D4" w:rsidDel="006C60DD">
            <w:rPr>
              <w:rFonts w:ascii="Times New Roman" w:hAnsi="Times New Roman"/>
              <w:lang w:val="en-GB"/>
            </w:rPr>
            <w:delText xml:space="preserve"> to map the filtered reads to the reference</w:delText>
          </w:r>
        </w:del>
        <w:r w:rsidRPr="002F64D4">
          <w:rPr>
            <w:rFonts w:ascii="Times New Roman" w:hAnsi="Times New Roman"/>
            <w:lang w:val="en-GB"/>
          </w:rPr>
          <w:t xml:space="preserve">. </w:t>
        </w:r>
        <w:r>
          <w:rPr>
            <w:rFonts w:ascii="Times New Roman" w:hAnsi="Times New Roman"/>
            <w:lang w:val="en-GB"/>
          </w:rPr>
          <w:t xml:space="preserve">BOWTIE </w:t>
        </w:r>
      </w:ins>
      <w:ins w:id="686" w:author="usadel" w:date="2012-03-02T21:55:00Z">
        <w:r>
          <w:rPr>
            <w:rFonts w:ascii="Times New Roman" w:hAnsi="Times New Roman"/>
            <w:lang w:val="en-GB"/>
          </w:rPr>
          <w:t>is</w:t>
        </w:r>
      </w:ins>
      <w:ins w:id="687" w:author="usadel" w:date="2012-03-02T17:19:00Z">
        <w:r w:rsidRPr="002F64D4">
          <w:rPr>
            <w:rFonts w:ascii="Times New Roman" w:hAnsi="Times New Roman"/>
            <w:lang w:val="en-GB"/>
          </w:rPr>
          <w:t xml:space="preserve"> included in the application packages</w:t>
        </w:r>
        <w:del w:id="688" w:author="Mark Stitt" w:date="2012-03-02T18:10:00Z">
          <w:r w:rsidRPr="002F64D4" w:rsidDel="00FC35BE">
            <w:rPr>
              <w:rFonts w:ascii="Times New Roman" w:hAnsi="Times New Roman"/>
              <w:lang w:val="en-GB"/>
            </w:rPr>
            <w:delText xml:space="preserve"> and don’t have to be installed externally</w:delText>
          </w:r>
        </w:del>
        <w:r w:rsidRPr="002F64D4">
          <w:rPr>
            <w:rFonts w:ascii="Times New Roman" w:hAnsi="Times New Roman"/>
            <w:lang w:val="en-GB"/>
          </w:rPr>
          <w:t xml:space="preserve">. When a new reference sequence is used for the first time, a BOWTIE search index </w:t>
        </w:r>
        <w:del w:id="689" w:author="Mark Stitt" w:date="2012-03-02T18:53:00Z">
          <w:r w:rsidRPr="002F64D4" w:rsidDel="006C60DD">
            <w:rPr>
              <w:rFonts w:ascii="Times New Roman" w:hAnsi="Times New Roman"/>
              <w:lang w:val="en-GB"/>
            </w:rPr>
            <w:delText>h</w:delText>
          </w:r>
        </w:del>
      </w:ins>
      <w:ins w:id="690" w:author="Mark Stitt" w:date="2012-03-02T18:52:00Z">
        <w:r>
          <w:rPr>
            <w:rFonts w:ascii="Times New Roman" w:hAnsi="Times New Roman"/>
            <w:lang w:val="en-GB"/>
          </w:rPr>
          <w:t>is</w:t>
        </w:r>
      </w:ins>
      <w:ins w:id="691" w:author="usadel" w:date="2012-03-02T17:19:00Z">
        <w:del w:id="692" w:author="Mark Stitt" w:date="2012-03-02T18:52:00Z">
          <w:r w:rsidRPr="002F64D4" w:rsidDel="006C60DD">
            <w:rPr>
              <w:rFonts w:ascii="Times New Roman" w:hAnsi="Times New Roman"/>
              <w:lang w:val="en-GB"/>
            </w:rPr>
            <w:delText>as to be</w:delText>
          </w:r>
        </w:del>
      </w:ins>
      <w:ins w:id="693" w:author="Mark Stitt" w:date="2012-03-02T18:52:00Z">
        <w:r>
          <w:rPr>
            <w:rFonts w:ascii="Times New Roman" w:hAnsi="Times New Roman"/>
            <w:lang w:val="en-GB"/>
          </w:rPr>
          <w:t xml:space="preserve"> </w:t>
        </w:r>
      </w:ins>
      <w:ins w:id="694" w:author="usadel" w:date="2012-03-02T17:19:00Z">
        <w:r w:rsidRPr="002F64D4">
          <w:rPr>
            <w:rFonts w:ascii="Times New Roman" w:hAnsi="Times New Roman"/>
            <w:lang w:val="en-GB"/>
          </w:rPr>
          <w:t xml:space="preserve"> built and </w:t>
        </w:r>
        <w:del w:id="695" w:author="Mark Stitt" w:date="2012-03-02T18:53:00Z">
          <w:r w:rsidRPr="002F64D4" w:rsidDel="006C60DD">
            <w:rPr>
              <w:rFonts w:ascii="Times New Roman" w:hAnsi="Times New Roman"/>
              <w:lang w:val="en-GB"/>
            </w:rPr>
            <w:delText xml:space="preserve">will be </w:delText>
          </w:r>
        </w:del>
        <w:r w:rsidRPr="002F64D4">
          <w:rPr>
            <w:rFonts w:ascii="Times New Roman" w:hAnsi="Times New Roman"/>
            <w:lang w:val="en-GB"/>
          </w:rPr>
          <w:t xml:space="preserve">saved for subsequent usage. Basic quality statistics of the reference sequence </w:t>
        </w:r>
      </w:ins>
      <w:ins w:id="696" w:author="usadel" w:date="2012-03-02T21:55:00Z">
        <w:r>
          <w:rPr>
            <w:rFonts w:ascii="Times New Roman" w:hAnsi="Times New Roman"/>
            <w:lang w:val="en-GB"/>
          </w:rPr>
          <w:t>such as</w:t>
        </w:r>
      </w:ins>
      <w:ins w:id="697" w:author="usadel" w:date="2012-03-02T17:19:00Z">
        <w:r w:rsidRPr="002F64D4">
          <w:rPr>
            <w:rFonts w:ascii="Times New Roman" w:hAnsi="Times New Roman"/>
            <w:lang w:val="en-GB"/>
          </w:rPr>
          <w:t xml:space="preserve"> N50, N content, number of sequences and gene</w:t>
        </w:r>
      </w:ins>
      <w:ins w:id="698" w:author="usadel" w:date="2012-03-02T17:20:00Z">
        <w:r w:rsidRPr="00B24DB5">
          <w:rPr>
            <w:rFonts w:ascii="Times New Roman" w:hAnsi="Times New Roman"/>
            <w:highlight w:val="red"/>
            <w:lang w:val="en-GB"/>
            <w:rPrChange w:id="699" w:author="usadel" w:date="2012-03-02T17:20:00Z">
              <w:rPr>
                <w:rFonts w:ascii="Times New Roman" w:hAnsi="Times New Roman"/>
                <w:sz w:val="18"/>
                <w:lang w:val="en-GB"/>
              </w:rPr>
            </w:rPrChange>
          </w:rPr>
          <w:t>s</w:t>
        </w:r>
      </w:ins>
      <w:ins w:id="700" w:author="usadel" w:date="2012-03-02T17:19:00Z">
        <w:r w:rsidRPr="002F64D4">
          <w:rPr>
            <w:rFonts w:ascii="Times New Roman" w:hAnsi="Times New Roman"/>
            <w:lang w:val="en-GB"/>
          </w:rPr>
          <w:t xml:space="preserve"> and the average sequence length are recorded.</w:t>
        </w:r>
      </w:ins>
    </w:p>
    <w:p w:rsidR="00B24DB5" w:rsidRDefault="00B24DB5">
      <w:pPr>
        <w:spacing w:line="360" w:lineRule="auto"/>
        <w:ind w:firstLine="720"/>
        <w:jc w:val="both"/>
        <w:rPr>
          <w:rFonts w:ascii="Times New Roman" w:hAnsi="Times New Roman"/>
          <w:lang w:val="en-GB"/>
        </w:rPr>
      </w:pPr>
      <w:del w:id="701" w:author="usadel" w:date="2012-03-02T17:18:00Z">
        <w:r w:rsidRPr="002F64D4" w:rsidDel="00D76FC0">
          <w:rPr>
            <w:rFonts w:ascii="Times New Roman" w:hAnsi="Times New Roman"/>
            <w:lang w:val="en-GB"/>
          </w:rPr>
          <w:delText>Prior to mapping,</w:delText>
        </w:r>
      </w:del>
      <w:ins w:id="702" w:author="Mark Stitt" w:date="2012-03-02T18:11:00Z">
        <w:r>
          <w:rPr>
            <w:rFonts w:ascii="Times New Roman" w:hAnsi="Times New Roman"/>
            <w:lang w:val="en-GB"/>
          </w:rPr>
          <w:t>T</w:t>
        </w:r>
      </w:ins>
      <w:ins w:id="703" w:author="usadel" w:date="2012-03-02T17:18:00Z">
        <w:del w:id="704" w:author="Mark Stitt" w:date="2012-03-02T18:11:00Z">
          <w:r w:rsidDel="00FC35BE">
            <w:rPr>
              <w:rFonts w:ascii="Times New Roman" w:hAnsi="Times New Roman"/>
              <w:lang w:val="en-GB"/>
            </w:rPr>
            <w:delText>Subsequently,</w:delText>
          </w:r>
        </w:del>
      </w:ins>
      <w:del w:id="705" w:author="Mark Stitt" w:date="2012-03-02T18:11:00Z">
        <w:r w:rsidRPr="002F64D4" w:rsidDel="00FC35BE">
          <w:rPr>
            <w:rFonts w:ascii="Times New Roman" w:hAnsi="Times New Roman"/>
            <w:lang w:val="en-GB"/>
          </w:rPr>
          <w:delText xml:space="preserve"> t</w:delText>
        </w:r>
      </w:del>
      <w:r w:rsidRPr="002F64D4">
        <w:rPr>
          <w:rFonts w:ascii="Times New Roman" w:hAnsi="Times New Roman"/>
          <w:lang w:val="en-GB"/>
        </w:rPr>
        <w:t>h</w:t>
      </w:r>
      <w:ins w:id="706" w:author="Mark Stitt" w:date="2012-03-02T18:53:00Z">
        <w:r>
          <w:rPr>
            <w:rFonts w:ascii="Times New Roman" w:hAnsi="Times New Roman"/>
            <w:lang w:val="en-GB"/>
          </w:rPr>
          <w:t>is step require</w:t>
        </w:r>
      </w:ins>
      <w:ins w:id="707" w:author="Mark Stitt" w:date="2012-03-02T18:54:00Z">
        <w:r>
          <w:rPr>
            <w:rFonts w:ascii="Times New Roman" w:hAnsi="Times New Roman"/>
            <w:lang w:val="en-GB"/>
          </w:rPr>
          <w:t>s</w:t>
        </w:r>
      </w:ins>
      <w:ins w:id="708" w:author="Mark Stitt" w:date="2012-03-02T18:53:00Z">
        <w:r>
          <w:rPr>
            <w:rFonts w:ascii="Times New Roman" w:hAnsi="Times New Roman"/>
            <w:lang w:val="en-GB"/>
          </w:rPr>
          <w:t xml:space="preserve"> definition of the</w:t>
        </w:r>
      </w:ins>
      <w:del w:id="709" w:author="Mark Stitt" w:date="2012-03-02T18:53:00Z">
        <w:r w:rsidRPr="002F64D4" w:rsidDel="006C60DD">
          <w:rPr>
            <w:rFonts w:ascii="Times New Roman" w:hAnsi="Times New Roman"/>
            <w:lang w:val="en-GB"/>
          </w:rPr>
          <w:delText>e</w:delText>
        </w:r>
      </w:del>
      <w:r w:rsidRPr="002F64D4">
        <w:rPr>
          <w:rFonts w:ascii="Times New Roman" w:hAnsi="Times New Roman"/>
          <w:lang w:val="en-GB"/>
        </w:rPr>
        <w:t xml:space="preserve"> layout of the experiment</w:t>
      </w:r>
      <w:del w:id="710" w:author="Mark Stitt" w:date="2012-03-02T18:53:00Z">
        <w:r w:rsidRPr="002F64D4" w:rsidDel="006C60DD">
          <w:rPr>
            <w:rFonts w:ascii="Times New Roman" w:hAnsi="Times New Roman"/>
            <w:lang w:val="en-GB"/>
          </w:rPr>
          <w:delText xml:space="preserve"> has to be defined</w:delText>
        </w:r>
      </w:del>
      <w:r w:rsidRPr="002F64D4">
        <w:rPr>
          <w:rFonts w:ascii="Times New Roman" w:hAnsi="Times New Roman"/>
          <w:lang w:val="en-GB"/>
        </w:rPr>
        <w:t xml:space="preserve">. </w:t>
      </w:r>
      <w:ins w:id="711" w:author="Mark Stitt" w:date="2012-03-02T18:55:00Z">
        <w:r>
          <w:rPr>
            <w:rFonts w:ascii="Times New Roman" w:hAnsi="Times New Roman"/>
            <w:lang w:val="en-GB"/>
          </w:rPr>
          <w:t>I</w:t>
        </w:r>
        <w:r w:rsidRPr="002F64D4">
          <w:rPr>
            <w:rFonts w:ascii="Times New Roman" w:hAnsi="Times New Roman"/>
            <w:lang w:val="en-GB"/>
          </w:rPr>
          <w:t>n the “Experiment layout” step</w:t>
        </w:r>
        <w:r>
          <w:rPr>
            <w:rFonts w:ascii="Times New Roman" w:hAnsi="Times New Roman"/>
            <w:lang w:val="en-GB"/>
          </w:rPr>
          <w:t>, a</w:t>
        </w:r>
      </w:ins>
      <w:del w:id="712" w:author="Mark Stitt" w:date="2012-03-02T18:55:00Z">
        <w:r w:rsidRPr="002F64D4" w:rsidDel="006C60DD">
          <w:rPr>
            <w:rFonts w:ascii="Times New Roman" w:hAnsi="Times New Roman"/>
            <w:lang w:val="en-GB"/>
          </w:rPr>
          <w:delText>The</w:delText>
        </w:r>
      </w:del>
      <w:r w:rsidRPr="002F64D4">
        <w:rPr>
          <w:rFonts w:ascii="Times New Roman" w:hAnsi="Times New Roman"/>
          <w:lang w:val="en-GB"/>
        </w:rPr>
        <w:t xml:space="preserve"> </w:t>
      </w:r>
      <w:ins w:id="713" w:author="Mark Stitt" w:date="2012-03-02T18:55:00Z">
        <w:r>
          <w:rPr>
            <w:rFonts w:ascii="Times New Roman" w:hAnsi="Times New Roman"/>
            <w:lang w:val="en-GB"/>
          </w:rPr>
          <w:t xml:space="preserve">visual </w:t>
        </w:r>
      </w:ins>
      <w:ins w:id="714" w:author="Mark Stitt" w:date="2012-03-02T18:54:00Z">
        <w:r>
          <w:rPr>
            <w:rFonts w:ascii="Times New Roman" w:hAnsi="Times New Roman"/>
            <w:lang w:val="en-GB"/>
          </w:rPr>
          <w:t xml:space="preserve">interface allows the </w:t>
        </w:r>
      </w:ins>
      <w:r w:rsidRPr="002F64D4">
        <w:rPr>
          <w:rFonts w:ascii="Times New Roman" w:hAnsi="Times New Roman"/>
          <w:lang w:val="en-GB"/>
        </w:rPr>
        <w:t xml:space="preserve">user </w:t>
      </w:r>
      <w:ins w:id="715" w:author="Mark Stitt" w:date="2012-03-02T18:54:00Z">
        <w:r>
          <w:rPr>
            <w:rFonts w:ascii="Times New Roman" w:hAnsi="Times New Roman"/>
            <w:lang w:val="en-GB"/>
          </w:rPr>
          <w:t xml:space="preserve">to </w:t>
        </w:r>
      </w:ins>
      <w:del w:id="716" w:author="Mark Stitt" w:date="2012-03-02T18:54:00Z">
        <w:r w:rsidRPr="002F64D4" w:rsidDel="006C60DD">
          <w:rPr>
            <w:rFonts w:ascii="Times New Roman" w:hAnsi="Times New Roman"/>
            <w:lang w:val="en-GB"/>
          </w:rPr>
          <w:delText xml:space="preserve">has to </w:delText>
        </w:r>
      </w:del>
      <w:r w:rsidRPr="002F64D4">
        <w:rPr>
          <w:rFonts w:ascii="Times New Roman" w:hAnsi="Times New Roman"/>
          <w:lang w:val="en-GB"/>
        </w:rPr>
        <w:t>enter</w:t>
      </w:r>
      <w:ins w:id="717" w:author="Mark Stitt" w:date="2012-03-02T18:55:00Z">
        <w:r>
          <w:rPr>
            <w:rFonts w:ascii="Times New Roman" w:hAnsi="Times New Roman"/>
            <w:lang w:val="en-GB"/>
          </w:rPr>
          <w:t xml:space="preserve"> </w:t>
        </w:r>
      </w:ins>
      <w:del w:id="718" w:author="Mark Stitt" w:date="2012-03-02T18:54:00Z">
        <w:r w:rsidRPr="002F64D4" w:rsidDel="006C60DD">
          <w:rPr>
            <w:rFonts w:ascii="Times New Roman" w:hAnsi="Times New Roman"/>
            <w:lang w:val="en-GB"/>
          </w:rPr>
          <w:delText xml:space="preserve"> </w:delText>
        </w:r>
      </w:del>
      <w:r w:rsidRPr="002F64D4">
        <w:rPr>
          <w:rFonts w:ascii="Times New Roman" w:hAnsi="Times New Roman"/>
          <w:lang w:val="en-GB"/>
        </w:rPr>
        <w:t xml:space="preserve">the different treatments </w:t>
      </w:r>
      <w:del w:id="719" w:author="Mark Stitt" w:date="2012-03-02T18:54:00Z">
        <w:r w:rsidRPr="002F64D4" w:rsidDel="006C60DD">
          <w:rPr>
            <w:rFonts w:ascii="Times New Roman" w:hAnsi="Times New Roman"/>
            <w:lang w:val="en-GB"/>
          </w:rPr>
          <w:delText xml:space="preserve">administered </w:delText>
        </w:r>
      </w:del>
      <w:r w:rsidRPr="002F64D4">
        <w:rPr>
          <w:rFonts w:ascii="Times New Roman" w:hAnsi="Times New Roman"/>
          <w:lang w:val="en-GB"/>
        </w:rPr>
        <w:t xml:space="preserve">and define which trimmed read file represents a sample of which treatment. </w:t>
      </w:r>
      <w:del w:id="720" w:author="Mark Stitt" w:date="2012-03-02T18:55:00Z">
        <w:r w:rsidRPr="002F64D4" w:rsidDel="006C60DD">
          <w:rPr>
            <w:rFonts w:ascii="Times New Roman" w:hAnsi="Times New Roman"/>
            <w:lang w:val="en-GB"/>
          </w:rPr>
          <w:delText xml:space="preserve">This can conveniently be done using in the “Experiment layout” step. </w:delText>
        </w:r>
      </w:del>
      <w:r w:rsidRPr="002F64D4">
        <w:rPr>
          <w:rFonts w:ascii="Times New Roman" w:hAnsi="Times New Roman"/>
          <w:lang w:val="en-GB"/>
        </w:rPr>
        <w:t>Although, the downstream statistical analysis supports experiments with only one replicate per treatment, it is strongly recommended to provide more than one biological replicate to make sure that the results are reliable.</w:t>
      </w:r>
    </w:p>
    <w:p w:rsidR="00B24DB5" w:rsidRPr="002F64D4" w:rsidRDefault="00B24DB5" w:rsidP="0028593D">
      <w:pPr>
        <w:spacing w:line="360" w:lineRule="auto"/>
        <w:ind w:firstLine="720"/>
        <w:jc w:val="both"/>
        <w:rPr>
          <w:rFonts w:ascii="Times New Roman" w:hAnsi="Times New Roman"/>
          <w:lang w:val="en-GB"/>
        </w:rPr>
      </w:pPr>
      <w:ins w:id="721" w:author="usadel" w:date="2012-03-02T17:19:00Z">
        <w:r>
          <w:rPr>
            <w:rFonts w:ascii="Times New Roman" w:hAnsi="Times New Roman"/>
            <w:lang w:val="en-GB"/>
          </w:rPr>
          <w:t>After</w:t>
        </w:r>
      </w:ins>
      <w:ins w:id="722" w:author="Mark Stitt" w:date="2012-03-02T18:12:00Z">
        <w:r>
          <w:rPr>
            <w:rFonts w:ascii="Times New Roman" w:hAnsi="Times New Roman"/>
            <w:lang w:val="en-GB"/>
          </w:rPr>
          <w:t xml:space="preserve"> this, </w:t>
        </w:r>
      </w:ins>
      <w:ins w:id="723" w:author="usadel" w:date="2012-03-02T17:19:00Z">
        <w:del w:id="724" w:author="Mark Stitt" w:date="2012-03-02T18:12:00Z">
          <w:r w:rsidDel="00FC35BE">
            <w:rPr>
              <w:rFonts w:ascii="Times New Roman" w:hAnsi="Times New Roman"/>
              <w:lang w:val="en-GB"/>
            </w:rPr>
            <w:delText xml:space="preserve">wards </w:delText>
          </w:r>
        </w:del>
        <w:r>
          <w:rPr>
            <w:rFonts w:ascii="Times New Roman" w:hAnsi="Times New Roman"/>
            <w:lang w:val="en-GB"/>
          </w:rPr>
          <w:t xml:space="preserve">the mapping process starts. </w:t>
        </w:r>
      </w:ins>
      <w:ins w:id="725" w:author="Mark Stitt" w:date="2012-03-02T18:12:00Z">
        <w:r>
          <w:rPr>
            <w:rFonts w:ascii="Times New Roman" w:hAnsi="Times New Roman"/>
            <w:lang w:val="en-GB"/>
          </w:rPr>
          <w:t>T</w:t>
        </w:r>
      </w:ins>
      <w:ins w:id="726" w:author="usadel" w:date="2012-03-02T17:19:00Z">
        <w:del w:id="727" w:author="Mark Stitt" w:date="2012-03-02T18:12:00Z">
          <w:r w:rsidDel="00FC35BE">
            <w:rPr>
              <w:rFonts w:ascii="Times New Roman" w:hAnsi="Times New Roman"/>
              <w:lang w:val="en-GB"/>
            </w:rPr>
            <w:delText>Here,</w:delText>
          </w:r>
        </w:del>
      </w:ins>
      <w:del w:id="728" w:author="usadel" w:date="2012-03-02T17:17:00Z">
        <w:r w:rsidRPr="002F64D4" w:rsidDel="00D76FC0">
          <w:rPr>
            <w:rFonts w:ascii="Times New Roman" w:hAnsi="Times New Roman"/>
            <w:lang w:val="en-GB"/>
          </w:rPr>
          <w:delText xml:space="preserve">Depending on the type of reference sequence, transcriptome or genome, RobiNA requires just a FASTA file of all transcripts (when using a transcriptome) or a FASTA file plus matching GFF3 annotation (for genomic reference data). </w:delText>
        </w:r>
      </w:del>
      <w:del w:id="729" w:author="usadel" w:date="2012-03-02T17:18:00Z">
        <w:r w:rsidRPr="002F64D4" w:rsidDel="00D76FC0">
          <w:rPr>
            <w:rFonts w:ascii="Times New Roman" w:hAnsi="Times New Roman"/>
            <w:lang w:val="en-GB"/>
          </w:rPr>
          <w:delText>RobiNA employs the BOWTIE aligner to map the filtered reads to the reference. Suitable binaries of BOWTIE are included in the application packages and don’t have to be installed externally. When a new reference sequence is used for the first time, a BOWTIE search index has to be built and will be saved for subsequent usage. Basic quality statistics of the reference sequence like N50, N content, number of sequences and gene and the average sequence length are recorded.</w:delText>
        </w:r>
      </w:del>
      <w:del w:id="730" w:author="usadel" w:date="2012-03-02T17:19:00Z">
        <w:r w:rsidRPr="002F64D4" w:rsidDel="00D76FC0">
          <w:rPr>
            <w:rFonts w:ascii="Times New Roman" w:hAnsi="Times New Roman"/>
            <w:lang w:val="en-GB"/>
          </w:rPr>
          <w:delText xml:space="preserve"> </w:delText>
        </w:r>
      </w:del>
      <w:del w:id="731" w:author="usadel" w:date="2012-03-02T17:52:00Z">
        <w:r w:rsidRPr="002F64D4">
          <w:rPr>
            <w:rFonts w:ascii="Times New Roman" w:hAnsi="Times New Roman"/>
            <w:lang w:val="en-GB"/>
          </w:rPr>
          <w:delText>The</w:delText>
        </w:r>
      </w:del>
      <w:del w:id="732" w:author="usadel" w:date="2012-03-02T17:19:00Z">
        <w:r w:rsidRPr="002F64D4" w:rsidDel="00D76FC0">
          <w:rPr>
            <w:rFonts w:ascii="Times New Roman" w:hAnsi="Times New Roman"/>
            <w:lang w:val="en-GB"/>
          </w:rPr>
          <w:delText>T</w:delText>
        </w:r>
      </w:del>
      <w:ins w:id="733" w:author="usadel" w:date="2012-03-02T17:19:00Z">
        <w:del w:id="734" w:author="Mark Stitt" w:date="2012-03-02T18:12:00Z">
          <w:r w:rsidDel="00FC35BE">
            <w:rPr>
              <w:rFonts w:ascii="Times New Roman" w:hAnsi="Times New Roman"/>
              <w:lang w:val="en-GB"/>
            </w:rPr>
            <w:delText>t</w:delText>
          </w:r>
        </w:del>
      </w:ins>
      <w:ins w:id="735" w:author="usadel" w:date="2012-03-02T17:52:00Z">
        <w:r w:rsidRPr="002F64D4">
          <w:rPr>
            <w:rFonts w:ascii="Times New Roman" w:hAnsi="Times New Roman"/>
            <w:lang w:val="en-GB"/>
          </w:rPr>
          <w:t>he</w:t>
        </w:r>
      </w:ins>
      <w:r w:rsidRPr="002F64D4">
        <w:rPr>
          <w:rFonts w:ascii="Times New Roman" w:hAnsi="Times New Roman"/>
          <w:lang w:val="en-GB"/>
        </w:rPr>
        <w:t xml:space="preserve"> accuracy </w:t>
      </w:r>
      <w:del w:id="736" w:author="Mark Stitt" w:date="2012-03-02T18:56:00Z">
        <w:r w:rsidRPr="002F64D4" w:rsidDel="006C60DD">
          <w:rPr>
            <w:rFonts w:ascii="Times New Roman" w:hAnsi="Times New Roman"/>
            <w:lang w:val="en-GB"/>
          </w:rPr>
          <w:delText xml:space="preserve">of the mapping process </w:delText>
        </w:r>
      </w:del>
      <w:r w:rsidRPr="002F64D4">
        <w:rPr>
          <w:rFonts w:ascii="Times New Roman" w:hAnsi="Times New Roman"/>
          <w:lang w:val="en-GB"/>
        </w:rPr>
        <w:t xml:space="preserve">can be influenced by modifying the settings of the BOWTIE aligner. </w:t>
      </w:r>
      <w:r w:rsidRPr="00B24DB5">
        <w:rPr>
          <w:rFonts w:ascii="Times New Roman" w:hAnsi="Times New Roman"/>
          <w:i/>
          <w:iCs/>
          <w:lang w:val="en-GB"/>
          <w:rPrChange w:id="737" w:author="usadel" w:date="2012-03-02T21:54: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738" w:author="usadel" w:date="2012-03-02T21:54:00Z">
            <w:rPr>
              <w:rFonts w:ascii="Times New Roman" w:hAnsi="Times New Roman"/>
              <w:iCs/>
              <w:lang w:val="en-GB"/>
            </w:rPr>
          </w:rPrChange>
        </w:rPr>
        <w:t>NA</w:t>
      </w:r>
      <w:r w:rsidRPr="002F64D4">
        <w:rPr>
          <w:rFonts w:ascii="Times New Roman" w:hAnsi="Times New Roman"/>
          <w:lang w:val="en-GB"/>
        </w:rPr>
        <w:t xml:space="preserve"> provides two preset</w:t>
      </w:r>
      <w:ins w:id="739" w:author="usadel" w:date="2012-03-02T21:57:00Z">
        <w:r>
          <w:rPr>
            <w:rFonts w:ascii="Times New Roman" w:hAnsi="Times New Roman"/>
            <w:lang w:val="en-GB"/>
          </w:rPr>
          <w:t xml:space="preserve"> configurations that</w:t>
        </w:r>
      </w:ins>
      <w:del w:id="740" w:author="usadel" w:date="2012-03-02T21:57:00Z">
        <w:r w:rsidRPr="002F64D4" w:rsidDel="002E27B1">
          <w:rPr>
            <w:rFonts w:ascii="Times New Roman" w:hAnsi="Times New Roman"/>
            <w:lang w:val="en-GB"/>
          </w:rPr>
          <w:delText>s</w:delText>
        </w:r>
      </w:del>
      <w:ins w:id="741" w:author="usadel" w:date="2012-03-02T17:20:00Z">
        <w:r>
          <w:rPr>
            <w:rFonts w:ascii="Times New Roman" w:hAnsi="Times New Roman"/>
            <w:lang w:val="en-GB"/>
          </w:rPr>
          <w:t>,</w:t>
        </w:r>
      </w:ins>
      <w:r w:rsidRPr="002F64D4">
        <w:rPr>
          <w:rFonts w:ascii="Times New Roman" w:hAnsi="Times New Roman"/>
          <w:lang w:val="en-GB"/>
        </w:rPr>
        <w:t xml:space="preserve"> allow</w:t>
      </w:r>
      <w:del w:id="742" w:author="usadel" w:date="2012-03-02T21:57:00Z">
        <w:r w:rsidRPr="002F64D4" w:rsidDel="002E27B1">
          <w:rPr>
            <w:rFonts w:ascii="Times New Roman" w:hAnsi="Times New Roman"/>
            <w:lang w:val="en-GB"/>
          </w:rPr>
          <w:delText>ing</w:delText>
        </w:r>
      </w:del>
      <w:r w:rsidRPr="002F64D4">
        <w:rPr>
          <w:rFonts w:ascii="Times New Roman" w:hAnsi="Times New Roman"/>
          <w:lang w:val="en-GB"/>
        </w:rPr>
        <w:t xml:space="preserve"> different degrees of mismatch in the alignments. By default, no mismatch is tolerated in a seed region of 28 nucleotides at the beginning of the reads. However, </w:t>
      </w:r>
      <w:ins w:id="743" w:author="usadel" w:date="2012-03-02T21:57:00Z">
        <w:r>
          <w:rPr>
            <w:rFonts w:ascii="Times New Roman" w:hAnsi="Times New Roman"/>
            <w:lang w:val="en-GB"/>
          </w:rPr>
          <w:t xml:space="preserve"> a more permissive setting might be justified in some circumstanc</w:t>
        </w:r>
      </w:ins>
      <w:ins w:id="744" w:author="usadel" w:date="2012-03-02T21:58:00Z">
        <w:r>
          <w:rPr>
            <w:rFonts w:ascii="Times New Roman" w:hAnsi="Times New Roman"/>
            <w:lang w:val="en-GB"/>
          </w:rPr>
          <w:t xml:space="preserve">es, for example </w:t>
        </w:r>
      </w:ins>
      <w:r w:rsidRPr="002F64D4">
        <w:rPr>
          <w:rFonts w:ascii="Times New Roman" w:hAnsi="Times New Roman"/>
          <w:lang w:val="en-GB"/>
        </w:rPr>
        <w:t xml:space="preserve">when </w:t>
      </w:r>
      <w:del w:id="745" w:author="usadel" w:date="2012-03-02T21:58:00Z">
        <w:r w:rsidRPr="002F64D4" w:rsidDel="0028593D">
          <w:rPr>
            <w:rFonts w:ascii="Times New Roman" w:hAnsi="Times New Roman"/>
            <w:lang w:val="en-GB"/>
          </w:rPr>
          <w:delText>e.g.</w:delText>
        </w:r>
      </w:del>
      <w:r w:rsidRPr="002F64D4">
        <w:rPr>
          <w:rFonts w:ascii="Times New Roman" w:hAnsi="Times New Roman"/>
          <w:lang w:val="en-GB"/>
        </w:rPr>
        <w:t xml:space="preserve"> working with reads originating from a </w:t>
      </w:r>
      <w:commentRangeStart w:id="746"/>
      <w:r w:rsidRPr="002F64D4">
        <w:rPr>
          <w:rFonts w:ascii="Times New Roman" w:hAnsi="Times New Roman"/>
          <w:lang w:val="en-GB"/>
        </w:rPr>
        <w:t>cultivar</w:t>
      </w:r>
      <w:commentRangeEnd w:id="746"/>
      <w:r>
        <w:rPr>
          <w:rStyle w:val="CommentReference"/>
        </w:rPr>
        <w:commentReference w:id="746"/>
      </w:r>
      <w:r w:rsidRPr="002F64D4">
        <w:rPr>
          <w:rFonts w:ascii="Times New Roman" w:hAnsi="Times New Roman"/>
          <w:lang w:val="en-GB"/>
        </w:rPr>
        <w:t xml:space="preserve"> that differs from the reference c</w:t>
      </w:r>
      <w:commentRangeStart w:id="747"/>
      <w:r w:rsidRPr="002F64D4">
        <w:rPr>
          <w:rFonts w:ascii="Times New Roman" w:hAnsi="Times New Roman"/>
          <w:lang w:val="en-GB"/>
        </w:rPr>
        <w:t>ultivar</w:t>
      </w:r>
      <w:commentRangeEnd w:id="747"/>
      <w:r>
        <w:rPr>
          <w:rStyle w:val="CommentReference"/>
        </w:rPr>
        <w:commentReference w:id="747"/>
      </w:r>
      <w:del w:id="748" w:author="usadel" w:date="2012-03-02T21:58:00Z">
        <w:r w:rsidRPr="002F64D4" w:rsidDel="0028593D">
          <w:rPr>
            <w:rFonts w:ascii="Times New Roman" w:hAnsi="Times New Roman"/>
            <w:lang w:val="en-GB"/>
          </w:rPr>
          <w:delText>,</w:delText>
        </w:r>
      </w:del>
      <w:r w:rsidRPr="002F64D4">
        <w:rPr>
          <w:rFonts w:ascii="Times New Roman" w:hAnsi="Times New Roman"/>
          <w:lang w:val="en-GB"/>
        </w:rPr>
        <w:t xml:space="preserve"> </w:t>
      </w:r>
      <w:del w:id="749" w:author="usadel" w:date="2012-03-02T21:58:00Z">
        <w:r w:rsidRPr="002F64D4" w:rsidDel="0028593D">
          <w:rPr>
            <w:rFonts w:ascii="Times New Roman" w:hAnsi="Times New Roman"/>
            <w:lang w:val="en-GB"/>
          </w:rPr>
          <w:delText>a more permissive setting might be justified</w:delText>
        </w:r>
      </w:del>
      <w:r w:rsidRPr="002F64D4">
        <w:rPr>
          <w:rFonts w:ascii="Times New Roman" w:hAnsi="Times New Roman"/>
          <w:lang w:val="en-GB"/>
        </w:rPr>
        <w:t xml:space="preserve">. By choosing the “custom” setting, users can freely modify the number of allowed mismatches, </w:t>
      </w:r>
      <w:ins w:id="750" w:author="usadel" w:date="2012-03-02T21:58:00Z">
        <w:r>
          <w:rPr>
            <w:rFonts w:ascii="Times New Roman" w:hAnsi="Times New Roman"/>
            <w:lang w:val="en-GB"/>
          </w:rPr>
          <w:t xml:space="preserve">the </w:t>
        </w:r>
      </w:ins>
      <w:r w:rsidRPr="002F64D4">
        <w:rPr>
          <w:rFonts w:ascii="Times New Roman" w:hAnsi="Times New Roman"/>
          <w:lang w:val="en-GB"/>
        </w:rPr>
        <w:t xml:space="preserve">length of the alignment seed region and </w:t>
      </w:r>
      <w:ins w:id="751" w:author="usadel" w:date="2012-03-02T21:58:00Z">
        <w:r>
          <w:rPr>
            <w:rFonts w:ascii="Times New Roman" w:hAnsi="Times New Roman"/>
            <w:lang w:val="en-GB"/>
          </w:rPr>
          <w:t xml:space="preserve">the </w:t>
        </w:r>
      </w:ins>
      <w:r w:rsidRPr="002F64D4">
        <w:rPr>
          <w:rFonts w:ascii="Times New Roman" w:hAnsi="Times New Roman"/>
          <w:lang w:val="en-GB"/>
        </w:rPr>
        <w:t xml:space="preserve">sum of mismatch quality scores to further adapt the mapping process to their specific needs. However, only unique alignments will be recorded and used for counting gene abundances for DGE analysis. </w:t>
      </w:r>
      <w:r w:rsidRPr="00B24DB5">
        <w:rPr>
          <w:rFonts w:ascii="Times New Roman" w:hAnsi="Times New Roman"/>
          <w:i/>
          <w:iCs/>
          <w:lang w:val="en-GB"/>
          <w:rPrChange w:id="752" w:author="usadel" w:date="2012-03-02T21:59: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753" w:author="usadel" w:date="2012-03-02T21:59:00Z">
            <w:rPr>
              <w:rFonts w:ascii="Times New Roman" w:hAnsi="Times New Roman"/>
              <w:iCs/>
              <w:lang w:val="en-GB"/>
            </w:rPr>
          </w:rPrChange>
        </w:rPr>
        <w:t>NA</w:t>
      </w:r>
      <w:r w:rsidRPr="002F64D4">
        <w:rPr>
          <w:rFonts w:ascii="Times New Roman" w:hAnsi="Times New Roman"/>
          <w:lang w:val="en-GB"/>
        </w:rPr>
        <w:t xml:space="preserve"> offers the option to compute normalized estimates of the expression level of each gene expressed as </w:t>
      </w:r>
      <w:ins w:id="754" w:author="usadel" w:date="2012-03-02T17:21:00Z">
        <w:r>
          <w:rPr>
            <w:rFonts w:ascii="Times New Roman" w:hAnsi="Times New Roman"/>
            <w:lang w:val="en-GB"/>
          </w:rPr>
          <w:t xml:space="preserve">estimated </w:t>
        </w:r>
      </w:ins>
      <w:r w:rsidRPr="002F64D4">
        <w:rPr>
          <w:rFonts w:ascii="Times New Roman" w:hAnsi="Times New Roman"/>
          <w:lang w:val="en-GB"/>
        </w:rPr>
        <w:t xml:space="preserve">RPKM values (reads per kilobase of exon model per million </w:t>
      </w:r>
      <w:del w:id="755" w:author="Mark Stitt" w:date="2012-03-02T18:13:00Z">
        <w:r w:rsidRPr="002F64D4" w:rsidDel="00C10FA8">
          <w:rPr>
            <w:rFonts w:ascii="Times New Roman" w:hAnsi="Times New Roman"/>
            <w:lang w:val="en-GB"/>
          </w:rPr>
          <w:delText xml:space="preserve">of </w:delText>
        </w:r>
      </w:del>
      <w:r w:rsidRPr="002F64D4">
        <w:rPr>
          <w:rFonts w:ascii="Times New Roman" w:hAnsi="Times New Roman"/>
          <w:lang w:val="en-GB"/>
        </w:rPr>
        <w:t>mapped reads). RPKM values are computed based on the uniquely mappable reads only</w:t>
      </w:r>
      <w:commentRangeStart w:id="756"/>
      <w:commentRangeStart w:id="757"/>
      <w:r w:rsidRPr="002F64D4">
        <w:rPr>
          <w:rFonts w:ascii="Times New Roman" w:hAnsi="Times New Roman"/>
          <w:lang w:val="en-GB"/>
        </w:rPr>
        <w:t xml:space="preserve">. In cases where a read maps into a </w:t>
      </w:r>
      <w:ins w:id="758" w:author="Mark Stitt" w:date="2012-03-02T18:56:00Z">
        <w:r>
          <w:rPr>
            <w:rFonts w:ascii="Times New Roman" w:hAnsi="Times New Roman"/>
            <w:lang w:val="en-GB"/>
          </w:rPr>
          <w:t xml:space="preserve">genomic </w:t>
        </w:r>
      </w:ins>
      <w:r w:rsidRPr="002F64D4">
        <w:rPr>
          <w:rFonts w:ascii="Times New Roman" w:hAnsi="Times New Roman"/>
          <w:lang w:val="en-GB"/>
        </w:rPr>
        <w:t xml:space="preserve">region </w:t>
      </w:r>
      <w:ins w:id="759" w:author="Mark Stitt" w:date="2012-03-02T18:57:00Z">
        <w:r>
          <w:rPr>
            <w:rFonts w:ascii="Times New Roman" w:hAnsi="Times New Roman"/>
            <w:lang w:val="en-GB"/>
          </w:rPr>
          <w:t>where</w:t>
        </w:r>
      </w:ins>
      <w:del w:id="760" w:author="Mark Stitt" w:date="2012-03-02T18:57:00Z">
        <w:r w:rsidRPr="002F64D4" w:rsidDel="006C60DD">
          <w:rPr>
            <w:rFonts w:ascii="Times New Roman" w:hAnsi="Times New Roman"/>
            <w:lang w:val="en-GB"/>
          </w:rPr>
          <w:delText>in the genome in which</w:delText>
        </w:r>
      </w:del>
      <w:r w:rsidRPr="002F64D4">
        <w:rPr>
          <w:rFonts w:ascii="Times New Roman" w:hAnsi="Times New Roman"/>
          <w:lang w:val="en-GB"/>
        </w:rPr>
        <w:t xml:space="preserve"> two genes overlap (e.g. genes on opposite strands), the </w:t>
      </w:r>
      <w:ins w:id="761" w:author="Mark Stitt" w:date="2012-03-02T18:13:00Z">
        <w:r>
          <w:rPr>
            <w:rFonts w:ascii="Times New Roman" w:hAnsi="Times New Roman"/>
            <w:lang w:val="en-GB"/>
          </w:rPr>
          <w:t>shared</w:t>
        </w:r>
      </w:ins>
      <w:del w:id="762" w:author="Mark Stitt" w:date="2012-03-02T18:13:00Z">
        <w:r w:rsidRPr="002F64D4" w:rsidDel="00C10FA8">
          <w:rPr>
            <w:rFonts w:ascii="Times New Roman" w:hAnsi="Times New Roman"/>
            <w:lang w:val="en-GB"/>
          </w:rPr>
          <w:delText>respective</w:delText>
        </w:r>
      </w:del>
      <w:r w:rsidRPr="002F64D4">
        <w:rPr>
          <w:rFonts w:ascii="Times New Roman" w:hAnsi="Times New Roman"/>
          <w:lang w:val="en-GB"/>
        </w:rPr>
        <w:t xml:space="preserve"> read</w:t>
      </w:r>
      <w:ins w:id="763" w:author="Mark Stitt" w:date="2012-03-02T18:13:00Z">
        <w:r>
          <w:rPr>
            <w:rFonts w:ascii="Times New Roman" w:hAnsi="Times New Roman"/>
            <w:lang w:val="en-GB"/>
          </w:rPr>
          <w:t>s are</w:t>
        </w:r>
      </w:ins>
      <w:del w:id="764" w:author="Mark Stitt" w:date="2012-03-02T18:13:00Z">
        <w:r w:rsidRPr="002F64D4" w:rsidDel="00C10FA8">
          <w:rPr>
            <w:rFonts w:ascii="Times New Roman" w:hAnsi="Times New Roman"/>
            <w:lang w:val="en-GB"/>
          </w:rPr>
          <w:delText xml:space="preserve"> will be</w:delText>
        </w:r>
      </w:del>
      <w:r w:rsidRPr="002F64D4">
        <w:rPr>
          <w:rFonts w:ascii="Times New Roman" w:hAnsi="Times New Roman"/>
          <w:lang w:val="en-GB"/>
        </w:rPr>
        <w:t xml:space="preserve"> split </w:t>
      </w:r>
      <w:ins w:id="765" w:author="Mark Stitt" w:date="2012-03-02T18:13:00Z">
        <w:r>
          <w:rPr>
            <w:rFonts w:ascii="Times New Roman" w:hAnsi="Times New Roman"/>
            <w:lang w:val="en-GB"/>
          </w:rPr>
          <w:t>between the</w:t>
        </w:r>
      </w:ins>
      <w:del w:id="766" w:author="Mark Stitt" w:date="2012-03-02T18:13:00Z">
        <w:r w:rsidRPr="002F64D4" w:rsidDel="00C10FA8">
          <w:rPr>
            <w:rFonts w:ascii="Times New Roman" w:hAnsi="Times New Roman"/>
            <w:lang w:val="en-GB"/>
          </w:rPr>
          <w:delText>across both</w:delText>
        </w:r>
      </w:del>
      <w:r w:rsidRPr="002F64D4">
        <w:rPr>
          <w:rFonts w:ascii="Times New Roman" w:hAnsi="Times New Roman"/>
          <w:lang w:val="en-GB"/>
        </w:rPr>
        <w:t xml:space="preserve"> genes weighted according to each </w:t>
      </w:r>
      <w:del w:id="767" w:author="usadel" w:date="2012-03-02T17:52:00Z">
        <w:r w:rsidRPr="002F64D4">
          <w:rPr>
            <w:rFonts w:ascii="Times New Roman" w:hAnsi="Times New Roman"/>
            <w:lang w:val="en-GB"/>
          </w:rPr>
          <w:delText>genes’</w:delText>
        </w:r>
      </w:del>
      <w:ins w:id="768" w:author="usadel" w:date="2012-03-02T17:52:00Z">
        <w:r w:rsidRPr="002F64D4">
          <w:rPr>
            <w:rFonts w:ascii="Times New Roman" w:hAnsi="Times New Roman"/>
            <w:lang w:val="en-GB"/>
          </w:rPr>
          <w:t>gene</w:t>
        </w:r>
      </w:ins>
      <w:ins w:id="769" w:author="usadel" w:date="2012-03-02T17:21:00Z">
        <w:r>
          <w:rPr>
            <w:rFonts w:ascii="Times New Roman" w:hAnsi="Times New Roman"/>
            <w:lang w:val="en-GB"/>
          </w:rPr>
          <w:t>’</w:t>
        </w:r>
      </w:ins>
      <w:ins w:id="770" w:author="usadel" w:date="2012-03-02T17:52:00Z">
        <w:r w:rsidRPr="002F64D4">
          <w:rPr>
            <w:rFonts w:ascii="Times New Roman" w:hAnsi="Times New Roman"/>
            <w:lang w:val="en-GB"/>
          </w:rPr>
          <w:t>s</w:t>
        </w:r>
      </w:ins>
      <w:del w:id="771" w:author="usadel" w:date="2012-03-02T17:21:00Z">
        <w:r w:rsidRPr="002F64D4" w:rsidDel="00D76FC0">
          <w:rPr>
            <w:rFonts w:ascii="Times New Roman" w:hAnsi="Times New Roman"/>
            <w:lang w:val="en-GB"/>
          </w:rPr>
          <w:delText>’</w:delText>
        </w:r>
      </w:del>
      <w:r w:rsidRPr="002F64D4">
        <w:rPr>
          <w:rFonts w:ascii="Times New Roman" w:hAnsi="Times New Roman"/>
          <w:lang w:val="en-GB"/>
        </w:rPr>
        <w:t xml:space="preserve"> expression level </w:t>
      </w:r>
      <w:del w:id="772" w:author="Mark Stitt" w:date="2012-03-02T18:13:00Z">
        <w:r w:rsidRPr="002F64D4" w:rsidDel="00C10FA8">
          <w:rPr>
            <w:rFonts w:ascii="Times New Roman" w:hAnsi="Times New Roman"/>
            <w:lang w:val="en-GB"/>
          </w:rPr>
          <w:delText xml:space="preserve">as </w:delText>
        </w:r>
      </w:del>
      <w:r w:rsidRPr="002F64D4">
        <w:rPr>
          <w:rFonts w:ascii="Times New Roman" w:hAnsi="Times New Roman"/>
          <w:lang w:val="en-GB"/>
        </w:rPr>
        <w:t xml:space="preserve">computed </w:t>
      </w:r>
      <w:ins w:id="773" w:author="Mark Stitt" w:date="2012-03-02T18:13:00Z">
        <w:r>
          <w:rPr>
            <w:rFonts w:ascii="Times New Roman" w:hAnsi="Times New Roman"/>
            <w:lang w:val="en-GB"/>
          </w:rPr>
          <w:t xml:space="preserve">from </w:t>
        </w:r>
      </w:ins>
      <w:del w:id="774" w:author="Mark Stitt" w:date="2012-03-02T18:13:00Z">
        <w:r w:rsidRPr="002F64D4" w:rsidDel="00C10FA8">
          <w:rPr>
            <w:rFonts w:ascii="Times New Roman" w:hAnsi="Times New Roman"/>
            <w:lang w:val="en-GB"/>
          </w:rPr>
          <w:delText xml:space="preserve">based on the </w:delText>
        </w:r>
      </w:del>
      <w:r w:rsidRPr="002F64D4">
        <w:rPr>
          <w:rFonts w:ascii="Times New Roman" w:hAnsi="Times New Roman"/>
          <w:lang w:val="en-GB"/>
        </w:rPr>
        <w:t xml:space="preserve">unambiguously </w:t>
      </w:r>
      <w:commentRangeStart w:id="775"/>
      <w:r w:rsidRPr="002F64D4">
        <w:rPr>
          <w:rFonts w:ascii="Times New Roman" w:hAnsi="Times New Roman"/>
          <w:lang w:val="en-GB"/>
        </w:rPr>
        <w:t>mapping reads</w:t>
      </w:r>
      <w:del w:id="776" w:author="Mark Stitt" w:date="2012-03-02T18:14:00Z">
        <w:r w:rsidRPr="002F64D4" w:rsidDel="00C10FA8">
          <w:rPr>
            <w:rFonts w:ascii="Times New Roman" w:hAnsi="Times New Roman"/>
            <w:lang w:val="en-GB"/>
          </w:rPr>
          <w:delText xml:space="preserve"> only</w:delText>
        </w:r>
      </w:del>
      <w:r w:rsidRPr="002F64D4">
        <w:rPr>
          <w:rFonts w:ascii="Times New Roman" w:hAnsi="Times New Roman"/>
          <w:lang w:val="en-GB"/>
        </w:rPr>
        <w:t xml:space="preserve">. </w:t>
      </w:r>
      <w:commentRangeEnd w:id="756"/>
      <w:commentRangeEnd w:id="757"/>
      <w:r w:rsidRPr="002F64D4">
        <w:rPr>
          <w:rStyle w:val="CommentReference"/>
          <w:vanish/>
          <w:lang w:val="en-GB"/>
        </w:rPr>
        <w:commentReference w:id="756"/>
      </w:r>
      <w:commentRangeEnd w:id="775"/>
      <w:r w:rsidRPr="002F64D4">
        <w:rPr>
          <w:rStyle w:val="CommentReference"/>
          <w:vanish/>
          <w:lang w:val="en-GB"/>
        </w:rPr>
        <w:commentReference w:id="757"/>
      </w:r>
      <w:r>
        <w:rPr>
          <w:rStyle w:val="CommentReference"/>
        </w:rPr>
        <w:commentReference w:id="775"/>
      </w:r>
      <w:r w:rsidRPr="002F64D4">
        <w:rPr>
          <w:rFonts w:ascii="Times New Roman" w:hAnsi="Times New Roman"/>
          <w:lang w:val="en-GB"/>
        </w:rPr>
        <w:t>The RPKM values will, however, not be used in the DGE analysis and are provided as rough estimates of gene expression only.</w:t>
      </w:r>
    </w:p>
    <w:p w:rsidR="00B24DB5" w:rsidRPr="002F64D4" w:rsidRDefault="00B24DB5" w:rsidP="003A3350">
      <w:pPr>
        <w:spacing w:line="360" w:lineRule="auto"/>
        <w:ind w:firstLine="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rsidR="00B24DB5" w:rsidRDefault="00B24DB5" w:rsidP="00781705">
      <w:pPr>
        <w:spacing w:line="360" w:lineRule="auto"/>
        <w:jc w:val="both"/>
        <w:rPr>
          <w:ins w:id="777" w:author="Mark Stitt" w:date="2012-03-02T19:00:00Z"/>
          <w:rFonts w:ascii="Times New Roman" w:hAnsi="Times New Roman"/>
          <w:lang w:val="en-GB"/>
        </w:rPr>
      </w:pPr>
      <w:r w:rsidRPr="002F64D4">
        <w:rPr>
          <w:rFonts w:ascii="Times New Roman" w:hAnsi="Times New Roman"/>
          <w:lang w:val="en-GB"/>
        </w:rPr>
        <w:tab/>
      </w:r>
      <w:ins w:id="778" w:author="Mark Stitt" w:date="2012-03-02T18:14:00Z">
        <w:r>
          <w:rPr>
            <w:rFonts w:ascii="Times New Roman" w:hAnsi="Times New Roman"/>
            <w:lang w:val="en-GB"/>
          </w:rPr>
          <w:t>G</w:t>
        </w:r>
      </w:ins>
      <w:del w:id="779" w:author="Mark Stitt" w:date="2012-03-02T18:14:00Z">
        <w:r w:rsidRPr="002F64D4" w:rsidDel="00C10FA8">
          <w:rPr>
            <w:rFonts w:ascii="Times New Roman" w:hAnsi="Times New Roman"/>
            <w:lang w:val="en-GB"/>
          </w:rPr>
          <w:delText>After the experimental layout is defined and the reads are mapped to the reference, the g</w:delText>
        </w:r>
      </w:del>
      <w:r w:rsidRPr="002F64D4">
        <w:rPr>
          <w:rFonts w:ascii="Times New Roman" w:hAnsi="Times New Roman"/>
          <w:lang w:val="en-GB"/>
        </w:rPr>
        <w:t xml:space="preserve">ene abundances are recorded in a counts table listing the number of reads </w:t>
      </w:r>
      <w:del w:id="780" w:author="Mark Stitt" w:date="2012-03-02T18:14:00Z">
        <w:r w:rsidRPr="002F64D4" w:rsidDel="00C10FA8">
          <w:rPr>
            <w:rFonts w:ascii="Times New Roman" w:hAnsi="Times New Roman"/>
            <w:lang w:val="en-GB"/>
          </w:rPr>
          <w:delText xml:space="preserve">that could </w:delText>
        </w:r>
      </w:del>
      <w:r w:rsidRPr="002F64D4">
        <w:rPr>
          <w:rFonts w:ascii="Times New Roman" w:hAnsi="Times New Roman"/>
          <w:lang w:val="en-GB"/>
        </w:rPr>
        <w:t xml:space="preserve">unambiguously mapped </w:t>
      </w:r>
      <w:del w:id="781" w:author="usadel" w:date="2012-03-02T17:21:00Z">
        <w:r w:rsidRPr="002F64D4" w:rsidDel="00D76FC0">
          <w:rPr>
            <w:rFonts w:ascii="Times New Roman" w:hAnsi="Times New Roman"/>
            <w:lang w:val="en-GB"/>
          </w:rPr>
          <w:delText>in</w:delText>
        </w:r>
      </w:del>
      <w:r w:rsidRPr="002F64D4">
        <w:rPr>
          <w:rFonts w:ascii="Times New Roman" w:hAnsi="Times New Roman"/>
          <w:lang w:val="en-GB"/>
        </w:rPr>
        <w:t xml:space="preserve">to each gene or transcript. At this stage, the user </w:t>
      </w:r>
      <w:del w:id="782" w:author="Mark Stitt" w:date="2012-03-02T18:15:00Z">
        <w:r w:rsidRPr="002F64D4" w:rsidDel="00C10FA8">
          <w:rPr>
            <w:rFonts w:ascii="Times New Roman" w:hAnsi="Times New Roman"/>
            <w:lang w:val="en-GB"/>
          </w:rPr>
          <w:delText xml:space="preserve">still </w:delText>
        </w:r>
      </w:del>
      <w:r w:rsidRPr="002F64D4">
        <w:rPr>
          <w:rFonts w:ascii="Times New Roman" w:hAnsi="Times New Roman"/>
          <w:lang w:val="en-GB"/>
        </w:rPr>
        <w:t xml:space="preserve">has to </w:t>
      </w:r>
      <w:ins w:id="783" w:author="Mark Stitt" w:date="2012-03-02T18:57:00Z">
        <w:r>
          <w:rPr>
            <w:rFonts w:ascii="Times New Roman" w:hAnsi="Times New Roman"/>
            <w:lang w:val="en-GB"/>
          </w:rPr>
          <w:t xml:space="preserve">further </w:t>
        </w:r>
      </w:ins>
      <w:r w:rsidRPr="002F64D4">
        <w:rPr>
          <w:rFonts w:ascii="Times New Roman" w:hAnsi="Times New Roman"/>
          <w:lang w:val="en-GB"/>
        </w:rPr>
        <w:t xml:space="preserve">formulate his experimental question by defining which treatments are to be compared </w:t>
      </w:r>
      <w:del w:id="784" w:author="Mark Stitt" w:date="2012-03-02T18:57:00Z">
        <w:r w:rsidRPr="002F64D4" w:rsidDel="006C60DD">
          <w:rPr>
            <w:rFonts w:ascii="Times New Roman" w:hAnsi="Times New Roman"/>
            <w:lang w:val="en-GB"/>
          </w:rPr>
          <w:delText>a</w:delText>
        </w:r>
      </w:del>
      <w:ins w:id="785" w:author="Mark Stitt" w:date="2012-03-02T18:15:00Z">
        <w:r>
          <w:rPr>
            <w:rFonts w:ascii="Times New Roman" w:hAnsi="Times New Roman"/>
            <w:lang w:val="en-GB"/>
          </w:rPr>
          <w:t>with</w:t>
        </w:r>
      </w:ins>
      <w:del w:id="786" w:author="Mark Stitt" w:date="2012-03-02T18:15:00Z">
        <w:r w:rsidRPr="002F64D4" w:rsidDel="00C10FA8">
          <w:rPr>
            <w:rFonts w:ascii="Times New Roman" w:hAnsi="Times New Roman"/>
            <w:lang w:val="en-GB"/>
          </w:rPr>
          <w:delText>gainst</w:delText>
        </w:r>
      </w:del>
      <w:r w:rsidRPr="002F64D4">
        <w:rPr>
          <w:rFonts w:ascii="Times New Roman" w:hAnsi="Times New Roman"/>
          <w:lang w:val="en-GB"/>
        </w:rPr>
        <w:t xml:space="preserve"> each other. On </w:t>
      </w:r>
      <w:commentRangeStart w:id="787"/>
      <w:r w:rsidRPr="002F64D4">
        <w:rPr>
          <w:rFonts w:ascii="Times New Roman" w:hAnsi="Times New Roman"/>
          <w:lang w:val="en-GB"/>
        </w:rPr>
        <w:t>the experiment designer panel</w:t>
      </w:r>
      <w:commentRangeEnd w:id="787"/>
      <w:r>
        <w:rPr>
          <w:rStyle w:val="CommentReference"/>
        </w:rPr>
        <w:commentReference w:id="787"/>
      </w:r>
      <w:r w:rsidRPr="002F64D4">
        <w:rPr>
          <w:rFonts w:ascii="Times New Roman" w:hAnsi="Times New Roman"/>
          <w:lang w:val="en-GB"/>
        </w:rPr>
        <w:t xml:space="preserve">, </w:t>
      </w:r>
      <w:del w:id="788" w:author="usadel" w:date="2012-03-02T22:01:00Z">
        <w:r w:rsidRPr="002F64D4" w:rsidDel="00781705">
          <w:rPr>
            <w:rFonts w:ascii="Times New Roman" w:hAnsi="Times New Roman"/>
            <w:lang w:val="en-GB"/>
          </w:rPr>
          <w:delText xml:space="preserve">that will be </w:delText>
        </w:r>
      </w:del>
      <w:ins w:id="789" w:author="usadel" w:date="2012-03-02T22:01:00Z">
        <w:r>
          <w:rPr>
            <w:rFonts w:ascii="Times New Roman" w:hAnsi="Times New Roman"/>
            <w:lang w:val="en-GB"/>
          </w:rPr>
          <w:t xml:space="preserve">which is </w:t>
        </w:r>
      </w:ins>
      <w:r w:rsidRPr="002F64D4">
        <w:rPr>
          <w:rFonts w:ascii="Times New Roman" w:hAnsi="Times New Roman"/>
          <w:lang w:val="en-GB"/>
        </w:rPr>
        <w:t xml:space="preserve">displayed when the mapping step </w:t>
      </w:r>
      <w:ins w:id="790" w:author="usadel" w:date="2012-03-02T22:01:00Z">
        <w:r>
          <w:rPr>
            <w:rFonts w:ascii="Times New Roman" w:hAnsi="Times New Roman"/>
            <w:lang w:val="en-GB"/>
          </w:rPr>
          <w:t>ha</w:t>
        </w:r>
      </w:ins>
      <w:del w:id="791" w:author="usadel" w:date="2012-03-02T22:01:00Z">
        <w:r w:rsidRPr="002F64D4" w:rsidDel="00781705">
          <w:rPr>
            <w:rFonts w:ascii="Times New Roman" w:hAnsi="Times New Roman"/>
            <w:lang w:val="en-GB"/>
          </w:rPr>
          <w:delText>i</w:delText>
        </w:r>
      </w:del>
      <w:r w:rsidRPr="002F64D4">
        <w:rPr>
          <w:rFonts w:ascii="Times New Roman" w:hAnsi="Times New Roman"/>
          <w:lang w:val="en-GB"/>
        </w:rPr>
        <w:t>s</w:t>
      </w:r>
      <w:ins w:id="792" w:author="usadel" w:date="2012-03-02T22:01:00Z">
        <w:r>
          <w:rPr>
            <w:rFonts w:ascii="Times New Roman" w:hAnsi="Times New Roman"/>
            <w:lang w:val="en-GB"/>
          </w:rPr>
          <w:t xml:space="preserve"> been</w:t>
        </w:r>
      </w:ins>
      <w:r w:rsidRPr="002F64D4">
        <w:rPr>
          <w:rFonts w:ascii="Times New Roman" w:hAnsi="Times New Roman"/>
          <w:lang w:val="en-GB"/>
        </w:rPr>
        <w:t xml:space="preserve"> completed, each group of biological replicates of a treatment is represented by a blue box. Users can define any number of (non-redundant) direct comparisons of treatments by </w:t>
      </w:r>
      <w:commentRangeStart w:id="793"/>
      <w:del w:id="794" w:author="Mark Stitt" w:date="2012-03-02T18:58:00Z">
        <w:r w:rsidRPr="002F64D4" w:rsidDel="006C60DD">
          <w:rPr>
            <w:rFonts w:ascii="Times New Roman" w:hAnsi="Times New Roman"/>
            <w:lang w:val="en-GB"/>
          </w:rPr>
          <w:delText xml:space="preserve">simply </w:delText>
        </w:r>
      </w:del>
      <w:r w:rsidRPr="002F64D4">
        <w:rPr>
          <w:rFonts w:ascii="Times New Roman" w:hAnsi="Times New Roman"/>
          <w:lang w:val="en-GB"/>
        </w:rPr>
        <w:t xml:space="preserve">connecting two boxes with an arrow by clicking on one box and then holding down the </w:t>
      </w:r>
      <w:commentRangeStart w:id="795"/>
      <w:r w:rsidRPr="002F64D4">
        <w:rPr>
          <w:rFonts w:ascii="Times New Roman" w:hAnsi="Times New Roman"/>
          <w:lang w:val="en-GB"/>
        </w:rPr>
        <w:t xml:space="preserve">(shift and) </w:t>
      </w:r>
      <w:commentRangeEnd w:id="795"/>
      <w:r>
        <w:rPr>
          <w:rStyle w:val="CommentReference"/>
        </w:rPr>
        <w:commentReference w:id="795"/>
      </w:r>
      <w:r w:rsidRPr="002F64D4">
        <w:rPr>
          <w:rFonts w:ascii="Times New Roman" w:hAnsi="Times New Roman"/>
          <w:lang w:val="en-GB"/>
        </w:rPr>
        <w:t>control keys and dragging the mouse to the other box</w:t>
      </w:r>
      <w:commentRangeEnd w:id="793"/>
      <w:r>
        <w:rPr>
          <w:rStyle w:val="CommentReference"/>
        </w:rPr>
        <w:commentReference w:id="793"/>
      </w:r>
      <w:r w:rsidRPr="002F64D4">
        <w:rPr>
          <w:rFonts w:ascii="Times New Roman" w:hAnsi="Times New Roman"/>
          <w:lang w:val="en-GB"/>
        </w:rPr>
        <w:t>. As soon as the mouse button is released, the comparison is defined as “treatment</w:t>
      </w:r>
      <w:ins w:id="796" w:author="usadel" w:date="2012-03-02T22:02:00Z">
        <w:r>
          <w:rPr>
            <w:rFonts w:ascii="Times New Roman" w:hAnsi="Times New Roman"/>
            <w:lang w:val="en-GB"/>
          </w:rPr>
          <w:t xml:space="preserve"> </w:t>
        </w:r>
      </w:ins>
      <w:r w:rsidRPr="002F64D4">
        <w:rPr>
          <w:rFonts w:ascii="Times New Roman" w:hAnsi="Times New Roman"/>
          <w:lang w:val="en-GB"/>
        </w:rPr>
        <w:t>A minus treatment</w:t>
      </w:r>
      <w:ins w:id="797" w:author="usadel" w:date="2012-03-02T22:02:00Z">
        <w:r>
          <w:rPr>
            <w:rFonts w:ascii="Times New Roman" w:hAnsi="Times New Roman"/>
            <w:lang w:val="en-GB"/>
          </w:rPr>
          <w:t xml:space="preserve"> </w:t>
        </w:r>
      </w:ins>
      <w:r w:rsidRPr="002F64D4">
        <w:rPr>
          <w:rFonts w:ascii="Times New Roman" w:hAnsi="Times New Roman"/>
          <w:lang w:val="en-GB"/>
        </w:rPr>
        <w:t>B”</w:t>
      </w:r>
      <w:ins w:id="798" w:author="Mark Stitt" w:date="2012-03-02T19:00:00Z">
        <w:r>
          <w:rPr>
            <w:rFonts w:ascii="Times New Roman" w:hAnsi="Times New Roman"/>
            <w:lang w:val="en-GB"/>
          </w:rPr>
          <w:t>. G</w:t>
        </w:r>
      </w:ins>
      <w:del w:id="799" w:author="Mark Stitt" w:date="2012-03-02T18:59:00Z">
        <w:r w:rsidRPr="002F64D4" w:rsidDel="006C60DD">
          <w:rPr>
            <w:rFonts w:ascii="Times New Roman" w:hAnsi="Times New Roman"/>
            <w:lang w:val="en-GB"/>
          </w:rPr>
          <w:delText xml:space="preserve">. That means that </w:delText>
        </w:r>
      </w:del>
      <w:del w:id="800" w:author="Mark Stitt" w:date="2012-03-02T19:00:00Z">
        <w:r w:rsidRPr="002F64D4" w:rsidDel="006C60DD">
          <w:rPr>
            <w:rFonts w:ascii="Times New Roman" w:hAnsi="Times New Roman"/>
            <w:lang w:val="en-GB"/>
          </w:rPr>
          <w:delText>g</w:delText>
        </w:r>
      </w:del>
      <w:r w:rsidRPr="002F64D4">
        <w:rPr>
          <w:rFonts w:ascii="Times New Roman" w:hAnsi="Times New Roman"/>
          <w:lang w:val="en-GB"/>
        </w:rPr>
        <w:t>enes</w:t>
      </w:r>
      <w:del w:id="801" w:author="Mark Stitt" w:date="2012-03-02T18:59:00Z">
        <w:r w:rsidRPr="002F64D4" w:rsidDel="006C60DD">
          <w:rPr>
            <w:rFonts w:ascii="Times New Roman" w:hAnsi="Times New Roman"/>
            <w:lang w:val="en-GB"/>
          </w:rPr>
          <w:delText>,</w:delText>
        </w:r>
      </w:del>
      <w:r w:rsidRPr="002F64D4">
        <w:rPr>
          <w:rFonts w:ascii="Times New Roman" w:hAnsi="Times New Roman"/>
          <w:lang w:val="en-GB"/>
        </w:rPr>
        <w:t xml:space="preserve"> that show a higher </w:t>
      </w:r>
      <w:ins w:id="802" w:author="Mark Stitt" w:date="2012-03-02T18:59:00Z">
        <w:r>
          <w:rPr>
            <w:rFonts w:ascii="Times New Roman" w:hAnsi="Times New Roman"/>
            <w:lang w:val="en-GB"/>
          </w:rPr>
          <w:t xml:space="preserve">or lower </w:t>
        </w:r>
      </w:ins>
      <w:r w:rsidRPr="002F64D4">
        <w:rPr>
          <w:rFonts w:ascii="Times New Roman" w:hAnsi="Times New Roman"/>
          <w:lang w:val="en-GB"/>
        </w:rPr>
        <w:t>expression in treatment</w:t>
      </w:r>
      <w:ins w:id="803" w:author="usadel" w:date="2012-03-02T22:02:00Z">
        <w:r>
          <w:rPr>
            <w:rFonts w:ascii="Times New Roman" w:hAnsi="Times New Roman"/>
            <w:lang w:val="en-GB"/>
          </w:rPr>
          <w:t xml:space="preserve"> </w:t>
        </w:r>
      </w:ins>
      <w:r w:rsidRPr="002F64D4">
        <w:rPr>
          <w:rFonts w:ascii="Times New Roman" w:hAnsi="Times New Roman"/>
          <w:lang w:val="en-GB"/>
        </w:rPr>
        <w:t xml:space="preserve">A will have a positive </w:t>
      </w:r>
      <w:ins w:id="804" w:author="Mark Stitt" w:date="2012-03-02T18:59:00Z">
        <w:r>
          <w:rPr>
            <w:rFonts w:ascii="Times New Roman" w:hAnsi="Times New Roman"/>
            <w:lang w:val="en-GB"/>
          </w:rPr>
          <w:t xml:space="preserve">and negative </w:t>
        </w:r>
      </w:ins>
      <w:r w:rsidRPr="002F64D4">
        <w:rPr>
          <w:rFonts w:ascii="Times New Roman" w:hAnsi="Times New Roman"/>
          <w:lang w:val="en-GB"/>
        </w:rPr>
        <w:t>log fold-change</w:t>
      </w:r>
      <w:ins w:id="805" w:author="Mark Stitt" w:date="2012-03-02T19:00:00Z">
        <w:r>
          <w:rPr>
            <w:rFonts w:ascii="Times New Roman" w:hAnsi="Times New Roman"/>
            <w:lang w:val="en-GB"/>
          </w:rPr>
          <w:t>, respectivel</w:t>
        </w:r>
      </w:ins>
      <w:del w:id="806" w:author="Mark Stitt" w:date="2012-03-02T19:00:00Z">
        <w:r w:rsidRPr="002F64D4" w:rsidDel="006C60DD">
          <w:rPr>
            <w:rFonts w:ascii="Times New Roman" w:hAnsi="Times New Roman"/>
            <w:lang w:val="en-GB"/>
          </w:rPr>
          <w:delText xml:space="preserve"> value and vice versa</w:delText>
        </w:r>
      </w:del>
      <w:ins w:id="807" w:author="Mark Stitt" w:date="2012-03-02T19:00:00Z">
        <w:r>
          <w:rPr>
            <w:rFonts w:ascii="Times New Roman" w:hAnsi="Times New Roman"/>
            <w:lang w:val="en-GB"/>
          </w:rPr>
          <w:t>y</w:t>
        </w:r>
      </w:ins>
      <w:r w:rsidRPr="002F64D4">
        <w:rPr>
          <w:rFonts w:ascii="Times New Roman" w:hAnsi="Times New Roman"/>
          <w:lang w:val="en-GB"/>
        </w:rPr>
        <w:t xml:space="preserve">. </w:t>
      </w:r>
    </w:p>
    <w:p w:rsidR="00B24DB5" w:rsidRDefault="00B24DB5" w:rsidP="00781705">
      <w:pPr>
        <w:spacing w:line="360" w:lineRule="auto"/>
        <w:ind w:firstLine="720"/>
        <w:jc w:val="both"/>
        <w:rPr>
          <w:rFonts w:ascii="Times New Roman" w:hAnsi="Times New Roman"/>
          <w:lang w:val="en-GB"/>
        </w:rPr>
      </w:pPr>
      <w:ins w:id="808" w:author="Mark Stitt" w:date="2012-03-02T19:00:00Z">
        <w:r>
          <w:rPr>
            <w:rFonts w:ascii="Times New Roman" w:hAnsi="Times New Roman"/>
            <w:lang w:val="en-GB"/>
          </w:rPr>
          <w:t>S</w:t>
        </w:r>
      </w:ins>
      <w:del w:id="809" w:author="Mark Stitt" w:date="2012-03-02T18:16:00Z">
        <w:r w:rsidRPr="002F64D4" w:rsidDel="00C10FA8">
          <w:rPr>
            <w:rFonts w:ascii="Times New Roman" w:hAnsi="Times New Roman"/>
            <w:lang w:val="en-GB"/>
          </w:rPr>
          <w:delText>Following the definition of comparisons of interest, t</w:delText>
        </w:r>
      </w:del>
      <w:del w:id="810" w:author="Mark Stitt" w:date="2012-03-02T19:00:00Z">
        <w:r w:rsidRPr="002F64D4" w:rsidDel="006C60DD">
          <w:rPr>
            <w:rFonts w:ascii="Times New Roman" w:hAnsi="Times New Roman"/>
            <w:lang w:val="en-GB"/>
          </w:rPr>
          <w:delText>he s</w:delText>
        </w:r>
      </w:del>
      <w:r w:rsidRPr="002F64D4">
        <w:rPr>
          <w:rFonts w:ascii="Times New Roman" w:hAnsi="Times New Roman"/>
          <w:lang w:val="en-GB"/>
        </w:rPr>
        <w:t xml:space="preserve">tatistcal inference of </w:t>
      </w:r>
      <w:del w:id="811" w:author="usadel" w:date="2012-03-02T22:02:00Z">
        <w:r w:rsidRPr="002F64D4" w:rsidDel="00781705">
          <w:rPr>
            <w:rFonts w:ascii="Times New Roman" w:hAnsi="Times New Roman"/>
            <w:lang w:val="en-GB"/>
          </w:rPr>
          <w:delText>differential gene expression</w:delText>
        </w:r>
      </w:del>
      <w:ins w:id="812" w:author="usadel" w:date="2012-03-02T22:02:00Z">
        <w:r>
          <w:rPr>
            <w:rFonts w:ascii="Times New Roman" w:hAnsi="Times New Roman"/>
            <w:lang w:val="en-GB"/>
          </w:rPr>
          <w:t>DGE</w:t>
        </w:r>
      </w:ins>
      <w:r w:rsidRPr="002F64D4">
        <w:rPr>
          <w:rFonts w:ascii="Times New Roman" w:hAnsi="Times New Roman"/>
          <w:lang w:val="en-GB"/>
        </w:rPr>
        <w:t xml:space="preserve"> can </w:t>
      </w:r>
      <w:ins w:id="813" w:author="Mark Stitt" w:date="2012-03-02T18:16:00Z">
        <w:r>
          <w:rPr>
            <w:rFonts w:ascii="Times New Roman" w:hAnsi="Times New Roman"/>
            <w:lang w:val="en-GB"/>
          </w:rPr>
          <w:t xml:space="preserve">then </w:t>
        </w:r>
      </w:ins>
      <w:r w:rsidRPr="002F64D4">
        <w:rPr>
          <w:rFonts w:ascii="Times New Roman" w:hAnsi="Times New Roman"/>
          <w:lang w:val="en-GB"/>
        </w:rPr>
        <w:t xml:space="preserve">be </w:t>
      </w:r>
      <w:ins w:id="814" w:author="Mark Stitt" w:date="2012-03-02T19:00:00Z">
        <w:r>
          <w:rPr>
            <w:rFonts w:ascii="Times New Roman" w:hAnsi="Times New Roman"/>
            <w:lang w:val="en-GB"/>
          </w:rPr>
          <w:t>initiated</w:t>
        </w:r>
      </w:ins>
      <w:del w:id="815" w:author="Mark Stitt" w:date="2012-03-02T19:00:00Z">
        <w:r w:rsidRPr="002F64D4" w:rsidDel="006C60DD">
          <w:rPr>
            <w:rFonts w:ascii="Times New Roman" w:hAnsi="Times New Roman"/>
            <w:lang w:val="en-GB"/>
          </w:rPr>
          <w:delText>started</w:delText>
        </w:r>
      </w:del>
      <w:r w:rsidRPr="002F64D4">
        <w:rPr>
          <w:rFonts w:ascii="Times New Roman" w:hAnsi="Times New Roman"/>
          <w:lang w:val="en-GB"/>
        </w:rPr>
        <w:t xml:space="preserve"> </w:t>
      </w:r>
      <w:del w:id="816" w:author="Mark Stitt" w:date="2012-03-02T19:00:00Z">
        <w:r w:rsidRPr="002F64D4" w:rsidDel="006C60DD">
          <w:rPr>
            <w:rFonts w:ascii="Times New Roman" w:hAnsi="Times New Roman"/>
            <w:lang w:val="en-GB"/>
          </w:rPr>
          <w:delText xml:space="preserve">directly </w:delText>
        </w:r>
      </w:del>
      <w:r w:rsidRPr="002F64D4">
        <w:rPr>
          <w:rFonts w:ascii="Times New Roman" w:hAnsi="Times New Roman"/>
          <w:lang w:val="en-GB"/>
        </w:rPr>
        <w:t xml:space="preserve">by clicking “next”. The user can choose </w:t>
      </w:r>
      <w:ins w:id="817" w:author="usadel" w:date="2012-03-02T22:03:00Z">
        <w:r>
          <w:rPr>
            <w:rFonts w:ascii="Times New Roman" w:hAnsi="Times New Roman"/>
            <w:lang w:val="en-GB"/>
          </w:rPr>
          <w:t>which</w:t>
        </w:r>
      </w:ins>
      <w:del w:id="818" w:author="usadel" w:date="2012-03-02T22:03:00Z">
        <w:r w:rsidRPr="002F64D4" w:rsidDel="00781705">
          <w:rPr>
            <w:rFonts w:ascii="Times New Roman" w:hAnsi="Times New Roman"/>
            <w:lang w:val="en-GB"/>
          </w:rPr>
          <w:delText>the</w:delText>
        </w:r>
      </w:del>
      <w:r w:rsidRPr="002F64D4">
        <w:rPr>
          <w:rFonts w:ascii="Times New Roman" w:hAnsi="Times New Roman"/>
          <w:lang w:val="en-GB"/>
        </w:rPr>
        <w:t xml:space="preserve"> method </w:t>
      </w:r>
      <w:ins w:id="819" w:author="usadel" w:date="2012-03-02T22:03:00Z">
        <w:r>
          <w:rPr>
            <w:rFonts w:ascii="Times New Roman" w:hAnsi="Times New Roman"/>
            <w:lang w:val="en-GB"/>
          </w:rPr>
          <w:t xml:space="preserve">is used </w:t>
        </w:r>
      </w:ins>
      <w:r w:rsidRPr="002F64D4">
        <w:rPr>
          <w:rFonts w:ascii="Times New Roman" w:hAnsi="Times New Roman"/>
          <w:lang w:val="en-GB"/>
        </w:rPr>
        <w:t xml:space="preserve">for the statistical </w:t>
      </w:r>
      <w:ins w:id="820" w:author="usadel" w:date="2012-03-02T22:03:00Z">
        <w:r>
          <w:rPr>
            <w:rFonts w:ascii="Times New Roman" w:hAnsi="Times New Roman"/>
            <w:lang w:val="en-GB"/>
          </w:rPr>
          <w:t xml:space="preserve">DGE </w:t>
        </w:r>
      </w:ins>
      <w:r w:rsidRPr="002F64D4">
        <w:rPr>
          <w:rFonts w:ascii="Times New Roman" w:hAnsi="Times New Roman"/>
          <w:lang w:val="en-GB"/>
        </w:rPr>
        <w:t xml:space="preserve">analysis </w:t>
      </w:r>
      <w:del w:id="821" w:author="usadel" w:date="2012-03-02T22:03:00Z">
        <w:r w:rsidRPr="002F64D4" w:rsidDel="00781705">
          <w:rPr>
            <w:rFonts w:ascii="Times New Roman" w:hAnsi="Times New Roman"/>
            <w:lang w:val="en-GB"/>
          </w:rPr>
          <w:delText xml:space="preserve">of differential gene expression </w:delText>
        </w:r>
      </w:del>
      <w:r w:rsidRPr="002F64D4">
        <w:rPr>
          <w:rFonts w:ascii="Times New Roman" w:hAnsi="Times New Roman"/>
          <w:lang w:val="en-GB"/>
        </w:rPr>
        <w:t>and</w:t>
      </w:r>
      <w:del w:id="822" w:author="Mark Stitt" w:date="2012-03-02T19:01:00Z">
        <w:r w:rsidRPr="002F64D4" w:rsidDel="006C60DD">
          <w:rPr>
            <w:rFonts w:ascii="Times New Roman" w:hAnsi="Times New Roman"/>
            <w:lang w:val="en-GB"/>
          </w:rPr>
          <w:delText xml:space="preserve"> can also</w:delText>
        </w:r>
      </w:del>
      <w:r w:rsidRPr="002F64D4">
        <w:rPr>
          <w:rFonts w:ascii="Times New Roman" w:hAnsi="Times New Roman"/>
          <w:lang w:val="en-GB"/>
        </w:rPr>
        <w:t xml:space="preserve"> modify </w:t>
      </w:r>
      <w:del w:id="823" w:author="Mark Stitt" w:date="2012-03-02T19:01:00Z">
        <w:r w:rsidRPr="002F64D4" w:rsidDel="006C60DD">
          <w:rPr>
            <w:rFonts w:ascii="Times New Roman" w:hAnsi="Times New Roman"/>
            <w:lang w:val="en-GB"/>
          </w:rPr>
          <w:delText xml:space="preserve">other </w:delText>
        </w:r>
      </w:del>
      <w:r w:rsidRPr="002F64D4">
        <w:rPr>
          <w:rFonts w:ascii="Times New Roman" w:hAnsi="Times New Roman"/>
          <w:lang w:val="en-GB"/>
        </w:rPr>
        <w:t xml:space="preserve">parameters that are relevant for the analysis. </w:t>
      </w:r>
      <w:ins w:id="824" w:author="usadel" w:date="2012-03-02T22:03:00Z">
        <w:r>
          <w:rPr>
            <w:rFonts w:ascii="Times New Roman" w:hAnsi="Times New Roman"/>
            <w:lang w:val="en-GB"/>
          </w:rPr>
          <w:t>There is a</w:t>
        </w:r>
      </w:ins>
      <w:del w:id="825" w:author="usadel" w:date="2012-03-02T22:03:00Z">
        <w:r w:rsidRPr="002F64D4" w:rsidDel="00781705">
          <w:rPr>
            <w:rFonts w:ascii="Times New Roman" w:hAnsi="Times New Roman"/>
            <w:lang w:val="en-GB"/>
          </w:rPr>
          <w:delText>A</w:delText>
        </w:r>
      </w:del>
      <w:r w:rsidRPr="002F64D4">
        <w:rPr>
          <w:rFonts w:ascii="Times New Roman" w:hAnsi="Times New Roman"/>
          <w:lang w:val="en-GB"/>
        </w:rPr>
        <w:t xml:space="preserve"> choice of methods t</w:t>
      </w:r>
      <w:ins w:id="826" w:author="Mark Stitt" w:date="2012-03-02T19:01:00Z">
        <w:r>
          <w:rPr>
            <w:rFonts w:ascii="Times New Roman" w:hAnsi="Times New Roman"/>
            <w:lang w:val="en-GB"/>
          </w:rPr>
          <w:t>o</w:t>
        </w:r>
      </w:ins>
      <w:del w:id="827" w:author="Mark Stitt" w:date="2012-03-02T19:01:00Z">
        <w:r w:rsidRPr="002F64D4" w:rsidDel="006C60DD">
          <w:rPr>
            <w:rFonts w:ascii="Times New Roman" w:hAnsi="Times New Roman"/>
            <w:lang w:val="en-GB"/>
          </w:rPr>
          <w:delText>hat</w:delText>
        </w:r>
      </w:del>
      <w:r w:rsidRPr="002F64D4">
        <w:rPr>
          <w:rFonts w:ascii="Times New Roman" w:hAnsi="Times New Roman"/>
          <w:lang w:val="en-GB"/>
        </w:rPr>
        <w:t xml:space="preserve"> correct </w:t>
      </w:r>
      <w:del w:id="828" w:author="Mark Stitt" w:date="2012-03-02T19:01:00Z">
        <w:r w:rsidRPr="002F64D4" w:rsidDel="006C60DD">
          <w:rPr>
            <w:rFonts w:ascii="Times New Roman" w:hAnsi="Times New Roman"/>
            <w:lang w:val="en-GB"/>
          </w:rPr>
          <w:delText xml:space="preserve">the </w:delText>
        </w:r>
      </w:del>
      <w:r w:rsidRPr="002F64D4">
        <w:rPr>
          <w:rFonts w:ascii="Times New Roman" w:hAnsi="Times New Roman"/>
          <w:lang w:val="en-GB"/>
        </w:rPr>
        <w:t>computed raw p-values for multiple testing</w:t>
      </w:r>
      <w:del w:id="829" w:author="usadel" w:date="2012-03-02T22:04:00Z">
        <w:r w:rsidRPr="002F64D4" w:rsidDel="00781705">
          <w:rPr>
            <w:rFonts w:ascii="Times New Roman" w:hAnsi="Times New Roman"/>
            <w:lang w:val="en-GB"/>
          </w:rPr>
          <w:delText xml:space="preserve"> are</w:delText>
        </w:r>
      </w:del>
      <w:del w:id="830" w:author="usadel" w:date="2012-03-02T22:03:00Z">
        <w:r w:rsidRPr="002F64D4" w:rsidDel="00781705">
          <w:rPr>
            <w:rFonts w:ascii="Times New Roman" w:hAnsi="Times New Roman"/>
            <w:lang w:val="en-GB"/>
          </w:rPr>
          <w:delText xml:space="preserve"> available</w:delText>
        </w:r>
      </w:del>
      <w:ins w:id="831" w:author="Mark Stitt" w:date="2012-03-02T19:01:00Z">
        <w:r>
          <w:rPr>
            <w:rFonts w:ascii="Times New Roman" w:hAnsi="Times New Roman"/>
            <w:lang w:val="en-GB"/>
          </w:rPr>
          <w:t>. T</w:t>
        </w:r>
      </w:ins>
      <w:del w:id="832" w:author="Mark Stitt" w:date="2012-03-02T19:01:00Z">
        <w:r w:rsidRPr="002F64D4" w:rsidDel="006C60DD">
          <w:rPr>
            <w:rFonts w:ascii="Times New Roman" w:hAnsi="Times New Roman"/>
            <w:lang w:val="en-GB"/>
          </w:rPr>
          <w:delText xml:space="preserve"> and t</w:delText>
        </w:r>
      </w:del>
      <w:r w:rsidRPr="002F64D4">
        <w:rPr>
          <w:rFonts w:ascii="Times New Roman" w:hAnsi="Times New Roman"/>
          <w:lang w:val="en-GB"/>
        </w:rPr>
        <w:t xml:space="preserve">he user can define cut-off p-values and choose to ignore genes with a log2-fold change </w:t>
      </w:r>
      <w:del w:id="833" w:author="usadel" w:date="2012-03-02T17:22:00Z">
        <w:r w:rsidRPr="002F64D4" w:rsidDel="00D76FC0">
          <w:rPr>
            <w:rFonts w:ascii="Times New Roman" w:hAnsi="Times New Roman"/>
            <w:lang w:val="en-GB"/>
          </w:rPr>
          <w:delText xml:space="preserve">lesser </w:delText>
        </w:r>
      </w:del>
      <w:ins w:id="834" w:author="usadel" w:date="2012-03-02T17:22:00Z">
        <w:r w:rsidRPr="002F64D4">
          <w:rPr>
            <w:rFonts w:ascii="Times New Roman" w:hAnsi="Times New Roman"/>
            <w:lang w:val="en-GB"/>
          </w:rPr>
          <w:t>l</w:t>
        </w:r>
        <w:r>
          <w:rPr>
            <w:rFonts w:ascii="Times New Roman" w:hAnsi="Times New Roman"/>
            <w:lang w:val="en-GB"/>
          </w:rPr>
          <w:t>ower</w:t>
        </w:r>
        <w:r w:rsidRPr="002F64D4">
          <w:rPr>
            <w:rFonts w:ascii="Times New Roman" w:hAnsi="Times New Roman"/>
            <w:lang w:val="en-GB"/>
          </w:rPr>
          <w:t xml:space="preserve"> </w:t>
        </w:r>
      </w:ins>
      <w:r w:rsidRPr="002F64D4">
        <w:rPr>
          <w:rFonts w:ascii="Times New Roman" w:hAnsi="Times New Roman"/>
          <w:lang w:val="en-GB"/>
        </w:rPr>
        <w:t xml:space="preserve">than 1 in the analysis. </w:t>
      </w:r>
    </w:p>
    <w:p w:rsidR="00B24DB5" w:rsidRPr="002F64D4" w:rsidRDefault="00B24DB5" w:rsidP="00781705">
      <w:pPr>
        <w:spacing w:line="360" w:lineRule="auto"/>
        <w:ind w:firstLine="720"/>
        <w:jc w:val="both"/>
        <w:rPr>
          <w:rFonts w:ascii="Times New Roman" w:hAnsi="Times New Roman"/>
          <w:lang w:val="en-GB"/>
        </w:rPr>
      </w:pPr>
      <w:del w:id="835" w:author="Mark Stitt" w:date="2012-03-02T18:16:00Z">
        <w:r w:rsidRPr="00B24DB5" w:rsidDel="00C10FA8">
          <w:rPr>
            <w:rFonts w:ascii="Times New Roman" w:hAnsi="Times New Roman"/>
            <w:i/>
            <w:iCs/>
            <w:lang w:val="en-GB"/>
            <w:rPrChange w:id="836" w:author="usadel" w:date="2012-03-02T22:04:00Z">
              <w:rPr>
                <w:rFonts w:ascii="Times New Roman" w:hAnsi="Times New Roman"/>
                <w:iCs/>
                <w:lang w:val="en-GB"/>
              </w:rPr>
            </w:rPrChange>
          </w:rPr>
          <w:delText xml:space="preserve">Internally, </w:delText>
        </w:r>
      </w:del>
      <w:r w:rsidRPr="00B24DB5">
        <w:rPr>
          <w:rFonts w:ascii="Times New Roman" w:hAnsi="Times New Roman"/>
          <w:i/>
          <w:iCs/>
          <w:lang w:val="en-GB"/>
          <w:rPrChange w:id="837" w:author="usadel" w:date="2012-03-02T22:04: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838" w:author="usadel" w:date="2012-03-02T22:04:00Z">
            <w:rPr>
              <w:rFonts w:ascii="Times New Roman" w:hAnsi="Times New Roman"/>
              <w:iCs/>
              <w:lang w:val="en-GB"/>
            </w:rPr>
          </w:rPrChange>
        </w:rPr>
        <w:t>NA</w:t>
      </w:r>
      <w:r w:rsidRPr="002F64D4">
        <w:rPr>
          <w:rFonts w:ascii="Times New Roman" w:hAnsi="Times New Roman"/>
          <w:lang w:val="en-GB"/>
        </w:rPr>
        <w:t xml:space="preserve"> </w:t>
      </w:r>
      <w:del w:id="839" w:author="Mark Stitt" w:date="2012-03-02T19:01:00Z">
        <w:r w:rsidRPr="002F64D4" w:rsidDel="006C60DD">
          <w:rPr>
            <w:rFonts w:ascii="Times New Roman" w:hAnsi="Times New Roman"/>
            <w:lang w:val="en-GB"/>
          </w:rPr>
          <w:delText xml:space="preserve">makes </w:delText>
        </w:r>
      </w:del>
      <w:r w:rsidRPr="002F64D4">
        <w:rPr>
          <w:rFonts w:ascii="Times New Roman" w:hAnsi="Times New Roman"/>
          <w:lang w:val="en-GB"/>
        </w:rPr>
        <w:t>use</w:t>
      </w:r>
      <w:ins w:id="840" w:author="Mark Stitt" w:date="2012-03-02T19:01:00Z">
        <w:r>
          <w:rPr>
            <w:rFonts w:ascii="Times New Roman" w:hAnsi="Times New Roman"/>
            <w:lang w:val="en-GB"/>
          </w:rPr>
          <w:t>s</w:t>
        </w:r>
      </w:ins>
      <w:del w:id="841" w:author="Mark Stitt" w:date="2012-03-02T19:01:00Z">
        <w:r w:rsidRPr="002F64D4" w:rsidDel="006C60DD">
          <w:rPr>
            <w:rFonts w:ascii="Times New Roman" w:hAnsi="Times New Roman"/>
            <w:lang w:val="en-GB"/>
          </w:rPr>
          <w:delText xml:space="preserve"> of</w:delText>
        </w:r>
      </w:del>
      <w:r w:rsidRPr="002F64D4">
        <w:rPr>
          <w:rFonts w:ascii="Times New Roman" w:hAnsi="Times New Roman"/>
          <w:lang w:val="en-GB"/>
        </w:rPr>
        <w:t xml:space="preserve"> the excellent edgeR and DESeq packages developed in the </w:t>
      </w:r>
      <w:del w:id="842" w:author="Mark Stitt" w:date="2012-03-02T19:01:00Z">
        <w:r w:rsidRPr="002F64D4" w:rsidDel="006C60DD">
          <w:rPr>
            <w:rFonts w:ascii="Times New Roman" w:hAnsi="Times New Roman"/>
            <w:lang w:val="en-GB"/>
          </w:rPr>
          <w:delText xml:space="preserve">framework of the </w:delText>
        </w:r>
      </w:del>
      <w:r w:rsidRPr="002F64D4">
        <w:rPr>
          <w:rFonts w:ascii="Times New Roman" w:hAnsi="Times New Roman"/>
          <w:lang w:val="en-GB"/>
        </w:rPr>
        <w:t xml:space="preserve">Bioconductor project. </w:t>
      </w:r>
      <w:del w:id="843" w:author="usadel" w:date="2012-03-02T22:04:00Z">
        <w:r w:rsidRPr="002F64D4" w:rsidDel="00781705">
          <w:rPr>
            <w:rFonts w:ascii="Times New Roman" w:hAnsi="Times New Roman"/>
            <w:lang w:val="en-GB"/>
          </w:rPr>
          <w:delText xml:space="preserve">Technically, </w:delText>
        </w:r>
      </w:del>
      <w:ins w:id="844" w:author="usadel" w:date="2012-03-02T22:04:00Z">
        <w:r>
          <w:rPr>
            <w:rFonts w:ascii="Times New Roman" w:hAnsi="Times New Roman"/>
            <w:lang w:val="en-GB"/>
          </w:rPr>
          <w:t xml:space="preserve">All </w:t>
        </w:r>
      </w:ins>
      <w:del w:id="845" w:author="Mark Stitt" w:date="2012-03-02T19:02:00Z">
        <w:r w:rsidRPr="002F64D4" w:rsidDel="006C60DD">
          <w:rPr>
            <w:rFonts w:ascii="Times New Roman" w:hAnsi="Times New Roman"/>
            <w:lang w:val="en-GB"/>
          </w:rPr>
          <w:delText xml:space="preserve">all </w:delText>
        </w:r>
      </w:del>
      <w:r w:rsidRPr="002F64D4">
        <w:rPr>
          <w:rFonts w:ascii="Times New Roman" w:hAnsi="Times New Roman"/>
          <w:lang w:val="en-GB"/>
        </w:rPr>
        <w:t xml:space="preserve">user input and the counts table generated in the mapping step is used </w:t>
      </w:r>
      <w:del w:id="846" w:author="Mark Stitt" w:date="2012-03-02T18:17:00Z">
        <w:r w:rsidRPr="002F64D4" w:rsidDel="00C10FA8">
          <w:rPr>
            <w:rFonts w:ascii="Times New Roman" w:hAnsi="Times New Roman"/>
            <w:lang w:val="en-GB"/>
          </w:rPr>
          <w:delText xml:space="preserve">as input </w:delText>
        </w:r>
      </w:del>
      <w:r w:rsidRPr="002F64D4">
        <w:rPr>
          <w:rFonts w:ascii="Times New Roman" w:hAnsi="Times New Roman"/>
          <w:lang w:val="en-GB"/>
        </w:rPr>
        <w:t xml:space="preserve">to generate an R script that executes the statistical analysis. The script is saved, together with all other results, in the project folder and can be inspected and rerun independently. </w:t>
      </w:r>
      <w:del w:id="847" w:author="Mark Stitt" w:date="2012-03-02T19:02:00Z">
        <w:r w:rsidRPr="002F64D4" w:rsidDel="002053A3">
          <w:rPr>
            <w:rFonts w:ascii="Times New Roman" w:hAnsi="Times New Roman"/>
            <w:lang w:val="en-GB"/>
          </w:rPr>
          <w:delText xml:space="preserve">For users </w:delText>
        </w:r>
      </w:del>
      <w:del w:id="848" w:author="Mark Stitt" w:date="2012-03-02T18:17:00Z">
        <w:r w:rsidRPr="002F64D4" w:rsidDel="00C10FA8">
          <w:rPr>
            <w:rFonts w:ascii="Times New Roman" w:hAnsi="Times New Roman"/>
            <w:lang w:val="en-GB"/>
          </w:rPr>
          <w:delText>that</w:delText>
        </w:r>
      </w:del>
      <w:del w:id="849" w:author="Mark Stitt" w:date="2012-03-02T19:02:00Z">
        <w:r w:rsidRPr="002F64D4" w:rsidDel="002053A3">
          <w:rPr>
            <w:rFonts w:ascii="Times New Roman" w:hAnsi="Times New Roman"/>
            <w:lang w:val="en-GB"/>
          </w:rPr>
          <w:delText xml:space="preserve"> are experienced in the use of R/Bioconductor the </w:delText>
        </w:r>
      </w:del>
      <w:del w:id="850" w:author="Mark Stitt" w:date="2012-03-02T19:03:00Z">
        <w:r w:rsidRPr="002F64D4" w:rsidDel="002053A3">
          <w:rPr>
            <w:rFonts w:ascii="Times New Roman" w:hAnsi="Times New Roman"/>
            <w:lang w:val="en-GB"/>
          </w:rPr>
          <w:delText xml:space="preserve">RobiNA-generated scripts can serve as a convenient starting point for further customized analyses. </w:delText>
        </w:r>
      </w:del>
      <w:r w:rsidRPr="002F64D4">
        <w:rPr>
          <w:rFonts w:ascii="Times New Roman" w:hAnsi="Times New Roman"/>
          <w:lang w:val="en-GB"/>
        </w:rPr>
        <w:t xml:space="preserve">The </w:t>
      </w:r>
      <w:ins w:id="851" w:author="Mark Stitt" w:date="2012-03-02T19:03:00Z">
        <w:r>
          <w:rPr>
            <w:rFonts w:ascii="Times New Roman" w:hAnsi="Times New Roman"/>
            <w:lang w:val="en-GB"/>
          </w:rPr>
          <w:t xml:space="preserve">output of the </w:t>
        </w:r>
      </w:ins>
      <w:r w:rsidRPr="002F64D4">
        <w:rPr>
          <w:rFonts w:ascii="Times New Roman" w:hAnsi="Times New Roman"/>
          <w:lang w:val="en-GB"/>
        </w:rPr>
        <w:t xml:space="preserve">statistical analysis </w:t>
      </w:r>
      <w:ins w:id="852" w:author="Mark Stitt" w:date="2012-03-02T19:03:00Z">
        <w:r>
          <w:rPr>
            <w:rFonts w:ascii="Times New Roman" w:hAnsi="Times New Roman"/>
            <w:lang w:val="en-GB"/>
          </w:rPr>
          <w:t>is a</w:t>
        </w:r>
      </w:ins>
      <w:ins w:id="853" w:author="Mark Stitt" w:date="2012-03-02T18:18:00Z">
        <w:r>
          <w:rPr>
            <w:rFonts w:ascii="Times New Roman" w:hAnsi="Times New Roman"/>
            <w:lang w:val="en-GB"/>
          </w:rPr>
          <w:t xml:space="preserve"> set of </w:t>
        </w:r>
      </w:ins>
      <w:del w:id="854" w:author="Mark Stitt" w:date="2012-03-02T18:18:00Z">
        <w:r w:rsidRPr="002F64D4" w:rsidDel="00C10FA8">
          <w:rPr>
            <w:rFonts w:ascii="Times New Roman" w:hAnsi="Times New Roman"/>
            <w:lang w:val="en-GB"/>
          </w:rPr>
          <w:delText xml:space="preserve">produces output in the form of </w:delText>
        </w:r>
      </w:del>
      <w:r w:rsidRPr="002F64D4">
        <w:rPr>
          <w:rFonts w:ascii="Times New Roman" w:hAnsi="Times New Roman"/>
          <w:lang w:val="en-GB"/>
        </w:rPr>
        <w:t>detailed tables giving log fold changes and p-values for differential expression for each comparison, a condensed results file that combines the results of all comparisons in one table</w:t>
      </w:r>
      <w:ins w:id="855" w:author="usadel" w:date="2012-03-02T22:05:00Z">
        <w:r>
          <w:rPr>
            <w:rFonts w:ascii="Times New Roman" w:hAnsi="Times New Roman"/>
            <w:lang w:val="en-GB"/>
          </w:rPr>
          <w:t>,</w:t>
        </w:r>
      </w:ins>
      <w:r w:rsidRPr="002F64D4">
        <w:rPr>
          <w:rFonts w:ascii="Times New Roman" w:hAnsi="Times New Roman"/>
          <w:lang w:val="en-GB"/>
        </w:rPr>
        <w:t xml:space="preserve"> and a range of descriptive plots that provide an overview of the results. Additionally, all quality check</w:t>
      </w:r>
      <w:ins w:id="856" w:author="usadel" w:date="2012-03-02T22:05:00Z">
        <w:r>
          <w:rPr>
            <w:rFonts w:ascii="Times New Roman" w:hAnsi="Times New Roman"/>
            <w:lang w:val="en-GB"/>
          </w:rPr>
          <w:t>ing</w:t>
        </w:r>
      </w:ins>
      <w:r w:rsidRPr="002F64D4">
        <w:rPr>
          <w:rFonts w:ascii="Times New Roman" w:hAnsi="Times New Roman"/>
          <w:lang w:val="en-GB"/>
        </w:rPr>
        <w:t xml:space="preserve"> results, intermediary mapping results (lists of unique and ambiguous reads for each sample) and log files documenting the trimming and overall workflow progress are saved in the project folder. </w:t>
      </w:r>
      <w:ins w:id="857" w:author="Mark Stitt" w:date="2012-03-02T19:03:00Z">
        <w:r w:rsidRPr="00B24DB5">
          <w:rPr>
            <w:rFonts w:ascii="Times New Roman" w:hAnsi="Times New Roman"/>
            <w:i/>
            <w:iCs/>
            <w:lang w:val="en-GB"/>
            <w:rPrChange w:id="858" w:author="usadel" w:date="2012-03-02T22:05: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859" w:author="usadel" w:date="2012-03-02T22:05:00Z">
              <w:rPr>
                <w:rFonts w:ascii="Times New Roman" w:hAnsi="Times New Roman"/>
                <w:iCs/>
                <w:lang w:val="en-GB"/>
              </w:rPr>
            </w:rPrChange>
          </w:rPr>
          <w:t>NA</w:t>
        </w:r>
        <w:r w:rsidRPr="002F64D4">
          <w:rPr>
            <w:rFonts w:ascii="Times New Roman" w:hAnsi="Times New Roman"/>
            <w:lang w:val="en-GB"/>
          </w:rPr>
          <w:t>-generated scripts can serve as a convenient starting point for further customized analyses</w:t>
        </w:r>
        <w:r>
          <w:rPr>
            <w:rFonts w:ascii="Times New Roman" w:hAnsi="Times New Roman"/>
            <w:lang w:val="en-GB"/>
          </w:rPr>
          <w:t xml:space="preserve"> by </w:t>
        </w:r>
        <w:r w:rsidRPr="002F64D4">
          <w:rPr>
            <w:rFonts w:ascii="Times New Roman" w:hAnsi="Times New Roman"/>
            <w:lang w:val="en-GB"/>
          </w:rPr>
          <w:t xml:space="preserve">users </w:t>
        </w:r>
        <w:r>
          <w:rPr>
            <w:rFonts w:ascii="Times New Roman" w:hAnsi="Times New Roman"/>
            <w:lang w:val="en-GB"/>
          </w:rPr>
          <w:t>who</w:t>
        </w:r>
        <w:r w:rsidRPr="002F64D4">
          <w:rPr>
            <w:rFonts w:ascii="Times New Roman" w:hAnsi="Times New Roman"/>
            <w:lang w:val="en-GB"/>
          </w:rPr>
          <w:t xml:space="preserve"> are experienced in the use of R/Bioconductor.</w:t>
        </w:r>
      </w:ins>
    </w:p>
    <w:p w:rsidR="00B24DB5" w:rsidRPr="002F64D4" w:rsidRDefault="00B24DB5" w:rsidP="002F64D4">
      <w:pPr>
        <w:spacing w:line="360" w:lineRule="auto"/>
        <w:ind w:firstLine="720"/>
        <w:jc w:val="both"/>
        <w:rPr>
          <w:rFonts w:ascii="Times New Roman" w:hAnsi="Times New Roman"/>
          <w:b/>
          <w:i/>
          <w:lang w:val="en-GB"/>
        </w:rPr>
      </w:pPr>
      <w:del w:id="860" w:author="usadel" w:date="2012-03-02T17:52:00Z">
        <w:r w:rsidRPr="002F64D4">
          <w:rPr>
            <w:rFonts w:ascii="Times New Roman" w:hAnsi="Times New Roman"/>
            <w:lang w:val="en-GB"/>
          </w:rPr>
          <w:delText>After</w:delText>
        </w:r>
      </w:del>
      <w:ins w:id="861" w:author="usadel" w:date="2012-03-02T17:22:00Z">
        <w:r>
          <w:rPr>
            <w:rFonts w:ascii="Times New Roman" w:hAnsi="Times New Roman"/>
            <w:lang w:val="en-GB"/>
          </w:rPr>
          <w:t>In the case of plants,</w:t>
        </w:r>
      </w:ins>
      <w:del w:id="862" w:author="usadel" w:date="2012-03-02T17:22:00Z">
        <w:r w:rsidRPr="002F64D4" w:rsidDel="00D76FC0">
          <w:rPr>
            <w:rFonts w:ascii="Times New Roman" w:hAnsi="Times New Roman"/>
            <w:lang w:val="en-GB"/>
          </w:rPr>
          <w:delText>A</w:delText>
        </w:r>
      </w:del>
      <w:del w:id="863" w:author="usadel" w:date="2012-03-02T22:06:00Z">
        <w:r w:rsidRPr="002F64D4" w:rsidDel="00781705">
          <w:rPr>
            <w:rFonts w:ascii="Times New Roman" w:hAnsi="Times New Roman"/>
            <w:lang w:val="en-GB"/>
          </w:rPr>
          <w:delText xml:space="preserve"> the main analysis</w:delText>
        </w:r>
      </w:del>
      <w:r w:rsidRPr="002F64D4">
        <w:rPr>
          <w:rFonts w:ascii="Times New Roman" w:hAnsi="Times New Roman"/>
          <w:lang w:val="en-GB"/>
        </w:rPr>
        <w:t xml:space="preserve">, users can choose to functionally annotate the data based on MapMan BINs </w:t>
      </w:r>
      <w:r>
        <w:rPr>
          <w:rFonts w:ascii="Times New Roman" w:hAnsi="Times New Roman"/>
          <w:lang w:val="en-GB"/>
        </w:rPr>
        <w:fldChar w:fldCharType="begin"/>
      </w:r>
      <w:r>
        <w:rPr>
          <w:rFonts w:ascii="Times New Roman" w:hAnsi="Times New Roman"/>
          <w:lang w:val="en-GB"/>
        </w:rPr>
        <w:instrText xml:space="preserve"> ADDIN EN.CITE &lt;EndNote&gt;&lt;Cite&gt;&lt;Author&gt;Usadel&lt;/Author&gt;&lt;Year&gt;2009&lt;/Year&gt;&lt;RecNum&gt;133&lt;/RecNum&gt;&lt;record&gt;&lt;rec-number&gt;133&lt;/rec-number&gt;&lt;foreign-keys&gt;&lt;key app="EN" db-id="wwxr5eewzdsweue0vsnxstf09ztd5rsvadr0"&gt;133&lt;/key&gt;&lt;/foreign-keys&gt;&lt;ref-type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(Electronic)&amp;#xD;0140-7791 (Linking)&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(Usadel</w:t>
      </w:r>
      <w:r w:rsidRPr="00727DC5">
        <w:rPr>
          <w:rFonts w:ascii="Times New Roman" w:hAnsi="Times New Roman"/>
          <w:i/>
          <w:lang w:val="en-GB"/>
        </w:rPr>
        <w:t xml:space="preserve"> et al.</w:t>
      </w:r>
      <w:r>
        <w:rPr>
          <w:rFonts w:ascii="Times New Roman" w:hAnsi="Times New Roman"/>
          <w:lang w:val="en-GB"/>
        </w:rPr>
        <w:t>, 2009)</w:t>
      </w:r>
      <w:r>
        <w:rPr>
          <w:rFonts w:ascii="Times New Roman" w:hAnsi="Times New Roman"/>
          <w:lang w:val="en-GB"/>
        </w:rPr>
        <w:fldChar w:fldCharType="end"/>
      </w:r>
      <w:ins w:id="864" w:author="usadel" w:date="2012-03-02T22:06:00Z">
        <w:r>
          <w:rPr>
            <w:rFonts w:ascii="Times New Roman" w:hAnsi="Times New Roman"/>
            <w:lang w:val="en-GB"/>
          </w:rPr>
          <w:t xml:space="preserve"> in a last step</w:t>
        </w:r>
      </w:ins>
      <w:r w:rsidRPr="002F64D4">
        <w:rPr>
          <w:rFonts w:ascii="Times New Roman" w:hAnsi="Times New Roman"/>
          <w:lang w:val="en-GB"/>
        </w:rPr>
        <w:t xml:space="preserve">. A choice of MapMan functional annotation packages is provided in the RobiNA package. More mapping files can be freely downloaded from http://mapman.gabipd.org/web/guest/mapmanstore. </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rsidR="00B24DB5" w:rsidRDefault="00B24DB5" w:rsidP="00583436">
      <w:pPr>
        <w:spacing w:line="360" w:lineRule="auto"/>
        <w:jc w:val="both"/>
        <w:rPr>
          <w:rFonts w:ascii="Times New Roman" w:hAnsi="Times New Roman"/>
          <w:lang w:val="en-GB"/>
        </w:rPr>
      </w:pPr>
      <w:r w:rsidRPr="00B24DB5">
        <w:rPr>
          <w:rFonts w:ascii="Times New Roman" w:hAnsi="Times New Roman"/>
          <w:i/>
          <w:iCs/>
          <w:lang w:val="en-GB"/>
          <w:rPrChange w:id="865" w:author="usadel" w:date="2012-03-02T22:06: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866" w:author="usadel" w:date="2012-03-02T22:06:00Z">
            <w:rPr>
              <w:rFonts w:ascii="Times New Roman" w:hAnsi="Times New Roman"/>
              <w:iCs/>
              <w:lang w:val="en-GB"/>
            </w:rPr>
          </w:rPrChange>
        </w:rPr>
        <w:t>NA</w:t>
      </w:r>
      <w:r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r w:rsidRPr="00B24DB5">
        <w:rPr>
          <w:rFonts w:ascii="Times New Roman" w:hAnsi="Times New Roman"/>
          <w:i/>
          <w:iCs/>
          <w:lang w:val="en-GB"/>
          <w:rPrChange w:id="867" w:author="usadel" w:date="2012-03-02T22:07:00Z">
            <w:rPr>
              <w:rFonts w:ascii="Times New Roman" w:hAnsi="Times New Roman"/>
              <w:iCs/>
              <w:lang w:val="en-GB"/>
            </w:rPr>
          </w:rPrChange>
        </w:rPr>
        <w:t>R</w:t>
      </w:r>
      <w:r w:rsidRPr="002F64D4">
        <w:rPr>
          <w:rFonts w:ascii="Times New Roman" w:hAnsi="Times New Roman"/>
          <w:lang w:val="en-GB"/>
        </w:rPr>
        <w:t>obi</w:t>
      </w:r>
      <w:r w:rsidRPr="00B24DB5">
        <w:rPr>
          <w:rFonts w:ascii="Times New Roman" w:hAnsi="Times New Roman"/>
          <w:i/>
          <w:iCs/>
          <w:lang w:val="en-GB"/>
          <w:rPrChange w:id="868" w:author="usadel" w:date="2012-03-02T22:07:00Z">
            <w:rPr>
              <w:rFonts w:ascii="Times New Roman" w:hAnsi="Times New Roman"/>
              <w:iCs/>
              <w:lang w:val="en-GB"/>
            </w:rPr>
          </w:rPrChange>
        </w:rPr>
        <w:t>NA</w:t>
      </w:r>
      <w:r w:rsidRPr="002F64D4">
        <w:rPr>
          <w:rFonts w:ascii="Times New Roman" w:hAnsi="Times New Roman"/>
          <w:lang w:val="en-GB"/>
        </w:rPr>
        <w:t xml:space="preserve"> makes use of several open source Java libraries. Specifically, the NetBeans visual API (http://graph.netbeans.org/) was used to develop the visual experiment designer, </w:t>
      </w:r>
      <w:ins w:id="869" w:author="usadel" w:date="2012-03-02T22:07:00Z">
        <w:r>
          <w:rPr>
            <w:rFonts w:ascii="Times New Roman" w:hAnsi="Times New Roman"/>
            <w:lang w:val="en-GB"/>
          </w:rPr>
          <w:t xml:space="preserve">and </w:t>
        </w:r>
      </w:ins>
      <w:r w:rsidRPr="002F64D4">
        <w:rPr>
          <w:rFonts w:ascii="Times New Roman" w:hAnsi="Times New Roman"/>
          <w:lang w:val="en-GB"/>
        </w:rPr>
        <w:t xml:space="preserve">Apache commons (http://commons.apache.org/) was used to facilitate generic string operations. To achieve an improved user experience and better integration into the Mac OS X platform, we used the AppleJavaExtensions provided by Apple, Inc., and the </w:t>
      </w:r>
      <w:ins w:id="870" w:author="usadel" w:date="2012-03-02T22:08:00Z">
        <w:r>
          <w:rPr>
            <w:rFonts w:ascii="Times New Roman" w:hAnsi="Times New Roman"/>
            <w:lang w:val="en-GB"/>
          </w:rPr>
          <w:t>“</w:t>
        </w:r>
      </w:ins>
      <w:r w:rsidRPr="002F64D4">
        <w:rPr>
          <w:rFonts w:ascii="Times New Roman" w:hAnsi="Times New Roman"/>
          <w:lang w:val="en-GB"/>
        </w:rPr>
        <w:t xml:space="preserve">QuaQua </w:t>
      </w:r>
      <w:ins w:id="871" w:author="usadel" w:date="2012-03-02T22:08:00Z">
        <w:r>
          <w:rPr>
            <w:rFonts w:ascii="Times New Roman" w:hAnsi="Times New Roman"/>
            <w:lang w:val="en-GB"/>
          </w:rPr>
          <w:t xml:space="preserve"> </w:t>
        </w:r>
        <w:r w:rsidRPr="002F64D4">
          <w:rPr>
            <w:rFonts w:ascii="Times New Roman" w:hAnsi="Times New Roman"/>
            <w:lang w:val="en-GB"/>
          </w:rPr>
          <w:t xml:space="preserve">look and </w:t>
        </w:r>
        <w:commentRangeStart w:id="872"/>
        <w:r w:rsidRPr="002F64D4">
          <w:rPr>
            <w:rFonts w:ascii="Times New Roman" w:hAnsi="Times New Roman"/>
            <w:lang w:val="en-GB"/>
          </w:rPr>
          <w:t>feel</w:t>
        </w:r>
        <w:r>
          <w:rPr>
            <w:rFonts w:ascii="Times New Roman" w:hAnsi="Times New Roman"/>
            <w:lang w:val="en-GB"/>
          </w:rPr>
          <w:t xml:space="preserve">” </w:t>
        </w:r>
      </w:ins>
      <w:r w:rsidRPr="002F64D4">
        <w:rPr>
          <w:rFonts w:ascii="Times New Roman" w:hAnsi="Times New Roman"/>
          <w:lang w:val="en-GB"/>
        </w:rPr>
        <w:t>(http://www</w:t>
      </w:r>
      <w:commentRangeEnd w:id="872"/>
      <w:r>
        <w:rPr>
          <w:rStyle w:val="CommentReference"/>
        </w:rPr>
        <w:commentReference w:id="872"/>
      </w:r>
      <w:r w:rsidRPr="002F64D4">
        <w:rPr>
          <w:rFonts w:ascii="Times New Roman" w:hAnsi="Times New Roman"/>
          <w:lang w:val="en-GB"/>
        </w:rPr>
        <w:t xml:space="preserve">.randelshofer.ch/quaqua/) </w:t>
      </w:r>
      <w:del w:id="873" w:author="usadel" w:date="2012-03-02T22:08:00Z">
        <w:r w:rsidRPr="002F64D4" w:rsidDel="00781705">
          <w:rPr>
            <w:rFonts w:ascii="Times New Roman" w:hAnsi="Times New Roman"/>
            <w:lang w:val="en-GB"/>
          </w:rPr>
          <w:delText>look and feel</w:delText>
        </w:r>
      </w:del>
      <w:r w:rsidRPr="002F64D4">
        <w:rPr>
          <w:rFonts w:ascii="Times New Roman" w:hAnsi="Times New Roman"/>
          <w:lang w:val="en-GB"/>
        </w:rPr>
        <w:t>. The SAM JDK library (http://picard.sourceforge.net/) is used for import of SAM/BAM files</w:t>
      </w:r>
      <w:r>
        <w:rPr>
          <w:rFonts w:ascii="Times New Roman" w:hAnsi="Times New Roman"/>
          <w:lang w:val="en-GB"/>
        </w:rPr>
        <w:t xml:space="preserve">, </w:t>
      </w:r>
      <w:ins w:id="874" w:author="usadel" w:date="2012-03-02T22:09:00Z">
        <w:r>
          <w:rPr>
            <w:rFonts w:ascii="Times New Roman" w:hAnsi="Times New Roman"/>
            <w:lang w:val="en-GB"/>
          </w:rPr>
          <w:t xml:space="preserve">and </w:t>
        </w:r>
      </w:ins>
      <w:r>
        <w:rPr>
          <w:rFonts w:ascii="Times New Roman" w:hAnsi="Times New Roman"/>
          <w:lang w:val="en-GB"/>
        </w:rPr>
        <w:t xml:space="preserve">libraries developed by the biojava project </w:t>
      </w:r>
      <w:r>
        <w:rPr>
          <w:rFonts w:ascii="Times New Roman" w:hAnsi="Times New Roman"/>
          <w:lang w:val="en-GB"/>
        </w:rPr>
        <w:fldChar w:fldCharType="begin"/>
      </w:r>
      <w:r>
        <w:rPr>
          <w:rFonts w:ascii="Times New Roman" w:hAnsi="Times New Roman"/>
          <w:lang w:val="en-GB"/>
        </w:rPr>
        <w:instrText xml:space="preserve"> ADDIN EN.CITE &lt;EndNote&gt;&lt;Cite&gt;&lt;Author&gt;Holland&lt;/Author&gt;&lt;Year&gt;2008&lt;/Year&gt;&lt;RecNum&gt;134&lt;/RecNum&gt;&lt;record&gt;&lt;rec-number&gt;134&lt;/rec-number&gt;&lt;foreign-keys&gt;&lt;key app="EN" db-id="wwxr5eewzdsweue0vsnxstf09ztd5rsvadr0"&gt;134&lt;/key&gt;&lt;/foreign-keys&gt;&lt;ref-type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Pr>
          <w:rFonts w:ascii="Times New Roman" w:hAnsi="Times New Roman"/>
          <w:lang w:val="en-GB"/>
        </w:rPr>
        <w:fldChar w:fldCharType="separate"/>
      </w:r>
      <w:r>
        <w:rPr>
          <w:rFonts w:ascii="Times New Roman" w:hAnsi="Times New Roman"/>
          <w:lang w:val="en-GB"/>
        </w:rPr>
        <w:t>(Holland</w:t>
      </w:r>
      <w:r w:rsidRPr="00727DC5">
        <w:rPr>
          <w:rFonts w:ascii="Times New Roman" w:hAnsi="Times New Roman"/>
          <w:i/>
          <w:lang w:val="en-GB"/>
        </w:rPr>
        <w:t xml:space="preserve"> et al.</w:t>
      </w:r>
      <w:r>
        <w:rPr>
          <w:rFonts w:ascii="Times New Roman" w:hAnsi="Times New Roman"/>
          <w:lang w:val="en-GB"/>
        </w:rPr>
        <w:t>, 2008)</w:t>
      </w:r>
      <w:r>
        <w:rPr>
          <w:rFonts w:ascii="Times New Roman" w:hAnsi="Times New Roman"/>
          <w:lang w:val="en-GB"/>
        </w:rPr>
        <w:fldChar w:fldCharType="end"/>
      </w:r>
      <w:r>
        <w:rPr>
          <w:rFonts w:ascii="Times New Roman" w:hAnsi="Times New Roman"/>
          <w:lang w:val="en-GB"/>
        </w:rPr>
        <w:t xml:space="preserve"> are used for working with GFF3 annotation files</w:t>
      </w:r>
      <w:ins w:id="875" w:author="usadel" w:date="2012-03-02T22:10:00Z">
        <w:r>
          <w:rPr>
            <w:rFonts w:ascii="Times New Roman" w:hAnsi="Times New Roman"/>
            <w:lang w:val="en-GB"/>
          </w:rPr>
          <w:t>.</w:t>
        </w:r>
      </w:ins>
      <w:r>
        <w:rPr>
          <w:rFonts w:ascii="Times New Roman" w:hAnsi="Times New Roman"/>
          <w:lang w:val="en-GB"/>
        </w:rPr>
        <w:t xml:space="preserve"> </w:t>
      </w:r>
      <w:del w:id="876" w:author="usadel" w:date="2012-03-02T22:10:00Z">
        <w:r w:rsidDel="00583436">
          <w:rPr>
            <w:rFonts w:ascii="Times New Roman" w:hAnsi="Times New Roman"/>
            <w:lang w:val="en-GB"/>
          </w:rPr>
          <w:delText xml:space="preserve">and </w:delText>
        </w:r>
      </w:del>
      <w:r>
        <w:rPr>
          <w:rFonts w:ascii="Times New Roman" w:hAnsi="Times New Roman"/>
          <w:lang w:val="en-GB"/>
        </w:rPr>
        <w:t xml:space="preserve">Bzip2 support is provided by </w:t>
      </w:r>
      <w:r w:rsidRPr="00462976">
        <w:rPr>
          <w:rFonts w:ascii="Times New Roman" w:hAnsi="Times New Roman"/>
          <w:lang w:val="en-GB"/>
        </w:rPr>
        <w:t>http://code.google.com/p/jbzip2/</w:t>
      </w:r>
      <w:r>
        <w:rPr>
          <w:rFonts w:ascii="Times New Roman" w:hAnsi="Times New Roman"/>
          <w:lang w:val="en-GB"/>
        </w:rPr>
        <w:t>. Generation of plots is based on JFreeChart (</w:t>
      </w:r>
      <w:r w:rsidRPr="00E03901">
        <w:rPr>
          <w:rFonts w:ascii="Times New Roman" w:hAnsi="Times New Roman"/>
          <w:lang w:val="en-GB"/>
        </w:rPr>
        <w:t>http://www.jfree.org/jfreechart/</w:t>
      </w:r>
      <w:r>
        <w:rPr>
          <w:rFonts w:ascii="Times New Roman" w:hAnsi="Times New Roman"/>
          <w:lang w:val="en-GB"/>
        </w:rPr>
        <w:t>) and PDF output is provided by iTextPDF (</w:t>
      </w:r>
      <w:r w:rsidRPr="00E03901">
        <w:rPr>
          <w:rFonts w:ascii="Times New Roman" w:hAnsi="Times New Roman"/>
          <w:lang w:val="en-GB"/>
        </w:rPr>
        <w:t>http://itextpdf.com/</w:t>
      </w:r>
      <w:r>
        <w:rPr>
          <w:rFonts w:ascii="Times New Roman" w:hAnsi="Times New Roman"/>
          <w:lang w:val="en-GB"/>
        </w:rPr>
        <w:t xml:space="preserve">). </w:t>
      </w:r>
    </w:p>
    <w:p w:rsidR="00B24DB5" w:rsidRPr="003F386F" w:rsidRDefault="00B24DB5"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IzPack installer generator (http://izpack.org/). We also provide a lightweight package without R that can be deployed on any Java-enabled platform. On first use, this version of </w:t>
      </w:r>
      <w:r w:rsidRPr="00B24DB5">
        <w:rPr>
          <w:rFonts w:ascii="Times New Roman" w:hAnsi="Times New Roman"/>
          <w:i/>
          <w:iCs/>
          <w:lang w:val="en-GB"/>
          <w:rPrChange w:id="877" w:author="usadel" w:date="2012-03-02T22:10:00Z">
            <w:rPr>
              <w:rFonts w:ascii="Times New Roman" w:hAnsi="Times New Roman"/>
              <w:iCs/>
              <w:lang w:val="en-GB"/>
            </w:rPr>
          </w:rPrChange>
        </w:rPr>
        <w:t>R</w:t>
      </w:r>
      <w:r w:rsidRPr="003F386F">
        <w:rPr>
          <w:rFonts w:ascii="Times New Roman" w:hAnsi="Times New Roman"/>
          <w:lang w:val="en-GB"/>
        </w:rPr>
        <w:t>obi</w:t>
      </w:r>
      <w:ins w:id="878" w:author="usadel" w:date="2012-03-02T22:10:00Z">
        <w:r w:rsidRPr="00B24DB5">
          <w:rPr>
            <w:rFonts w:ascii="Times New Roman" w:hAnsi="Times New Roman"/>
            <w:i/>
            <w:iCs/>
            <w:lang w:val="en-GB"/>
            <w:rPrChange w:id="879" w:author="usadel" w:date="2012-03-02T22:10:00Z">
              <w:rPr>
                <w:rFonts w:ascii="Times New Roman" w:hAnsi="Times New Roman"/>
                <w:iCs/>
                <w:lang w:val="en-GB"/>
              </w:rPr>
            </w:rPrChange>
          </w:rPr>
          <w:t>NA</w:t>
        </w:r>
      </w:ins>
      <w:del w:id="880" w:author="usadel" w:date="2012-03-02T22:10:00Z">
        <w:r w:rsidRPr="003F386F" w:rsidDel="00583436">
          <w:rPr>
            <w:rFonts w:ascii="Times New Roman" w:hAnsi="Times New Roman"/>
            <w:lang w:val="en-GB"/>
          </w:rPr>
          <w:delText>n</w:delText>
        </w:r>
      </w:del>
      <w:r w:rsidRPr="003F386F">
        <w:rPr>
          <w:rFonts w:ascii="Times New Roman" w:hAnsi="Times New Roman"/>
          <w:lang w:val="en-GB"/>
        </w:rPr>
        <w:t xml:space="preserve"> will ask the user for a path to a working R installation, check this installation and automatically download all required packages (if not already present), provided the computer has a working internet connection.</w:t>
      </w:r>
    </w:p>
    <w:p w:rsidR="00B24DB5" w:rsidRPr="002F64D4" w:rsidRDefault="00B24DB5" w:rsidP="00485774">
      <w:pPr>
        <w:spacing w:line="360" w:lineRule="auto"/>
        <w:jc w:val="both"/>
        <w:rPr>
          <w:rFonts w:ascii="Times New Roman" w:hAnsi="Times New Roman"/>
          <w:b/>
          <w:i/>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CONCLUSIONS</w:t>
      </w:r>
    </w:p>
    <w:p w:rsidR="00B24DB5" w:rsidRPr="00BD44E8" w:rsidRDefault="00B24DB5" w:rsidP="00485774">
      <w:pPr>
        <w:spacing w:line="360" w:lineRule="auto"/>
        <w:jc w:val="both"/>
        <w:rPr>
          <w:rFonts w:ascii="Times New Roman" w:hAnsi="Times New Roman"/>
          <w:lang w:val="en-GB"/>
        </w:rPr>
      </w:pPr>
      <w:r>
        <w:rPr>
          <w:rFonts w:ascii="Times New Roman" w:hAnsi="Times New Roman"/>
          <w:lang w:val="en-GB"/>
        </w:rPr>
        <w:t>Next generation RNA sequencing greatly extends the possibilities of transcript profiling</w:t>
      </w:r>
      <w:del w:id="881" w:author="Mark Stitt" w:date="2012-03-02T19:04:00Z">
        <w:r w:rsidDel="002053A3">
          <w:rPr>
            <w:rFonts w:ascii="Times New Roman" w:hAnsi="Times New Roman"/>
            <w:lang w:val="en-GB"/>
          </w:rPr>
          <w:delText>, potentially providing more a sensitive, unbiased and more widely applicable platform for the assessment of differential gene expression</w:delText>
        </w:r>
      </w:del>
      <w:r>
        <w:rPr>
          <w:rFonts w:ascii="Times New Roman" w:hAnsi="Times New Roman"/>
          <w:lang w:val="en-GB"/>
        </w:rPr>
        <w:t xml:space="preserve">. We have developed </w:t>
      </w:r>
      <w:r w:rsidRPr="00B24DB5">
        <w:rPr>
          <w:rFonts w:ascii="Times New Roman" w:hAnsi="Times New Roman"/>
          <w:i/>
          <w:iCs/>
          <w:lang w:val="en-GB"/>
          <w:rPrChange w:id="882" w:author="usadel" w:date="2012-03-02T22:10:00Z">
            <w:rPr>
              <w:rFonts w:ascii="Times New Roman" w:hAnsi="Times New Roman"/>
              <w:iCs/>
              <w:lang w:val="en-GB"/>
            </w:rPr>
          </w:rPrChange>
        </w:rPr>
        <w:t>R</w:t>
      </w:r>
      <w:r>
        <w:rPr>
          <w:rFonts w:ascii="Times New Roman" w:hAnsi="Times New Roman"/>
          <w:lang w:val="en-GB"/>
        </w:rPr>
        <w:t>obi</w:t>
      </w:r>
      <w:r w:rsidRPr="00B24DB5">
        <w:rPr>
          <w:rFonts w:ascii="Times New Roman" w:hAnsi="Times New Roman"/>
          <w:i/>
          <w:iCs/>
          <w:lang w:val="en-GB"/>
          <w:rPrChange w:id="883" w:author="usadel" w:date="2012-03-02T22:10:00Z">
            <w:rPr>
              <w:rFonts w:ascii="Times New Roman" w:hAnsi="Times New Roman"/>
              <w:iCs/>
              <w:lang w:val="en-GB"/>
            </w:rPr>
          </w:rPrChange>
        </w:rPr>
        <w:t>NA</w:t>
      </w:r>
      <w:r>
        <w:rPr>
          <w:rFonts w:ascii="Times New Roman" w:hAnsi="Times New Roman"/>
          <w:lang w:val="en-GB"/>
        </w:rPr>
        <w:t xml:space="preserve"> as a user-friendly all-in-one application that enables researchers to perform all steps of the analysis in a flexible yet user friendly way. To our knowledge, RobiNA is the first application providing a complete</w:t>
      </w:r>
      <w:ins w:id="884" w:author="usadel" w:date="2012-03-02T17:52:00Z">
        <w:r>
          <w:rPr>
            <w:rFonts w:ascii="Times New Roman" w:hAnsi="Times New Roman"/>
            <w:lang w:val="en-GB"/>
          </w:rPr>
          <w:t xml:space="preserve"> </w:t>
        </w:r>
      </w:ins>
      <w:ins w:id="885" w:author="usadel" w:date="2012-03-02T17:22:00Z">
        <w:r>
          <w:rPr>
            <w:rFonts w:ascii="Times New Roman" w:hAnsi="Times New Roman"/>
            <w:lang w:val="en-GB"/>
          </w:rPr>
          <w:t xml:space="preserve">stand-alone </w:t>
        </w:r>
      </w:ins>
      <w:r>
        <w:rPr>
          <w:rFonts w:ascii="Times New Roman" w:hAnsi="Times New Roman"/>
          <w:lang w:val="en-GB"/>
        </w:rPr>
        <w:t>RNA-Seq based DGE analysis workflow</w:t>
      </w:r>
      <w:ins w:id="886" w:author="Mark Stitt" w:date="2012-03-02T18:19:00Z">
        <w:r>
          <w:rPr>
            <w:rFonts w:ascii="Times New Roman" w:hAnsi="Times New Roman"/>
            <w:lang w:val="en-GB"/>
          </w:rPr>
          <w:t>. W</w:t>
        </w:r>
      </w:ins>
      <w:del w:id="887" w:author="Mark Stitt" w:date="2012-03-02T18:19:00Z">
        <w:r w:rsidDel="00C10FA8">
          <w:rPr>
            <w:rFonts w:ascii="Times New Roman" w:hAnsi="Times New Roman"/>
            <w:lang w:val="en-GB"/>
          </w:rPr>
          <w:delText xml:space="preserve"> and w</w:delText>
        </w:r>
      </w:del>
      <w:r>
        <w:rPr>
          <w:rFonts w:ascii="Times New Roman" w:hAnsi="Times New Roman"/>
          <w:lang w:val="en-GB"/>
        </w:rPr>
        <w:t>e believe it will be a useful tool for the community to cope with this new technology.</w:t>
      </w:r>
    </w:p>
    <w:p w:rsidR="00B24DB5"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p>
    <w:p w:rsidR="00B24DB5" w:rsidRDefault="00B24DB5" w:rsidP="00485774">
      <w:pPr>
        <w:spacing w:line="360" w:lineRule="auto"/>
        <w:jc w:val="both"/>
        <w:rPr>
          <w:rFonts w:ascii="Times New Roman" w:hAnsi="Times New Roman"/>
          <w:b/>
          <w:lang w:val="en-GB"/>
        </w:rPr>
      </w:pPr>
    </w:p>
    <w:p w:rsidR="00B24DB5"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FUNDING</w:t>
      </w:r>
    </w:p>
    <w:p w:rsidR="00B24DB5" w:rsidRDefault="00B24DB5" w:rsidP="00485774">
      <w:pPr>
        <w:spacing w:line="360" w:lineRule="auto"/>
        <w:jc w:val="both"/>
        <w:rPr>
          <w:rFonts w:ascii="Times New Roman" w:hAnsi="Times New Roman"/>
          <w:lang w:val="en-GB"/>
        </w:rPr>
      </w:pPr>
      <w:r w:rsidRPr="002F64D4">
        <w:rPr>
          <w:rFonts w:ascii="Times New Roman" w:hAnsi="Times New Roman"/>
          <w:lang w:val="en-GB"/>
        </w:rPr>
        <w:t>RobiNA was developed within the Plant KBBE-SAFQIM (project 0315912) for which funding is generously provided by the German Ministry of Education and Research (BMBF).</w:t>
      </w:r>
    </w:p>
    <w:p w:rsidR="00B24DB5" w:rsidRDefault="00B24DB5" w:rsidP="00485774">
      <w:pPr>
        <w:spacing w:line="360" w:lineRule="auto"/>
        <w:jc w:val="both"/>
        <w:rPr>
          <w:rFonts w:ascii="Times New Roman" w:hAnsi="Times New Roman"/>
          <w:lang w:val="en-GB"/>
        </w:rPr>
      </w:pPr>
    </w:p>
    <w:p w:rsidR="00B24DB5" w:rsidRDefault="00B24DB5" w:rsidP="00485774">
      <w:pPr>
        <w:spacing w:line="360" w:lineRule="auto"/>
        <w:jc w:val="both"/>
        <w:rPr>
          <w:rFonts w:ascii="Times New Roman" w:hAnsi="Times New Roman"/>
          <w:lang w:val="en-GB"/>
        </w:rPr>
      </w:pPr>
    </w:p>
    <w:p w:rsidR="00B24DB5" w:rsidRDefault="00B24DB5" w:rsidP="00485774">
      <w:pPr>
        <w:spacing w:line="360" w:lineRule="auto"/>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2F64D4">
        <w:rPr>
          <w:rFonts w:ascii="Times New Roman" w:hAnsi="Times New Roman"/>
          <w:b/>
          <w:lang w:val="en-GB"/>
        </w:rPr>
        <w:t>LITERATURE</w:t>
      </w:r>
    </w:p>
    <w:p w:rsidR="00B24DB5" w:rsidRPr="00727DC5" w:rsidRDefault="00B24DB5" w:rsidP="00485774">
      <w:pPr>
        <w:spacing w:line="360" w:lineRule="auto"/>
        <w:jc w:val="both"/>
        <w:rPr>
          <w:rFonts w:ascii="Times New Roman" w:hAnsi="Times New Roman"/>
          <w:lang w:val="en-GB"/>
        </w:rPr>
      </w:pP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fldChar w:fldCharType="begin"/>
      </w:r>
      <w:r w:rsidRPr="00727DC5">
        <w:rPr>
          <w:rFonts w:ascii="Times New Roman" w:hAnsi="Times New Roman"/>
          <w:lang w:val="en-GB"/>
        </w:rPr>
        <w:instrText xml:space="preserve"> ADDIN EN.REFLIST </w:instrText>
      </w:r>
      <w:r w:rsidRPr="00727DC5">
        <w:rPr>
          <w:rFonts w:ascii="Times New Roman" w:hAnsi="Times New Roman"/>
          <w:lang w:val="en-GB"/>
        </w:rPr>
        <w:fldChar w:fldCharType="separate"/>
      </w:r>
      <w:r w:rsidRPr="00727DC5">
        <w:rPr>
          <w:rFonts w:ascii="Times New Roman" w:hAnsi="Times New Roman"/>
          <w:lang w:val="en-GB"/>
        </w:rPr>
        <w:t>Anders S, Huber W (2010) Differential expression analysis for sequence count data. Genome Biol 11: R106</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Gentleman RC, Carey VJ, Bates DM, Bolstad B, Dettling M, Dudoit S, Ellis B, Gautier L, Ge Y, Gentry J, Hornik K, Hothorn T, Huber W, Iacus S, Irizarry R, Leisch F, Li C, Maechler M, Rossini AJ, Sawitzki G, Smith C, Smyth G, Tierney L, Yang JY, Zhang J (2004) Bioconductor: open software development for computational biology and bioinformatics. Genome Biol 5: R80</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Hardcastle TJ, Kelly KA baySeq: empirical Bayesian methods for identifying differential expression in sequence count data. BMC Bioinformatics 11: 422</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Holland RC, Down TA, Pocock M, Prlic A, Huen D, James K, Foisy S, Drager A, Yates A, Heuer M, Schreiber MJ (2008) BioJava: an open-source framework for bioinformatics. Bioinformatics 24: 2096-2097</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Langmead B, Hansen KD, Leek JT (2010) Cloud-scale RNA-sequencing differential expression analysis with Myrna. Genome Biol 11: R83</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Langmead B, Trapnell C, Pop M, Salzberg SL (2009) Ultrafast and memory-efficient alignment of short DNA sequences to the human genome. Genome Biol 10: R25</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Leinonen R, Akhtar R, Birney E, Bower L, Cerdeno-Tarraga A, Cheng Y, Cleland I, Faruque N, Goodgame N, Gibson R, Hoad G, Jang M, Pakseresht N, Plaister S, Radhakrishnan R, Reddy K, Sobhany S, Ten Hoopen P, Vaughan R, Zalunin V, Cochrane G The European Nucleotide Archive. Nucleic Acids Res 39: D28-31</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Li H, Homer N (2010) A survey of sequence alignment algorithms for next-generation sequencing. Brief Bioinform 11: 473-483</w:t>
      </w:r>
    </w:p>
    <w:p w:rsidR="00B24DB5" w:rsidRPr="00B24DB5" w:rsidRDefault="00B24DB5" w:rsidP="00727DC5">
      <w:pPr>
        <w:ind w:left="720" w:hanging="720"/>
        <w:jc w:val="both"/>
        <w:rPr>
          <w:rFonts w:ascii="Times New Roman" w:hAnsi="Times New Roman"/>
          <w:rPrChange w:id="888" w:author="Unknown">
            <w:rPr>
              <w:rFonts w:ascii="Times New Roman" w:hAnsi="Times New Roman"/>
              <w:lang w:val="en-GB"/>
            </w:rPr>
          </w:rPrChange>
        </w:rPr>
      </w:pPr>
      <w:r w:rsidRPr="00727DC5">
        <w:rPr>
          <w:rFonts w:ascii="Times New Roman" w:hAnsi="Times New Roman"/>
          <w:lang w:val="en-GB"/>
        </w:rPr>
        <w:t xml:space="preserve">Lohse M, Nunes-Nesi A, Kruger P, Nagel A, Hannemann J, Giorgi FM, Childs L, Osorio S, Walther D, Selbig J, Sreenivasulu N, Stitt M, Fernie AR, Usadel B (2010) Robin: an intuitive wizard application for R-based expression microarray quality assessment and analysis. </w:t>
      </w:r>
      <w:r w:rsidRPr="00B24DB5">
        <w:rPr>
          <w:rFonts w:ascii="Times New Roman" w:hAnsi="Times New Roman"/>
          <w:rPrChange w:id="889" w:author="Mark Stitt" w:date="2012-03-02T17:52:00Z">
            <w:rPr>
              <w:rFonts w:ascii="Times New Roman" w:hAnsi="Times New Roman"/>
              <w:sz w:val="18"/>
              <w:lang w:val="en-GB"/>
            </w:rPr>
          </w:rPrChange>
        </w:rPr>
        <w:t>Plant Physiol 153: 642-651</w:t>
      </w:r>
    </w:p>
    <w:p w:rsidR="00B24DB5" w:rsidRPr="00727DC5" w:rsidRDefault="00B24DB5" w:rsidP="00727DC5">
      <w:pPr>
        <w:ind w:left="720" w:hanging="720"/>
        <w:jc w:val="both"/>
        <w:rPr>
          <w:rFonts w:ascii="Times New Roman" w:hAnsi="Times New Roman"/>
          <w:lang w:val="en-GB"/>
        </w:rPr>
      </w:pPr>
      <w:r w:rsidRPr="00B24DB5">
        <w:rPr>
          <w:rFonts w:ascii="Times New Roman" w:hAnsi="Times New Roman"/>
          <w:rPrChange w:id="890" w:author="Mark Stitt" w:date="2012-03-02T17:52:00Z">
            <w:rPr>
              <w:rFonts w:ascii="Times New Roman" w:hAnsi="Times New Roman"/>
              <w:sz w:val="18"/>
              <w:lang w:val="en-GB"/>
            </w:rPr>
          </w:rPrChange>
        </w:rPr>
        <w:t xml:space="preserve">Reich M, Liefeld T, Gould J, Lerner J, Tamayo P, Mesirov JP (2006) GenePattern 2.0. </w:t>
      </w:r>
      <w:r w:rsidRPr="00727DC5">
        <w:rPr>
          <w:rFonts w:ascii="Times New Roman" w:hAnsi="Times New Roman"/>
          <w:lang w:val="en-GB"/>
        </w:rPr>
        <w:t>Nat Genet 38: 500-501</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Robinson MD, McCarthy DJ, Smyth GK (2009) edgeR: a Bioconductor package for differential expression analysis of digital gene expression data. Bioinformatics 26: 139-140</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Usadel B, Poree F, Nagel A, Lohse M, Czedik-Eysenberg A, Stitt M (2009) A guide to using MapMan to visualize and compare Omics data in plants: a case study in the crop species, Maize. Plant Cell Environ 32: 1211-1229</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Wheeler DL, Barrett T, Benson DA, Bryant SH, Canese K, Chetvernin V, Church DM, Dicuccio M, Edgar R, Federhen S, Feolo M, Geer LY, Helmberg W, Kapustin Y, Khovayko O, Landsman D, Lipman DJ, Madden TL, Maglott DR, Miller V, Ostell J, Pruitt KD, Schuler GD, Shumway M, Sequeira E, Sherry ST, Sirotkin K, Souvorov A, Starchenko G, Tatusov RL, Tatusova TA, Wagner L, Yaschenko E (2008) Database resources of the National Center for Biotechnology Information. Nucleic Acids Res 36: D13-21</w:t>
      </w:r>
    </w:p>
    <w:p w:rsidR="00B24DB5" w:rsidRPr="00727DC5" w:rsidRDefault="00B24DB5" w:rsidP="00727DC5">
      <w:pPr>
        <w:ind w:left="720" w:hanging="720"/>
        <w:jc w:val="both"/>
        <w:rPr>
          <w:rFonts w:ascii="Times New Roman" w:hAnsi="Times New Roman"/>
          <w:lang w:val="en-GB"/>
        </w:rPr>
      </w:pPr>
      <w:r w:rsidRPr="00727DC5">
        <w:rPr>
          <w:rFonts w:ascii="Times New Roman" w:hAnsi="Times New Roman"/>
          <w:lang w:val="en-GB"/>
        </w:rPr>
        <w:t>Xu G, Deng N, Zhao Z, Judeh T, Flemington E, Zhu D SAMMate: a GUI tool for processing short read alignments in SAM/BAM format. Source Code Biol Med 6: 2</w:t>
      </w:r>
    </w:p>
    <w:p w:rsidR="00B24DB5" w:rsidRPr="00727DC5" w:rsidRDefault="00B24DB5" w:rsidP="00727DC5">
      <w:pPr>
        <w:ind w:left="720" w:hanging="720"/>
        <w:jc w:val="both"/>
        <w:rPr>
          <w:rFonts w:ascii="Times New Roman" w:hAnsi="Times New Roman"/>
          <w:lang w:val="en-GB"/>
        </w:rPr>
      </w:pPr>
    </w:p>
    <w:p w:rsidR="00B24DB5" w:rsidRPr="002F64D4" w:rsidRDefault="00B24DB5" w:rsidP="00485774">
      <w:pPr>
        <w:spacing w:line="360" w:lineRule="auto"/>
        <w:jc w:val="both"/>
        <w:rPr>
          <w:rFonts w:ascii="Times New Roman" w:hAnsi="Times New Roman"/>
          <w:b/>
          <w:lang w:val="en-GB"/>
        </w:rPr>
      </w:pPr>
      <w:r w:rsidRPr="00727DC5">
        <w:rPr>
          <w:rFonts w:ascii="Times New Roman" w:hAnsi="Times New Roman"/>
          <w:lang w:val="en-GB"/>
        </w:rPr>
        <w:fldChar w:fldCharType="end"/>
      </w:r>
    </w:p>
    <w:sectPr w:rsidR="00B24DB5" w:rsidRPr="002F64D4" w:rsidSect="00C45578">
      <w:pgSz w:w="11900" w:h="16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5" w:author="usadel" w:date="2012-03-02T19:06:00Z" w:initials="u">
    <w:p w:rsidR="00B24DB5" w:rsidRDefault="00B24DB5">
      <w:pPr>
        <w:pStyle w:val="CommentText"/>
      </w:pPr>
      <w:r>
        <w:rPr>
          <w:rStyle w:val="CommentReference"/>
        </w:rPr>
        <w:annotationRef/>
      </w:r>
      <w:r w:rsidRPr="00FA6FA2">
        <w:rPr>
          <w:lang w:val="en-GB"/>
        </w:rPr>
        <w:t>Sound funny</w:t>
      </w:r>
    </w:p>
  </w:comment>
  <w:comment w:id="94" w:author="usadel" w:date="2012-03-02T19:06:00Z" w:initials="u">
    <w:p w:rsidR="00B24DB5" w:rsidRDefault="00B24DB5">
      <w:pPr>
        <w:pStyle w:val="CommentText"/>
      </w:pPr>
      <w:r>
        <w:rPr>
          <w:rStyle w:val="CommentReference"/>
        </w:rPr>
        <w:annotationRef/>
      </w:r>
      <w:r w:rsidRPr="00FA6FA2">
        <w:rPr>
          <w:lang w:val="en-GB"/>
        </w:rPr>
        <w:t>hmm</w:t>
      </w:r>
    </w:p>
  </w:comment>
  <w:comment w:id="102" w:author="usadel" w:date="2012-03-02T19:06:00Z" w:initials="u">
    <w:p w:rsidR="00B24DB5" w:rsidRDefault="00B24DB5">
      <w:pPr>
        <w:pStyle w:val="CommentText"/>
      </w:pPr>
      <w:r>
        <w:rPr>
          <w:rStyle w:val="CommentReference"/>
        </w:rPr>
        <w:annotationRef/>
      </w:r>
      <w:r w:rsidRPr="00FA6FA2">
        <w:rPr>
          <w:lang w:val="en-GB"/>
        </w:rPr>
        <w:t>sensu structu I would also like transcriptome assembly</w:t>
      </w:r>
    </w:p>
  </w:comment>
  <w:comment w:id="112" w:author="Mark Stitt" w:date="2012-03-02T19:08:00Z" w:initials="MS">
    <w:p w:rsidR="00B24DB5" w:rsidRDefault="00B24DB5">
      <w:pPr>
        <w:pStyle w:val="CommentText"/>
      </w:pPr>
      <w:r>
        <w:rPr>
          <w:rStyle w:val="CommentReference"/>
        </w:rPr>
        <w:annotationRef/>
      </w:r>
      <w:r w:rsidRPr="00CA0FF2">
        <w:rPr>
          <w:lang w:val="en-GB"/>
        </w:rPr>
        <w:t xml:space="preserve">I tried ot cut this dowmn tot he minimum  that is direftly relevant ot the paper </w:t>
      </w:r>
    </w:p>
  </w:comment>
  <w:comment w:id="124" w:author="usadel" w:date="2012-03-02T21:14:00Z" w:initials="u">
    <w:p w:rsidR="00B24DB5" w:rsidRDefault="00B24DB5">
      <w:pPr>
        <w:pStyle w:val="CommentText"/>
        <w:rPr>
          <w:b/>
          <w:bCs/>
        </w:rPr>
      </w:pPr>
      <w:r>
        <w:rPr>
          <w:rStyle w:val="CommentReference"/>
        </w:rPr>
        <w:annotationRef/>
      </w:r>
      <w:r w:rsidRPr="00105767">
        <w:rPr>
          <w:b/>
          <w:bCs/>
        </w:rPr>
        <w:t>ARF</w:t>
      </w:r>
    </w:p>
    <w:p w:rsidR="00B24DB5" w:rsidRDefault="00B24DB5">
      <w:pPr>
        <w:pStyle w:val="CommentText"/>
      </w:pPr>
      <w:r>
        <w:rPr>
          <w:b/>
          <w:bCs/>
        </w:rPr>
        <w:t>refer to some reviews e.g. Korbinian and Detlef</w:t>
      </w:r>
    </w:p>
  </w:comment>
  <w:comment w:id="152" w:author="usadel" w:date="2012-03-02T19:06:00Z" w:initials="u">
    <w:p w:rsidR="00B24DB5" w:rsidRDefault="00B24DB5">
      <w:pPr>
        <w:pStyle w:val="CommentText"/>
      </w:pPr>
      <w:r>
        <w:rPr>
          <w:rStyle w:val="CommentReference"/>
        </w:rPr>
        <w:annotationRef/>
      </w:r>
      <w:r w:rsidRPr="00FA6FA2">
        <w:rPr>
          <w:lang w:val="en-GB"/>
        </w:rPr>
        <w:t>Year missing</w:t>
      </w:r>
    </w:p>
  </w:comment>
  <w:comment w:id="160" w:author="usadel" w:date="2012-03-02T19:06:00Z" w:initials="u">
    <w:p w:rsidR="00B24DB5" w:rsidRDefault="00B24DB5">
      <w:pPr>
        <w:pStyle w:val="CommentText"/>
      </w:pPr>
      <w:r>
        <w:rPr>
          <w:rStyle w:val="CommentReference"/>
        </w:rPr>
        <w:annotationRef/>
      </w:r>
      <w:r w:rsidRPr="00FA6FA2">
        <w:rPr>
          <w:lang w:val="en-GB"/>
        </w:rPr>
        <w:t>Not translated field codes</w:t>
      </w:r>
    </w:p>
  </w:comment>
  <w:comment w:id="164" w:author="usadel" w:date="2012-03-02T19:06:00Z" w:initials="u">
    <w:p w:rsidR="00B24DB5" w:rsidRDefault="00B24DB5">
      <w:pPr>
        <w:pStyle w:val="CommentText"/>
      </w:pPr>
      <w:r>
        <w:rPr>
          <w:rStyle w:val="CommentReference"/>
        </w:rPr>
        <w:annotationRef/>
      </w:r>
      <w:r w:rsidRPr="00FA6FA2">
        <w:rPr>
          <w:lang w:val="en-GB"/>
        </w:rPr>
        <w:t>Do we still need a combination?</w:t>
      </w:r>
    </w:p>
  </w:comment>
  <w:comment w:id="238" w:author="usadel" w:date="2012-03-02T19:06:00Z" w:initials="u">
    <w:p w:rsidR="00B24DB5" w:rsidRDefault="00B24DB5">
      <w:pPr>
        <w:pStyle w:val="CommentText"/>
      </w:pPr>
      <w:r>
        <w:rPr>
          <w:rStyle w:val="CommentReference"/>
        </w:rPr>
        <w:annotationRef/>
      </w:r>
      <w:r w:rsidRPr="00FA6FA2">
        <w:rPr>
          <w:lang w:val="en-GB"/>
        </w:rPr>
        <w:t>Also cites seqanswerwiki here or elsewhere</w:t>
      </w:r>
    </w:p>
  </w:comment>
  <w:comment w:id="260" w:author="usadel" w:date="2012-03-02T19:06:00Z" w:initials="u">
    <w:p w:rsidR="00B24DB5" w:rsidRDefault="00B24DB5">
      <w:pPr>
        <w:pStyle w:val="CommentText"/>
      </w:pPr>
      <w:r>
        <w:rPr>
          <w:rStyle w:val="CommentReference"/>
        </w:rPr>
        <w:annotationRef/>
      </w:r>
      <w:r>
        <w:t>Year missing</w:t>
      </w:r>
    </w:p>
  </w:comment>
  <w:comment w:id="293" w:author="usadel" w:date="2012-03-02T19:06:00Z" w:initials="u">
    <w:p w:rsidR="00B24DB5" w:rsidRDefault="00B24DB5">
      <w:pPr>
        <w:pStyle w:val="CommentText"/>
      </w:pPr>
      <w:r>
        <w:rPr>
          <w:rStyle w:val="CommentReference"/>
        </w:rPr>
        <w:annotationRef/>
      </w:r>
      <w:r>
        <w:t>Wäre so was nicht besser in einer minidiskussion?</w:t>
      </w:r>
    </w:p>
    <w:p w:rsidR="00B24DB5" w:rsidRDefault="00B24DB5">
      <w:pPr>
        <w:pStyle w:val="CommentText"/>
      </w:pPr>
      <w:r>
        <w:t>Es passt auch hier aber wir haben ja kaum einen Vergelich zu anderen Platformen dirn</w:t>
      </w:r>
    </w:p>
  </w:comment>
  <w:comment w:id="314" w:author="usadel" w:date="2012-03-02T19:06:00Z" w:initials="u">
    <w:p w:rsidR="00B24DB5" w:rsidRDefault="00B24DB5">
      <w:pPr>
        <w:pStyle w:val="CommentText"/>
      </w:pPr>
      <w:r>
        <w:rPr>
          <w:rStyle w:val="CommentReference"/>
        </w:rPr>
        <w:annotationRef/>
      </w:r>
      <w:r w:rsidRPr="00FA6FA2">
        <w:rPr>
          <w:lang w:val="en-GB"/>
        </w:rPr>
        <w:t>Galaxy??</w:t>
      </w:r>
    </w:p>
  </w:comment>
  <w:comment w:id="321" w:author="usadel" w:date="2012-03-02T19:06:00Z" w:initials="u">
    <w:p w:rsidR="00B24DB5" w:rsidRDefault="00B24DB5">
      <w:pPr>
        <w:pStyle w:val="CommentText"/>
      </w:pPr>
      <w:r>
        <w:rPr>
          <w:rStyle w:val="CommentReference"/>
        </w:rPr>
        <w:annotationRef/>
      </w:r>
      <w:r w:rsidRPr="00FA6FA2">
        <w:rPr>
          <w:lang w:val="en-GB"/>
        </w:rPr>
        <w:t>Year mising</w:t>
      </w:r>
    </w:p>
  </w:comment>
  <w:comment w:id="340" w:author="Mark Stitt" w:date="2012-03-02T19:06:00Z" w:initials="MS">
    <w:p w:rsidR="00B24DB5" w:rsidRDefault="00B24DB5">
      <w:pPr>
        <w:pStyle w:val="CommentText"/>
      </w:pPr>
      <w:r>
        <w:rPr>
          <w:rStyle w:val="CommentReference"/>
        </w:rPr>
        <w:annotationRef/>
      </w:r>
      <w:r>
        <w:t>??</w:t>
      </w:r>
    </w:p>
  </w:comment>
  <w:comment w:id="342" w:author="Mark Stitt" w:date="2012-03-02T21:27:00Z" w:initials="MS">
    <w:p w:rsidR="00B24DB5" w:rsidRDefault="00B24DB5">
      <w:pPr>
        <w:pStyle w:val="CommentText"/>
        <w:rPr>
          <w:lang w:val="en-GB"/>
        </w:rPr>
      </w:pPr>
      <w:r>
        <w:rPr>
          <w:rStyle w:val="CommentReference"/>
        </w:rPr>
        <w:annotationRef/>
      </w:r>
      <w:r w:rsidRPr="00486027">
        <w:rPr>
          <w:lang w:val="en-GB"/>
        </w:rPr>
        <w:t>Is this the best place for this info?</w:t>
      </w:r>
    </w:p>
    <w:p w:rsidR="00B24DB5" w:rsidRDefault="00B24DB5">
      <w:pPr>
        <w:pStyle w:val="CommentText"/>
        <w:rPr>
          <w:lang w:val="en-GB"/>
        </w:rPr>
      </w:pPr>
    </w:p>
    <w:p w:rsidR="00B24DB5" w:rsidRPr="00FB5481" w:rsidRDefault="00B24DB5">
      <w:pPr>
        <w:pStyle w:val="CommentText"/>
        <w:rPr>
          <w:b/>
          <w:bCs/>
          <w:lang w:val="en-GB"/>
        </w:rPr>
      </w:pPr>
      <w:r w:rsidRPr="00FB5481">
        <w:rPr>
          <w:b/>
          <w:bCs/>
          <w:lang w:val="en-GB"/>
        </w:rPr>
        <w:t>BJ:</w:t>
      </w:r>
    </w:p>
    <w:p w:rsidR="00B24DB5" w:rsidRDefault="00B24DB5">
      <w:pPr>
        <w:pStyle w:val="CommentText"/>
        <w:rPr>
          <w:b/>
          <w:bCs/>
          <w:lang w:val="en-GB"/>
        </w:rPr>
      </w:pPr>
      <w:r w:rsidRPr="00FB5481">
        <w:rPr>
          <w:b/>
          <w:bCs/>
          <w:lang w:val="en-GB"/>
        </w:rPr>
        <w:t xml:space="preserve">DO WE EVEN NEED IT </w:t>
      </w:r>
    </w:p>
    <w:p w:rsidR="00B24DB5" w:rsidRDefault="00B24DB5">
      <w:pPr>
        <w:pStyle w:val="CommentText"/>
      </w:pPr>
      <w:r>
        <w:rPr>
          <w:b/>
          <w:bCs/>
          <w:lang w:val="en-GB"/>
        </w:rPr>
        <w:t>Maybe move to implementation details</w:t>
      </w:r>
    </w:p>
  </w:comment>
  <w:comment w:id="398" w:author="usadel" w:date="2012-03-02T22:13:00Z" w:initials="u">
    <w:p w:rsidR="00B24DB5" w:rsidRDefault="00B24DB5">
      <w:pPr>
        <w:pStyle w:val="CommentText"/>
      </w:pPr>
      <w:r>
        <w:rPr>
          <w:rStyle w:val="CommentReference"/>
        </w:rPr>
        <w:annotationRef/>
      </w:r>
      <w:r>
        <w:t xml:space="preserve">JL WROTE AS A COMMENT TO INCLUDE THE DEMO DATA SET </w:t>
      </w:r>
    </w:p>
    <w:p w:rsidR="00B24DB5" w:rsidRDefault="00B24DB5">
      <w:pPr>
        <w:pStyle w:val="CommentText"/>
      </w:pPr>
    </w:p>
    <w:p w:rsidR="00B24DB5" w:rsidRDefault="00B24DB5">
      <w:pPr>
        <w:pStyle w:val="CommentText"/>
      </w:pPr>
      <w:r>
        <w:t>I put it here for lack of a better idea</w:t>
      </w:r>
    </w:p>
  </w:comment>
  <w:comment w:id="445" w:author="usadel" w:date="2012-03-02T21:37:00Z" w:initials="u">
    <w:p w:rsidR="00B24DB5" w:rsidRDefault="00B24DB5">
      <w:pPr>
        <w:pStyle w:val="CommentText"/>
      </w:pPr>
      <w:r>
        <w:rPr>
          <w:rStyle w:val="CommentReference"/>
        </w:rPr>
        <w:annotationRef/>
      </w:r>
      <w:r>
        <w:t xml:space="preserve"> Correction mment from JOhn in the fax I can't read is here</w:t>
      </w:r>
    </w:p>
  </w:comment>
  <w:comment w:id="448" w:author="usadel" w:date="2012-03-02T19:06:00Z" w:initials="u">
    <w:p w:rsidR="00B24DB5" w:rsidRDefault="00B24DB5">
      <w:pPr>
        <w:pStyle w:val="CommentText"/>
      </w:pPr>
      <w:r>
        <w:rPr>
          <w:rStyle w:val="CommentReference"/>
        </w:rPr>
        <w:annotationRef/>
      </w:r>
      <w:r w:rsidRPr="00FA6FA2">
        <w:rPr>
          <w:lang w:val="en-GB"/>
        </w:rPr>
        <w:t>The sentence is not complete</w:t>
      </w:r>
    </w:p>
  </w:comment>
  <w:comment w:id="453" w:author="Mark Stitt" w:date="2012-03-02T19:06:00Z" w:initials="MS">
    <w:p w:rsidR="00B24DB5" w:rsidRDefault="00B24DB5">
      <w:pPr>
        <w:pStyle w:val="CommentText"/>
      </w:pPr>
      <w:r>
        <w:rPr>
          <w:rStyle w:val="CommentReference"/>
        </w:rPr>
        <w:annotationRef/>
      </w:r>
      <w:r>
        <w:rPr>
          <w:lang w:val="en-GB"/>
        </w:rPr>
        <w:t xml:space="preserve">Sentence ws very unclear -  have i </w:t>
      </w:r>
      <w:r w:rsidRPr="00961EAE">
        <w:rPr>
          <w:lang w:val="en-GB"/>
        </w:rPr>
        <w:t xml:space="preserve">understood </w:t>
      </w:r>
      <w:r>
        <w:rPr>
          <w:lang w:val="en-GB"/>
        </w:rPr>
        <w:t>it correctly</w:t>
      </w:r>
      <w:r w:rsidRPr="00961EAE">
        <w:rPr>
          <w:lang w:val="en-GB"/>
        </w:rPr>
        <w:t>?</w:t>
      </w:r>
    </w:p>
  </w:comment>
  <w:comment w:id="487" w:author="usadel" w:date="2012-03-02T19:06:00Z" w:initials="u">
    <w:p w:rsidR="00B24DB5" w:rsidRDefault="00B24DB5">
      <w:pPr>
        <w:pStyle w:val="CommentText"/>
      </w:pPr>
      <w:r>
        <w:rPr>
          <w:rStyle w:val="CommentReference"/>
        </w:rPr>
        <w:annotationRef/>
      </w:r>
      <w:r w:rsidRPr="00FA6FA2">
        <w:rPr>
          <w:lang w:val="en-GB"/>
        </w:rPr>
        <w:t>Do we have an example library we could provide</w:t>
      </w:r>
    </w:p>
  </w:comment>
  <w:comment w:id="603" w:author="usadel" w:date="2012-03-02T19:06:00Z" w:initials="u">
    <w:p w:rsidR="00B24DB5" w:rsidRDefault="00B24DB5">
      <w:pPr>
        <w:pStyle w:val="CommentText"/>
      </w:pPr>
      <w:r>
        <w:rPr>
          <w:rStyle w:val="CommentReference"/>
        </w:rPr>
        <w:annotationRef/>
      </w:r>
      <w:r w:rsidRPr="00FA6FA2">
        <w:rPr>
          <w:lang w:val="en-GB"/>
        </w:rPr>
        <w:t>Hardware threadsß</w:t>
      </w:r>
    </w:p>
  </w:comment>
  <w:comment w:id="642" w:author="usadel" w:date="2012-03-02T21:48:00Z" w:initials="u">
    <w:p w:rsidR="00B24DB5" w:rsidRDefault="00B24DB5">
      <w:pPr>
        <w:pStyle w:val="CommentText"/>
      </w:pPr>
      <w:r>
        <w:rPr>
          <w:rStyle w:val="CommentReference"/>
        </w:rPr>
        <w:annotationRef/>
      </w:r>
      <w:r>
        <w:t>Comment from John SPLIT INTO MULTIPLE SHORTER SENTENCES</w:t>
      </w:r>
    </w:p>
  </w:comment>
  <w:comment w:id="645" w:author="usadel" w:date="2012-03-02T19:06:00Z" w:initials="u">
    <w:p w:rsidR="00B24DB5" w:rsidRPr="00FA6FA2" w:rsidRDefault="00B24DB5">
      <w:pPr>
        <w:pStyle w:val="CommentText"/>
        <w:rPr>
          <w:lang w:val="en-GB"/>
        </w:rPr>
      </w:pPr>
      <w:r>
        <w:rPr>
          <w:rStyle w:val="CommentReference"/>
        </w:rPr>
        <w:annotationRef/>
      </w:r>
      <w:r w:rsidRPr="00FA6FA2">
        <w:rPr>
          <w:lang w:val="en-GB"/>
        </w:rPr>
        <w:t xml:space="preserve">??? read length croppers that crop …? </w:t>
      </w:r>
    </w:p>
    <w:p w:rsidR="00B24DB5" w:rsidRPr="00FA6FA2" w:rsidRDefault="00B24DB5">
      <w:pPr>
        <w:pStyle w:val="CommentText"/>
        <w:rPr>
          <w:lang w:val="en-GB"/>
        </w:rPr>
      </w:pPr>
    </w:p>
    <w:p w:rsidR="00B24DB5" w:rsidRDefault="00B24DB5">
      <w:pPr>
        <w:pStyle w:val="CommentText"/>
      </w:pPr>
      <w:r w:rsidRPr="00FA6FA2">
        <w:rPr>
          <w:lang w:val="en-GB"/>
        </w:rPr>
        <w:t>Or read length croppers, a minimal length filter</w:t>
      </w:r>
    </w:p>
  </w:comment>
  <w:comment w:id="644" w:author="Mark Stitt" w:date="2012-03-02T19:06:00Z" w:initials="MS">
    <w:p w:rsidR="00B24DB5" w:rsidRDefault="00B24DB5">
      <w:pPr>
        <w:pStyle w:val="CommentText"/>
      </w:pPr>
      <w:r>
        <w:rPr>
          <w:rStyle w:val="CommentReference"/>
        </w:rPr>
        <w:annotationRef/>
      </w:r>
      <w:r w:rsidRPr="00F05778">
        <w:rPr>
          <w:lang w:val="en-GB"/>
        </w:rPr>
        <w:t>Dont understand</w:t>
      </w:r>
    </w:p>
  </w:comment>
  <w:comment w:id="651" w:author="Mark Stitt" w:date="2012-03-02T19:06:00Z" w:initials="MS">
    <w:p w:rsidR="00B24DB5" w:rsidRDefault="00B24DB5">
      <w:pPr>
        <w:pStyle w:val="CommentText"/>
      </w:pPr>
      <w:r>
        <w:rPr>
          <w:rStyle w:val="CommentReference"/>
        </w:rPr>
        <w:annotationRef/>
      </w:r>
      <w:r w:rsidRPr="00F05778">
        <w:rPr>
          <w:lang w:val="en-GB"/>
        </w:rPr>
        <w:t>delete</w:t>
      </w:r>
    </w:p>
  </w:comment>
  <w:comment w:id="653" w:author="usadel" w:date="2012-03-02T21:51:00Z" w:initials="u">
    <w:p w:rsidR="00B24DB5" w:rsidRDefault="00B24DB5">
      <w:pPr>
        <w:pStyle w:val="CommentText"/>
      </w:pPr>
      <w:r>
        <w:rPr>
          <w:rStyle w:val="CommentReference"/>
        </w:rPr>
        <w:annotationRef/>
      </w:r>
      <w:r>
        <w:t>Compare to Johns suggestion</w:t>
      </w:r>
    </w:p>
    <w:p w:rsidR="00B24DB5" w:rsidRDefault="00B24DB5">
      <w:pPr>
        <w:pStyle w:val="CommentText"/>
      </w:pPr>
    </w:p>
    <w:p w:rsidR="00B24DB5" w:rsidRDefault="00B24DB5">
      <w:pPr>
        <w:pStyle w:val="CommentText"/>
      </w:pPr>
    </w:p>
    <w:p w:rsidR="00B24DB5" w:rsidRDefault="00B24DB5">
      <w:pPr>
        <w:pStyle w:val="CommentText"/>
        <w:rPr>
          <w:rFonts w:ascii="Times New Roman" w:hAnsi="Times New Roman"/>
          <w:lang w:val="en-GB"/>
        </w:rPr>
      </w:pPr>
      <w:r w:rsidRPr="002F64D4">
        <w:rPr>
          <w:rFonts w:ascii="Times New Roman" w:hAnsi="Times New Roman"/>
          <w:lang w:val="en-GB"/>
        </w:rPr>
        <w:t xml:space="preserve">. We also </w:t>
      </w:r>
      <w:r>
        <w:rPr>
          <w:rStyle w:val="CommentReference"/>
        </w:rPr>
        <w:annotationRef/>
      </w:r>
      <w:r w:rsidRPr="002F64D4">
        <w:rPr>
          <w:rFonts w:ascii="Times New Roman" w:hAnsi="Times New Roman"/>
          <w:lang w:val="en-GB"/>
        </w:rPr>
        <w:t>make the trimming pipeline available as a stand-alone command line tool called trimmomatic</w:t>
      </w:r>
    </w:p>
    <w:p w:rsidR="00B24DB5" w:rsidRDefault="00B24DB5">
      <w:pPr>
        <w:pStyle w:val="CommentText"/>
        <w:rPr>
          <w:rFonts w:ascii="Times New Roman" w:hAnsi="Times New Roman"/>
          <w:lang w:val="en-GB"/>
        </w:rPr>
      </w:pPr>
    </w:p>
    <w:p w:rsidR="00B24DB5" w:rsidRDefault="00B24DB5">
      <w:pPr>
        <w:pStyle w:val="CommentText"/>
      </w:pPr>
      <w:r>
        <w:rPr>
          <w:rFonts w:ascii="Times New Roman" w:hAnsi="Times New Roman"/>
          <w:lang w:val="en-GB"/>
        </w:rPr>
        <w:t>The detailed description of this module will be presented in a separate publication (bolger et al, in prep)</w:t>
      </w:r>
    </w:p>
  </w:comment>
  <w:comment w:id="652" w:author="usadel" w:date="2012-03-02T19:06:00Z" w:initials="u">
    <w:p w:rsidR="00B24DB5" w:rsidRPr="00FA6FA2" w:rsidRDefault="00B24DB5">
      <w:pPr>
        <w:pStyle w:val="CommentText"/>
        <w:rPr>
          <w:lang w:val="en-GB"/>
        </w:rPr>
      </w:pPr>
      <w:r>
        <w:rPr>
          <w:rStyle w:val="CommentReference"/>
        </w:rPr>
        <w:annotationRef/>
      </w:r>
      <w:r w:rsidRPr="00FA6FA2">
        <w:rPr>
          <w:lang w:val="en-GB"/>
        </w:rPr>
        <w:t>Dough</w:t>
      </w:r>
    </w:p>
    <w:p w:rsidR="00B24DB5" w:rsidRPr="00FA6FA2" w:rsidRDefault="00B24DB5">
      <w:pPr>
        <w:pStyle w:val="CommentText"/>
        <w:rPr>
          <w:lang w:val="en-GB"/>
        </w:rPr>
      </w:pPr>
    </w:p>
    <w:p w:rsidR="00B24DB5" w:rsidRDefault="00B24DB5">
      <w:pPr>
        <w:pStyle w:val="CommentText"/>
      </w:pPr>
      <w:r w:rsidRPr="00FA6FA2">
        <w:rPr>
          <w:lang w:val="en-GB"/>
        </w:rPr>
        <w:t>This is based on trimmomatic (Bolger et al unpublished or so)</w:t>
      </w:r>
    </w:p>
  </w:comment>
  <w:comment w:id="654" w:author="usadel" w:date="2012-03-02T21:56:00Z" w:initials="u">
    <w:p w:rsidR="00B24DB5" w:rsidRDefault="00B24DB5">
      <w:pPr>
        <w:pStyle w:val="CommentText"/>
      </w:pPr>
      <w:r>
        <w:rPr>
          <w:rStyle w:val="CommentReference"/>
        </w:rPr>
        <w:annotationRef/>
      </w:r>
      <w:r>
        <w:t xml:space="preserve">Hardly any comments from Ally in this paragrpah </w:t>
      </w:r>
    </w:p>
    <w:p w:rsidR="00B24DB5" w:rsidRDefault="00B24DB5">
      <w:pPr>
        <w:pStyle w:val="CommentText"/>
      </w:pPr>
      <w:r>
        <w:t>but too many changes from BU MS and JL to include all. I tried to find the most parsimoneus way</w:t>
      </w:r>
    </w:p>
  </w:comment>
  <w:comment w:id="746" w:author="usadel" w:date="2012-03-02T19:06:00Z" w:initials="u">
    <w:p w:rsidR="00B24DB5" w:rsidRPr="00FA6FA2" w:rsidRDefault="00B24DB5">
      <w:pPr>
        <w:pStyle w:val="CommentText"/>
        <w:rPr>
          <w:lang w:val="en-GB"/>
        </w:rPr>
      </w:pPr>
      <w:r>
        <w:rPr>
          <w:rStyle w:val="CommentReference"/>
        </w:rPr>
        <w:annotationRef/>
      </w:r>
      <w:r w:rsidRPr="00FA6FA2">
        <w:rPr>
          <w:lang w:val="en-GB"/>
        </w:rPr>
        <w:t>Strain line</w:t>
      </w:r>
    </w:p>
    <w:p w:rsidR="00B24DB5" w:rsidRPr="00FA6FA2" w:rsidRDefault="00B24DB5">
      <w:pPr>
        <w:pStyle w:val="CommentText"/>
        <w:rPr>
          <w:lang w:val="en-GB"/>
        </w:rPr>
      </w:pPr>
      <w:r w:rsidRPr="00FA6FA2">
        <w:rPr>
          <w:lang w:val="en-GB"/>
        </w:rPr>
        <w:t xml:space="preserve">This time there will be </w:t>
      </w:r>
    </w:p>
    <w:p w:rsidR="00B24DB5" w:rsidRDefault="00B24DB5">
      <w:pPr>
        <w:pStyle w:val="CommentText"/>
      </w:pPr>
      <w:r w:rsidRPr="00FA6FA2">
        <w:rPr>
          <w:lang w:val="en-GB"/>
        </w:rPr>
        <w:t>Red white people reading it</w:t>
      </w:r>
    </w:p>
  </w:comment>
  <w:comment w:id="747" w:author="usadel" w:date="2012-03-02T19:06:00Z" w:initials="u">
    <w:p w:rsidR="00B24DB5" w:rsidRDefault="00B24DB5">
      <w:pPr>
        <w:pStyle w:val="CommentText"/>
      </w:pPr>
      <w:r>
        <w:rPr>
          <w:rStyle w:val="CommentReference"/>
        </w:rPr>
        <w:annotationRef/>
      </w:r>
      <w:r w:rsidRPr="00FA6FA2">
        <w:rPr>
          <w:lang w:val="en-GB"/>
        </w:rPr>
        <w:t>See above</w:t>
      </w:r>
    </w:p>
  </w:comment>
  <w:comment w:id="756" w:author="Marc Lohse" w:date="2012-03-02T19:06:00Z" w:initials="ML">
    <w:p w:rsidR="00B24DB5" w:rsidRDefault="00B24DB5">
      <w:pPr>
        <w:pStyle w:val="CommentText"/>
      </w:pPr>
      <w:r>
        <w:rPr>
          <w:rStyle w:val="CommentReference"/>
        </w:rPr>
        <w:annotationRef/>
      </w:r>
      <w:r w:rsidRPr="00FA6FA2">
        <w:rPr>
          <w:lang w:val="en-GB"/>
        </w:rPr>
        <w:t>...to all native speakers: Sorry for this sentence.</w:t>
      </w:r>
    </w:p>
  </w:comment>
  <w:comment w:id="757" w:author="Marc Lohse" w:date="2012-03-02T19:06:00Z" w:initials="ML">
    <w:p w:rsidR="00B24DB5" w:rsidRDefault="00B24DB5">
      <w:pPr>
        <w:pStyle w:val="CommentText"/>
      </w:pPr>
      <w:r>
        <w:rPr>
          <w:rStyle w:val="CommentReference"/>
        </w:rPr>
        <w:annotationRef/>
      </w:r>
      <w:r w:rsidRPr="00FE4D69">
        <w:rPr>
          <w:lang w:val="en-GB"/>
        </w:rPr>
        <w:t>...to all native speakers: Sorry for this sentence.</w:t>
      </w:r>
    </w:p>
  </w:comment>
  <w:comment w:id="775" w:author="usadel" w:date="2012-03-02T19:06:00Z" w:initials="u">
    <w:p w:rsidR="00B24DB5" w:rsidRDefault="00B24DB5">
      <w:pPr>
        <w:pStyle w:val="CommentText"/>
      </w:pPr>
      <w:r>
        <w:rPr>
          <w:rStyle w:val="CommentReference"/>
        </w:rPr>
        <w:annotationRef/>
      </w:r>
      <w:r>
        <w:t>Wow doch eingbeuat das war schnell</w:t>
      </w:r>
    </w:p>
  </w:comment>
  <w:comment w:id="787" w:author="Mark Stitt" w:date="2012-03-02T19:06:00Z" w:initials="MS">
    <w:p w:rsidR="00B24DB5" w:rsidRDefault="00B24DB5">
      <w:pPr>
        <w:pStyle w:val="CommentText"/>
      </w:pPr>
      <w:r>
        <w:rPr>
          <w:rStyle w:val="CommentReference"/>
        </w:rPr>
        <w:annotationRef/>
      </w:r>
      <w:r w:rsidRPr="006C60DD">
        <w:rPr>
          <w:lang w:val="en-GB"/>
        </w:rPr>
        <w:t xml:space="preserve">Is this differnt tot he experimetn layput panel, that is needed before strtinto map – this is a bit confusing </w:t>
      </w:r>
    </w:p>
  </w:comment>
  <w:comment w:id="795" w:author="usadel" w:date="2012-03-02T22:02:00Z" w:initials="u">
    <w:p w:rsidR="00B24DB5" w:rsidRDefault="00B24DB5" w:rsidP="00D26C6D">
      <w:pPr>
        <w:pStyle w:val="CommentText"/>
      </w:pPr>
      <w:r>
        <w:rPr>
          <w:rStyle w:val="CommentReference"/>
        </w:rPr>
        <w:annotationRef/>
      </w:r>
      <w:r>
        <w:t>COMMENT JL</w:t>
      </w:r>
    </w:p>
    <w:p w:rsidR="00B24DB5" w:rsidRDefault="00B24DB5" w:rsidP="00D26C6D">
      <w:pPr>
        <w:pStyle w:val="CommentText"/>
      </w:pPr>
      <w:r>
        <w:t>WHY IN BRACKETS</w:t>
      </w:r>
    </w:p>
  </w:comment>
  <w:comment w:id="793" w:author="Mark Stitt" w:date="2012-03-02T19:06:00Z" w:initials="MS">
    <w:p w:rsidR="00B24DB5" w:rsidRDefault="00B24DB5">
      <w:pPr>
        <w:pStyle w:val="CommentText"/>
      </w:pPr>
      <w:r>
        <w:rPr>
          <w:rStyle w:val="CommentReference"/>
        </w:rPr>
        <w:annotationRef/>
      </w:r>
      <w:r w:rsidRPr="006C60DD">
        <w:rPr>
          <w:lang w:val="en-GB"/>
        </w:rPr>
        <w:t xml:space="preserve">Something seesm wrong here – a arrow or by draaggn, or does the arrow emerge after you havce dragged?? </w:t>
      </w:r>
    </w:p>
  </w:comment>
  <w:comment w:id="872" w:author="usadel" w:date="2012-03-02T22:09:00Z" w:initials="u">
    <w:p w:rsidR="00B24DB5" w:rsidRDefault="00B24DB5" w:rsidP="00781705">
      <w:pPr>
        <w:pStyle w:val="CommentText"/>
      </w:pPr>
      <w:r>
        <w:rPr>
          <w:rStyle w:val="CommentReference"/>
        </w:rPr>
        <w:annotationRef/>
      </w:r>
      <w:r>
        <w:t>Comment from JL was</w:t>
      </w:r>
    </w:p>
    <w:p w:rsidR="00B24DB5" w:rsidRDefault="00B24DB5" w:rsidP="00781705">
      <w:pPr>
        <w:pStyle w:val="CommentText"/>
      </w:pPr>
      <w:r>
        <w:t>Slangy format style</w:t>
      </w:r>
    </w:p>
    <w:p w:rsidR="00B24DB5" w:rsidRDefault="00B24DB5" w:rsidP="00781705">
      <w:pPr>
        <w:pStyle w:val="CommentText"/>
      </w:pPr>
    </w:p>
    <w:p w:rsidR="00B24DB5" w:rsidRDefault="00B24DB5" w:rsidP="00781705">
      <w:pPr>
        <w:pStyle w:val="CommentText"/>
      </w:pPr>
      <w:r>
        <w:t>I thus fused it into one hypenated term (as per quaua website, where it is one term )</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Lucida Grande">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ayout" w:val="&lt;ENLayout&gt;&lt;Style&gt;Plant Phys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153A5"/>
    <w:rsid w:val="000452F7"/>
    <w:rsid w:val="0006348B"/>
    <w:rsid w:val="00063E1E"/>
    <w:rsid w:val="00065FA2"/>
    <w:rsid w:val="000E2F3A"/>
    <w:rsid w:val="00105767"/>
    <w:rsid w:val="00142A4C"/>
    <w:rsid w:val="00147CFA"/>
    <w:rsid w:val="0019494B"/>
    <w:rsid w:val="001963C8"/>
    <w:rsid w:val="001C069F"/>
    <w:rsid w:val="001D3577"/>
    <w:rsid w:val="001D735E"/>
    <w:rsid w:val="001F02D0"/>
    <w:rsid w:val="002053A3"/>
    <w:rsid w:val="0022001D"/>
    <w:rsid w:val="00234025"/>
    <w:rsid w:val="00240261"/>
    <w:rsid w:val="002421F7"/>
    <w:rsid w:val="00247DCB"/>
    <w:rsid w:val="00262897"/>
    <w:rsid w:val="00264063"/>
    <w:rsid w:val="0028593D"/>
    <w:rsid w:val="002A2B41"/>
    <w:rsid w:val="002D53A0"/>
    <w:rsid w:val="002E27B1"/>
    <w:rsid w:val="002F64D4"/>
    <w:rsid w:val="0034357D"/>
    <w:rsid w:val="00395F71"/>
    <w:rsid w:val="003A3350"/>
    <w:rsid w:val="003A3A42"/>
    <w:rsid w:val="003A73D6"/>
    <w:rsid w:val="003D3648"/>
    <w:rsid w:val="003F386F"/>
    <w:rsid w:val="004054FA"/>
    <w:rsid w:val="00434C11"/>
    <w:rsid w:val="00462976"/>
    <w:rsid w:val="00483EFC"/>
    <w:rsid w:val="00485774"/>
    <w:rsid w:val="00486027"/>
    <w:rsid w:val="004A62F2"/>
    <w:rsid w:val="004B1C65"/>
    <w:rsid w:val="004C049A"/>
    <w:rsid w:val="004C07A3"/>
    <w:rsid w:val="00526561"/>
    <w:rsid w:val="00575FB1"/>
    <w:rsid w:val="00583436"/>
    <w:rsid w:val="00587C84"/>
    <w:rsid w:val="00591647"/>
    <w:rsid w:val="00596DE8"/>
    <w:rsid w:val="005B0250"/>
    <w:rsid w:val="005B1EF8"/>
    <w:rsid w:val="005C6884"/>
    <w:rsid w:val="005E3DFE"/>
    <w:rsid w:val="005F482D"/>
    <w:rsid w:val="006106C1"/>
    <w:rsid w:val="00692F69"/>
    <w:rsid w:val="006B1F13"/>
    <w:rsid w:val="006B733F"/>
    <w:rsid w:val="006C60DD"/>
    <w:rsid w:val="006D2F69"/>
    <w:rsid w:val="006F1D0A"/>
    <w:rsid w:val="00726396"/>
    <w:rsid w:val="00727DC5"/>
    <w:rsid w:val="0075044F"/>
    <w:rsid w:val="00772D57"/>
    <w:rsid w:val="00776C49"/>
    <w:rsid w:val="00781705"/>
    <w:rsid w:val="008031E3"/>
    <w:rsid w:val="0083242D"/>
    <w:rsid w:val="00857A2A"/>
    <w:rsid w:val="0086201C"/>
    <w:rsid w:val="00886E31"/>
    <w:rsid w:val="00891735"/>
    <w:rsid w:val="009409DF"/>
    <w:rsid w:val="00961EAE"/>
    <w:rsid w:val="009B0B5B"/>
    <w:rsid w:val="009D0F13"/>
    <w:rsid w:val="009D5A30"/>
    <w:rsid w:val="009F1D0E"/>
    <w:rsid w:val="009F7076"/>
    <w:rsid w:val="00A04EB9"/>
    <w:rsid w:val="00A5397A"/>
    <w:rsid w:val="00A9556F"/>
    <w:rsid w:val="00A95686"/>
    <w:rsid w:val="00AC3AB9"/>
    <w:rsid w:val="00B01B49"/>
    <w:rsid w:val="00B24DB5"/>
    <w:rsid w:val="00B31065"/>
    <w:rsid w:val="00B72C98"/>
    <w:rsid w:val="00B8143A"/>
    <w:rsid w:val="00BD44E8"/>
    <w:rsid w:val="00C10FA8"/>
    <w:rsid w:val="00C310A3"/>
    <w:rsid w:val="00C45578"/>
    <w:rsid w:val="00CA0FF2"/>
    <w:rsid w:val="00CE15BC"/>
    <w:rsid w:val="00CE50F6"/>
    <w:rsid w:val="00CF067F"/>
    <w:rsid w:val="00CF7FC0"/>
    <w:rsid w:val="00D124D6"/>
    <w:rsid w:val="00D22185"/>
    <w:rsid w:val="00D26C6D"/>
    <w:rsid w:val="00D40FC6"/>
    <w:rsid w:val="00D76FC0"/>
    <w:rsid w:val="00DE1795"/>
    <w:rsid w:val="00E03901"/>
    <w:rsid w:val="00E11834"/>
    <w:rsid w:val="00E13C26"/>
    <w:rsid w:val="00E27C5F"/>
    <w:rsid w:val="00E5025D"/>
    <w:rsid w:val="00EC2E77"/>
    <w:rsid w:val="00EF6136"/>
    <w:rsid w:val="00F05778"/>
    <w:rsid w:val="00F068B3"/>
    <w:rsid w:val="00F06A92"/>
    <w:rsid w:val="00F56584"/>
    <w:rsid w:val="00F65986"/>
    <w:rsid w:val="00F80955"/>
    <w:rsid w:val="00FA2C82"/>
    <w:rsid w:val="00FA6FA2"/>
    <w:rsid w:val="00FB2A6F"/>
    <w:rsid w:val="00FB3F8B"/>
    <w:rsid w:val="00FB5481"/>
    <w:rsid w:val="00FC35BE"/>
    <w:rsid w:val="00FE25B8"/>
    <w:rsid w:val="00FE4D69"/>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annotation subject" w:locked="1" w:semiHidden="0" w:uiPriority="0" w:unhideWhenUsed="0"/>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578"/>
    <w:rPr>
      <w:rFonts w:eastAsia="MS Mincho"/>
      <w:sz w:val="24"/>
      <w:szCs w:val="24"/>
      <w:lang w:val="de-DE" w:eastAsia="de-D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FA6FA2"/>
    <w:rPr>
      <w:rFonts w:cs="Times New Roman"/>
      <w:color w:val="0000FF"/>
      <w:u w:val="single"/>
    </w:rPr>
  </w:style>
  <w:style w:type="character" w:styleId="CommentReference">
    <w:name w:val="annotation reference"/>
    <w:basedOn w:val="DefaultParagraphFont"/>
    <w:uiPriority w:val="99"/>
    <w:rsid w:val="00E27C5F"/>
    <w:rPr>
      <w:rFonts w:cs="Times New Roman"/>
      <w:sz w:val="18"/>
      <w:szCs w:val="18"/>
    </w:rPr>
  </w:style>
  <w:style w:type="paragraph" w:styleId="CommentText">
    <w:name w:val="annotation text"/>
    <w:basedOn w:val="Normal"/>
    <w:link w:val="CommentTextChar"/>
    <w:uiPriority w:val="99"/>
    <w:rsid w:val="00E27C5F"/>
  </w:style>
  <w:style w:type="character" w:customStyle="1" w:styleId="CommentTextChar">
    <w:name w:val="Comment Text Char"/>
    <w:basedOn w:val="DefaultParagraphFont"/>
    <w:link w:val="CommentText"/>
    <w:uiPriority w:val="99"/>
    <w:locked/>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uiPriority w:val="99"/>
    <w:rsid w:val="00E27C5F"/>
    <w:rPr>
      <w:b/>
      <w:bCs/>
      <w:sz w:val="20"/>
      <w:szCs w:val="20"/>
    </w:rPr>
  </w:style>
  <w:style w:type="character" w:customStyle="1" w:styleId="CommentSubjectChar">
    <w:name w:val="Comment Subject Char"/>
    <w:basedOn w:val="CommentTextChar"/>
    <w:link w:val="CommentSubject"/>
    <w:uiPriority w:val="99"/>
    <w:locked/>
    <w:rsid w:val="00E27C5F"/>
    <w:rPr>
      <w:b/>
      <w:bCs/>
      <w:sz w:val="20"/>
      <w:szCs w:val="20"/>
    </w:rPr>
  </w:style>
  <w:style w:type="paragraph" w:styleId="BalloonText">
    <w:name w:val="Balloon Text"/>
    <w:basedOn w:val="Normal"/>
    <w:link w:val="BalloonTextChar"/>
    <w:uiPriority w:val="99"/>
    <w:rsid w:val="00E27C5F"/>
    <w:rPr>
      <w:rFonts w:ascii="Lucida Grande" w:hAnsi="Lucida Grande"/>
      <w:sz w:val="18"/>
      <w:szCs w:val="18"/>
    </w:rPr>
  </w:style>
  <w:style w:type="character" w:customStyle="1" w:styleId="BalloonTextChar">
    <w:name w:val="Balloon Text Char"/>
    <w:basedOn w:val="DefaultParagraphFont"/>
    <w:link w:val="BalloonText"/>
    <w:uiPriority w:val="99"/>
    <w:locked/>
    <w:rsid w:val="00E27C5F"/>
    <w:rPr>
      <w:rFonts w:ascii="Lucida Grande" w:eastAsia="MS Mincho" w:hAnsi="Lucida Grande" w:cs="Times New Roman"/>
      <w:sz w:val="18"/>
      <w:szCs w:val="18"/>
      <w:lang w:eastAsia="de-DE"/>
    </w:rPr>
  </w:style>
  <w:style w:type="paragraph" w:styleId="Revision">
    <w:name w:val="Revision"/>
    <w:hidden/>
    <w:uiPriority w:val="99"/>
    <w:semiHidden/>
    <w:rsid w:val="00FA6FA2"/>
    <w:rPr>
      <w:rFonts w:eastAsia="MS Mincho"/>
      <w:sz w:val="24"/>
      <w:szCs w:val="24"/>
      <w:lang w:val="de-DE"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63</TotalTime>
  <Pages>11</Pages>
  <Words>7155</Words>
  <Characters>-32766</Characters>
  <Application>Microsoft Office Outlook</Application>
  <DocSecurity>0</DocSecurity>
  <Lines>0</Lines>
  <Paragraphs>0</Paragraphs>
  <ScaleCrop>false</ScaleCrop>
  <Company>MPI für molekulare Pflanzenphysiologie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RobiNA: A user-friendly, integrated software solution for RNA-Seq based transcriptomics</dc:title>
  <dc:subject/>
  <dc:creator>Marc Lohse</dc:creator>
  <cp:keywords/>
  <dc:description/>
  <cp:lastModifiedBy>usadel</cp:lastModifiedBy>
  <cp:revision>9</cp:revision>
  <cp:lastPrinted>2012-03-02T15:33:00Z</cp:lastPrinted>
  <dcterms:created xsi:type="dcterms:W3CDTF">2012-03-02T20:05:00Z</dcterms:created>
  <dcterms:modified xsi:type="dcterms:W3CDTF">2012-03-02T21:14:00Z</dcterms:modified>
</cp:coreProperties>
</file>